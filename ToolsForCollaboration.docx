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66703" w14:textId="6ABED12B" w:rsidR="00EB355B" w:rsidRPr="00213A82" w:rsidRDefault="00F24CEC" w:rsidP="00EB355B">
      <w:pPr>
        <w:pStyle w:val="Picture"/>
        <w:contextualSpacing/>
        <w:rPr>
          <w:rFonts w:ascii="Georgia" w:hAnsi="Georgia"/>
        </w:rPr>
      </w:pPr>
      <w:r>
        <w:rPr>
          <w:noProof/>
          <w:color w:val="002060"/>
          <w:sz w:val="40"/>
        </w:rPr>
        <w:drawing>
          <wp:inline distT="0" distB="0" distL="0" distR="0" wp14:anchorId="356B583B" wp14:editId="7224A1B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4EAAC797" w14:textId="23B31763" w:rsidR="00EB355B" w:rsidRPr="00213A82" w:rsidRDefault="00F24CEC" w:rsidP="00F24CEC">
      <w:pPr>
        <w:pStyle w:val="Picture"/>
        <w:contextualSpacing/>
        <w:jc w:val="left"/>
        <w:rPr>
          <w:rFonts w:ascii="Georgia" w:hAnsi="Georgia"/>
          <w:sz w:val="14"/>
          <w:szCs w:val="14"/>
        </w:rPr>
      </w:pPr>
      <w:r w:rsidRPr="00F24CEC">
        <w:rPr>
          <w:rFonts w:ascii="Georgia" w:hAnsi="Georgia"/>
          <w:b/>
          <w:color w:val="002B52"/>
          <w:sz w:val="40"/>
          <w:szCs w:val="40"/>
        </w:rPr>
        <w:t>Project 1.3.9 Tools for Collaboration</w:t>
      </w:r>
    </w:p>
    <w:p w14:paraId="31AC3DA1" w14:textId="77777777" w:rsidR="008744E0" w:rsidRPr="00F24CEC" w:rsidRDefault="008744E0" w:rsidP="00EB355B">
      <w:pPr>
        <w:pStyle w:val="ActivitySection"/>
        <w:spacing w:before="0"/>
        <w:rPr>
          <w:rFonts w:ascii="Georgia" w:hAnsi="Georgia"/>
          <w:sz w:val="28"/>
          <w:szCs w:val="28"/>
        </w:rPr>
      </w:pPr>
    </w:p>
    <w:p w14:paraId="37C50E20" w14:textId="77777777" w:rsidR="002124D2" w:rsidRPr="00213A82" w:rsidRDefault="00D3219E">
      <w:pPr>
        <w:pStyle w:val="ActivitySection"/>
        <w:rPr>
          <w:rFonts w:ascii="Georgia" w:hAnsi="Georgia"/>
        </w:rPr>
      </w:pPr>
      <w:r w:rsidRPr="00F24CEC">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4725"/>
      </w:tblGrid>
      <w:tr w:rsidR="002124D2" w:rsidRPr="00213A82" w14:paraId="12DB6340" w14:textId="77777777" w:rsidTr="00213A82">
        <w:trPr>
          <w:trHeight w:val="2007"/>
        </w:trPr>
        <w:tc>
          <w:tcPr>
            <w:tcW w:w="6138" w:type="dxa"/>
          </w:tcPr>
          <w:p w14:paraId="42873EC5" w14:textId="117426AA" w:rsidR="00BC1C9C" w:rsidRPr="00213A82" w:rsidRDefault="00B6583B" w:rsidP="008568D2">
            <w:pPr>
              <w:pStyle w:val="ActivityBody"/>
              <w:tabs>
                <w:tab w:val="left" w:pos="1440"/>
              </w:tabs>
              <w:rPr>
                <w:rFonts w:ascii="Georgia" w:hAnsi="Georgia" w:cs="Arial"/>
              </w:rPr>
            </w:pPr>
            <w:r>
              <w:rPr>
                <w:rFonts w:ascii="Georgia" w:hAnsi="Georgia" w:cs="Arial"/>
              </w:rPr>
              <w:t>Version con</w:t>
            </w:r>
            <w:r w:rsidR="00E92A14" w:rsidRPr="00213A82">
              <w:rPr>
                <w:rFonts w:ascii="Georgia" w:hAnsi="Georgia" w:cs="Arial"/>
              </w:rPr>
              <w:t xml:space="preserve">trol is a powerful tool for </w:t>
            </w:r>
            <w:r w:rsidR="00455E58" w:rsidRPr="00213A82">
              <w:rPr>
                <w:rFonts w:ascii="Georgia" w:hAnsi="Georgia" w:cs="Arial"/>
              </w:rPr>
              <w:t xml:space="preserve">developing any project or product. </w:t>
            </w:r>
            <w:r w:rsidR="00213A82" w:rsidRPr="00213A82">
              <w:rPr>
                <w:rFonts w:ascii="Georgia" w:hAnsi="Georgia" w:cs="Arial"/>
              </w:rPr>
              <w:t xml:space="preserve">If you are </w:t>
            </w:r>
            <w:r w:rsidR="00523146" w:rsidRPr="00213A82">
              <w:rPr>
                <w:rFonts w:ascii="Georgia" w:hAnsi="Georgia" w:cs="Arial"/>
              </w:rPr>
              <w:t>collaborati</w:t>
            </w:r>
            <w:r w:rsidR="00213A82" w:rsidRPr="00213A82">
              <w:rPr>
                <w:rFonts w:ascii="Georgia" w:hAnsi="Georgia" w:cs="Arial"/>
              </w:rPr>
              <w:t xml:space="preserve">ng with one or more other people, it is even more important. </w:t>
            </w:r>
            <w:r w:rsidR="00DF7926" w:rsidRPr="00213A82">
              <w:rPr>
                <w:rFonts w:ascii="Georgia" w:hAnsi="Georgia" w:cs="Arial"/>
              </w:rPr>
              <w:t xml:space="preserve">Have you ever </w:t>
            </w:r>
            <w:r w:rsidR="0039540F" w:rsidRPr="00213A82">
              <w:rPr>
                <w:rFonts w:ascii="Georgia" w:hAnsi="Georgia" w:cs="Arial"/>
              </w:rPr>
              <w:t>found</w:t>
            </w:r>
            <w:r w:rsidR="00DF7926" w:rsidRPr="00213A82">
              <w:rPr>
                <w:rFonts w:ascii="Georgia" w:hAnsi="Georgia" w:cs="Arial"/>
              </w:rPr>
              <w:t xml:space="preserve"> it </w:t>
            </w:r>
            <w:r w:rsidR="0039540F" w:rsidRPr="00213A82">
              <w:rPr>
                <w:rFonts w:ascii="Georgia" w:hAnsi="Georgia" w:cs="Arial"/>
              </w:rPr>
              <w:t xml:space="preserve">difficult </w:t>
            </w:r>
            <w:r w:rsidR="00DF7926" w:rsidRPr="00213A82">
              <w:rPr>
                <w:rFonts w:ascii="Georgia" w:hAnsi="Georgia" w:cs="Arial"/>
              </w:rPr>
              <w:t>to keep papers well organized? What happens when 20 people all work on the same document?</w:t>
            </w:r>
          </w:p>
          <w:p w14:paraId="597FE2DB" w14:textId="77777777" w:rsidR="002124D2" w:rsidRPr="00213A82" w:rsidRDefault="002124D2" w:rsidP="00D0600E">
            <w:pPr>
              <w:pStyle w:val="ActivityBody"/>
              <w:tabs>
                <w:tab w:val="left" w:pos="1440"/>
              </w:tabs>
              <w:rPr>
                <w:rFonts w:ascii="Georgia" w:hAnsi="Georgia"/>
              </w:rPr>
            </w:pPr>
          </w:p>
        </w:tc>
        <w:tc>
          <w:tcPr>
            <w:tcW w:w="3510" w:type="dxa"/>
          </w:tcPr>
          <w:p w14:paraId="2F1CA66C" w14:textId="77777777" w:rsidR="00E82781" w:rsidRDefault="008568D2" w:rsidP="008568D2">
            <w:pPr>
              <w:pStyle w:val="ActivitySection"/>
              <w:jc w:val="center"/>
              <w:rPr>
                <w:rFonts w:ascii="Georgia" w:hAnsi="Georgia"/>
              </w:rPr>
            </w:pPr>
            <w:r w:rsidRPr="00213A82">
              <w:rPr>
                <w:rFonts w:ascii="Georgia" w:hAnsi="Georgia"/>
                <w:noProof/>
              </w:rPr>
              <mc:AlternateContent>
                <mc:Choice Requires="wps">
                  <w:drawing>
                    <wp:anchor distT="0" distB="0" distL="114300" distR="114300" simplePos="0" relativeHeight="251659264" behindDoc="1" locked="0" layoutInCell="1" allowOverlap="1" wp14:anchorId="3FDA68CD" wp14:editId="38F366AD">
                      <wp:simplePos x="0" y="0"/>
                      <wp:positionH relativeFrom="column">
                        <wp:posOffset>996315</wp:posOffset>
                      </wp:positionH>
                      <wp:positionV relativeFrom="paragraph">
                        <wp:posOffset>361950</wp:posOffset>
                      </wp:positionV>
                      <wp:extent cx="941070" cy="537845"/>
                      <wp:effectExtent l="0" t="0" r="1143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537845"/>
                              </a:xfrm>
                              <a:prstGeom prst="rect">
                                <a:avLst/>
                              </a:prstGeom>
                              <a:solidFill>
                                <a:srgbClr val="FFFFFF"/>
                              </a:solidFill>
                              <a:ln w="9525">
                                <a:solidFill>
                                  <a:srgbClr val="000000"/>
                                </a:solidFill>
                                <a:miter lim="800000"/>
                                <a:headEnd/>
                                <a:tailEnd/>
                              </a:ln>
                            </wps:spPr>
                            <wps:txbx>
                              <w:txbxContent>
                                <w:p w14:paraId="739991B9" w14:textId="77777777" w:rsidR="00CE28B0" w:rsidRDefault="00CE28B0">
                                  <w:r>
                                    <w:t>Github.com/about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45pt;margin-top:28.5pt;width:74.1pt;height:4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">
                      <v:textbox>
                        <w:txbxContent>
                          <w:p w14:paraId="739991B9" w14:textId="77777777" w:rsidR="00CE28B0" w:rsidRDefault="00CE28B0">
                            <w:r>
                              <w:t>Github.com/about</w:t>
                            </w:r>
                          </w:p>
                        </w:txbxContent>
                      </v:textbox>
                    </v:shape>
                  </w:pict>
                </mc:Fallback>
              </mc:AlternateContent>
            </w:r>
            <w:r w:rsidRPr="00213A82">
              <w:rPr>
                <w:rFonts w:ascii="Georgia" w:hAnsi="Georgia"/>
                <w:noProof/>
              </w:rPr>
              <w:drawing>
                <wp:inline distT="0" distB="0" distL="0" distR="0" wp14:anchorId="6CB6CB65" wp14:editId="3BA5C5A5">
                  <wp:extent cx="2863790" cy="10757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1193" cy="1074788"/>
                          </a:xfrm>
                          <a:prstGeom prst="rect">
                            <a:avLst/>
                          </a:prstGeom>
                        </pic:spPr>
                      </pic:pic>
                    </a:graphicData>
                  </a:graphic>
                </wp:inline>
              </w:drawing>
            </w:r>
          </w:p>
          <w:p w14:paraId="1A2EDCDA" w14:textId="79294024" w:rsidR="00213A82" w:rsidRPr="00213A82" w:rsidRDefault="00213A82" w:rsidP="008568D2">
            <w:pPr>
              <w:pStyle w:val="ActivitySection"/>
              <w:jc w:val="center"/>
              <w:rPr>
                <w:rFonts w:ascii="Georgia" w:hAnsi="Georgia"/>
                <w:b w:val="0"/>
                <w:sz w:val="24"/>
                <w:szCs w:val="24"/>
              </w:rPr>
            </w:pPr>
            <w:r w:rsidRPr="00213A82">
              <w:rPr>
                <w:rFonts w:ascii="Georgia" w:hAnsi="Georgia"/>
                <w:b w:val="0"/>
                <w:sz w:val="24"/>
                <w:szCs w:val="24"/>
              </w:rPr>
              <w:t xml:space="preserve">The </w:t>
            </w:r>
            <w:proofErr w:type="spellStart"/>
            <w:r w:rsidRPr="00213A82">
              <w:rPr>
                <w:rFonts w:ascii="Georgia" w:hAnsi="Georgia"/>
                <w:b w:val="0"/>
                <w:sz w:val="24"/>
                <w:szCs w:val="24"/>
              </w:rPr>
              <w:t>GitHub</w:t>
            </w:r>
            <w:proofErr w:type="spellEnd"/>
            <w:r w:rsidRPr="00213A82">
              <w:rPr>
                <w:rFonts w:ascii="Georgia" w:hAnsi="Georgia"/>
                <w:b w:val="0"/>
                <w:sz w:val="24"/>
                <w:szCs w:val="24"/>
              </w:rPr>
              <w:t xml:space="preserve"> Team</w:t>
            </w:r>
          </w:p>
        </w:tc>
      </w:tr>
    </w:tbl>
    <w:p w14:paraId="66AED60E" w14:textId="77777777" w:rsidR="002124D2" w:rsidRPr="00213A82" w:rsidRDefault="00D0600E">
      <w:pPr>
        <w:pStyle w:val="ActivitySection"/>
        <w:rPr>
          <w:rFonts w:ascii="Georgia" w:hAnsi="Georgia"/>
        </w:rPr>
      </w:pPr>
      <w:r w:rsidRPr="00F24CEC">
        <w:rPr>
          <w:rFonts w:ascii="Georgia" w:hAnsi="Georgia"/>
          <w:sz w:val="28"/>
        </w:rPr>
        <w:t>Materials</w:t>
      </w:r>
    </w:p>
    <w:p w14:paraId="4E4E8FDC" w14:textId="2D2B65A1" w:rsidR="00213A82" w:rsidRPr="00213A82" w:rsidRDefault="002124D2" w:rsidP="00213A82">
      <w:pPr>
        <w:pStyle w:val="ActivitySection"/>
        <w:numPr>
          <w:ilvl w:val="0"/>
          <w:numId w:val="20"/>
        </w:numPr>
        <w:rPr>
          <w:rFonts w:ascii="Georgia" w:hAnsi="Georgia"/>
        </w:rPr>
      </w:pPr>
      <w:r w:rsidRPr="00213A82">
        <w:rPr>
          <w:rFonts w:ascii="Georgia" w:hAnsi="Georgia"/>
          <w:b w:val="0"/>
          <w:sz w:val="24"/>
          <w:szCs w:val="24"/>
        </w:rPr>
        <w:t xml:space="preserve">Computer with </w:t>
      </w:r>
      <w:proofErr w:type="spellStart"/>
      <w:r w:rsidRPr="00213A82">
        <w:rPr>
          <w:rFonts w:ascii="Georgia" w:hAnsi="Georgia"/>
          <w:b w:val="0"/>
          <w:sz w:val="24"/>
          <w:szCs w:val="24"/>
        </w:rPr>
        <w:t>Enthought</w:t>
      </w:r>
      <w:proofErr w:type="spellEnd"/>
      <w:r w:rsidRPr="00213A82">
        <w:rPr>
          <w:rFonts w:ascii="Georgia" w:hAnsi="Georgia"/>
          <w:b w:val="0"/>
          <w:sz w:val="24"/>
          <w:szCs w:val="24"/>
        </w:rPr>
        <w:t xml:space="preserve"> Canopy</w:t>
      </w:r>
      <w:r w:rsidR="00320807" w:rsidRPr="00213A82">
        <w:rPr>
          <w:rFonts w:ascii="Georgia" w:hAnsi="Georgia"/>
          <w:b w:val="0"/>
          <w:sz w:val="24"/>
          <w:szCs w:val="24"/>
        </w:rPr>
        <w:t xml:space="preserve"> </w:t>
      </w:r>
      <w:r w:rsidRPr="00213A82">
        <w:rPr>
          <w:rFonts w:ascii="Georgia" w:hAnsi="Georgia"/>
          <w:b w:val="0"/>
          <w:sz w:val="24"/>
          <w:szCs w:val="24"/>
        </w:rPr>
        <w:t>distribution of Python</w:t>
      </w:r>
      <w:r w:rsidR="00B6583B" w:rsidRPr="00B6583B">
        <w:rPr>
          <w:rFonts w:ascii="Georgia" w:hAnsi="Georgia"/>
          <w:sz w:val="24"/>
          <w:szCs w:val="24"/>
          <w:vertAlign w:val="superscript"/>
        </w:rPr>
        <w:t>®</w:t>
      </w:r>
      <w:r w:rsidR="00B6583B" w:rsidRPr="00B6583B">
        <w:rPr>
          <w:rFonts w:ascii="Georgia" w:hAnsi="Georgia"/>
          <w:sz w:val="24"/>
          <w:szCs w:val="24"/>
        </w:rPr>
        <w:t xml:space="preserve"> </w:t>
      </w:r>
      <w:r w:rsidR="00B6583B" w:rsidRPr="00B6583B">
        <w:rPr>
          <w:rFonts w:ascii="Georgia" w:hAnsi="Georgia"/>
          <w:b w:val="0"/>
          <w:sz w:val="24"/>
          <w:szCs w:val="24"/>
        </w:rPr>
        <w:t>programming language</w:t>
      </w:r>
      <w:r w:rsidR="00213A82" w:rsidRPr="00B6583B">
        <w:rPr>
          <w:rFonts w:ascii="Georgia" w:hAnsi="Georgia"/>
          <w:b w:val="0"/>
          <w:sz w:val="24"/>
          <w:szCs w:val="24"/>
        </w:rPr>
        <w:t>, I</w:t>
      </w:r>
      <w:r w:rsidR="00213A82" w:rsidRPr="00213A82">
        <w:rPr>
          <w:rFonts w:ascii="Georgia" w:hAnsi="Georgia"/>
          <w:b w:val="0"/>
          <w:sz w:val="24"/>
          <w:szCs w:val="24"/>
        </w:rPr>
        <w:t xml:space="preserve">nternet browser, and </w:t>
      </w:r>
      <w:proofErr w:type="spellStart"/>
      <w:r w:rsidR="00213A82" w:rsidRPr="00213A82">
        <w:rPr>
          <w:rFonts w:ascii="Georgia" w:hAnsi="Georgia"/>
          <w:b w:val="0"/>
          <w:sz w:val="24"/>
          <w:szCs w:val="24"/>
        </w:rPr>
        <w:t>GitHub</w:t>
      </w:r>
      <w:proofErr w:type="spellEnd"/>
      <w:r w:rsidR="00213A82" w:rsidRPr="00213A82">
        <w:rPr>
          <w:rFonts w:ascii="Georgia" w:hAnsi="Georgia"/>
          <w:b w:val="0"/>
          <w:sz w:val="24"/>
          <w:szCs w:val="24"/>
        </w:rPr>
        <w:t xml:space="preserve"> client software</w:t>
      </w:r>
      <w:r w:rsidR="00213A82" w:rsidRPr="00213A82">
        <w:rPr>
          <w:rFonts w:ascii="Georgia" w:hAnsi="Georgia"/>
        </w:rPr>
        <w:t xml:space="preserve"> </w:t>
      </w:r>
    </w:p>
    <w:p w14:paraId="09FB6A27" w14:textId="7FD0BBDB" w:rsidR="00504955" w:rsidRPr="00213A82" w:rsidRDefault="00BC1C9C" w:rsidP="00234120">
      <w:pPr>
        <w:pStyle w:val="ActivitySection"/>
        <w:numPr>
          <w:ilvl w:val="0"/>
          <w:numId w:val="20"/>
        </w:numPr>
        <w:rPr>
          <w:rFonts w:ascii="Georgia" w:hAnsi="Georgia"/>
        </w:rPr>
      </w:pPr>
      <w:proofErr w:type="spellStart"/>
      <w:r w:rsidRPr="00213A82">
        <w:rPr>
          <w:rFonts w:ascii="Georgia" w:hAnsi="Georgia"/>
          <w:b w:val="0"/>
          <w:sz w:val="24"/>
          <w:szCs w:val="24"/>
        </w:rPr>
        <w:t>GitHub</w:t>
      </w:r>
      <w:proofErr w:type="spellEnd"/>
      <w:r w:rsidRPr="00213A82">
        <w:rPr>
          <w:rFonts w:ascii="Georgia" w:hAnsi="Georgia"/>
          <w:b w:val="0"/>
          <w:sz w:val="24"/>
          <w:szCs w:val="24"/>
        </w:rPr>
        <w:t xml:space="preserve"> individual account and membership in organizational account</w:t>
      </w:r>
      <w:r w:rsidR="00213A82" w:rsidRPr="00213A82">
        <w:rPr>
          <w:rFonts w:ascii="Georgia" w:hAnsi="Georgia"/>
          <w:b w:val="0"/>
          <w:sz w:val="24"/>
          <w:szCs w:val="24"/>
        </w:rPr>
        <w:t>'s team</w:t>
      </w:r>
      <w:bookmarkStart w:id="0" w:name="_GoBack"/>
      <w:bookmarkEnd w:id="0"/>
    </w:p>
    <w:p w14:paraId="0D241F8E" w14:textId="77777777" w:rsidR="00504955" w:rsidRPr="00213A82" w:rsidRDefault="00504955" w:rsidP="00504955">
      <w:pPr>
        <w:pStyle w:val="ActivitySection"/>
        <w:ind w:left="720"/>
        <w:rPr>
          <w:rFonts w:ascii="Georgia" w:hAnsi="Georgia"/>
        </w:rPr>
      </w:pPr>
      <w:r w:rsidRPr="00213A82">
        <w:rPr>
          <w:rFonts w:ascii="Georgia" w:hAnsi="Georgia"/>
          <w:b w:val="0"/>
          <w:sz w:val="24"/>
          <w:szCs w:val="24"/>
        </w:rPr>
        <w:t xml:space="preserve">  </w:t>
      </w:r>
    </w:p>
    <w:p w14:paraId="3DDB45B4" w14:textId="77777777" w:rsidR="00AE65A2" w:rsidRPr="00213A82" w:rsidRDefault="002124D2">
      <w:pPr>
        <w:pStyle w:val="ActivitySection"/>
        <w:tabs>
          <w:tab w:val="left" w:pos="6488"/>
        </w:tabs>
        <w:rPr>
          <w:rFonts w:ascii="Georgia" w:hAnsi="Georgia"/>
        </w:rPr>
      </w:pPr>
      <w:r w:rsidRPr="00F24CEC">
        <w:rPr>
          <w:rFonts w:ascii="Georgia" w:hAnsi="Georgia"/>
          <w:sz w:val="28"/>
        </w:rPr>
        <w:t>Pro</w:t>
      </w:r>
      <w:r w:rsidR="00AE65A2" w:rsidRPr="00F24CEC">
        <w:rPr>
          <w:rFonts w:ascii="Georgia" w:hAnsi="Georgia"/>
          <w:sz w:val="28"/>
        </w:rPr>
        <w:t>cedure</w:t>
      </w:r>
    </w:p>
    <w:p w14:paraId="200DF04C" w14:textId="77777777" w:rsidR="008C363C" w:rsidRPr="00213A82" w:rsidRDefault="00261CDC" w:rsidP="00234120">
      <w:pPr>
        <w:pStyle w:val="ActivityBody"/>
        <w:numPr>
          <w:ilvl w:val="0"/>
          <w:numId w:val="22"/>
        </w:numPr>
        <w:rPr>
          <w:rFonts w:ascii="Georgia" w:hAnsi="Georgia"/>
        </w:rPr>
      </w:pPr>
      <w:r w:rsidRPr="00213A82">
        <w:rPr>
          <w:rFonts w:ascii="Georgia" w:hAnsi="Georgia"/>
        </w:rPr>
        <w:t xml:space="preserve">When creating </w:t>
      </w:r>
      <w:r w:rsidR="008C363C" w:rsidRPr="00213A82">
        <w:rPr>
          <w:rFonts w:ascii="Georgia" w:hAnsi="Georgia"/>
        </w:rPr>
        <w:t>digital products</w:t>
      </w:r>
      <w:r w:rsidRPr="00213A82">
        <w:rPr>
          <w:rFonts w:ascii="Georgia" w:hAnsi="Georgia"/>
        </w:rPr>
        <w:t xml:space="preserve"> with other people, keeping track of who revised which files from which other files is essential. </w:t>
      </w:r>
      <w:r w:rsidRPr="00213A82">
        <w:rPr>
          <w:rFonts w:ascii="Georgia" w:hAnsi="Georgia"/>
          <w:b/>
        </w:rPr>
        <w:t>Version control</w:t>
      </w:r>
      <w:r w:rsidRPr="00213A82">
        <w:rPr>
          <w:rFonts w:ascii="Georgia" w:hAnsi="Georgia"/>
        </w:rPr>
        <w:t xml:space="preserve"> is a system for keeping track of who revised what. A version control system makes it easier to bring the revisions made by a group of people back together into one </w:t>
      </w:r>
      <w:r w:rsidR="00BB5188" w:rsidRPr="00213A82">
        <w:rPr>
          <w:rFonts w:ascii="Georgia" w:hAnsi="Georgia"/>
        </w:rPr>
        <w:t>cohesive unit</w:t>
      </w:r>
      <w:r w:rsidRPr="00213A82">
        <w:rPr>
          <w:rFonts w:ascii="Georgia" w:hAnsi="Georgia"/>
        </w:rPr>
        <w:t xml:space="preserve">. </w:t>
      </w:r>
    </w:p>
    <w:p w14:paraId="51C84849" w14:textId="77777777" w:rsidR="008C363C" w:rsidRPr="00213A82" w:rsidRDefault="008C363C" w:rsidP="008C363C">
      <w:pPr>
        <w:pStyle w:val="ActivityBody"/>
        <w:ind w:left="1080"/>
        <w:rPr>
          <w:rFonts w:ascii="Georgia" w:hAnsi="Georgia"/>
        </w:rPr>
      </w:pPr>
    </w:p>
    <w:p w14:paraId="0B89E699" w14:textId="5DC30341" w:rsidR="00261CDC" w:rsidRPr="00213A82" w:rsidRDefault="00261CDC" w:rsidP="008C363C">
      <w:pPr>
        <w:pStyle w:val="ActivityBody"/>
        <w:ind w:left="1080"/>
        <w:rPr>
          <w:rFonts w:ascii="Georgia" w:hAnsi="Georgia"/>
        </w:rPr>
      </w:pPr>
      <w:proofErr w:type="spellStart"/>
      <w:r w:rsidRPr="00213A82">
        <w:rPr>
          <w:rFonts w:ascii="Georgia" w:hAnsi="Georgia"/>
        </w:rPr>
        <w:t>GitHub</w:t>
      </w:r>
      <w:proofErr w:type="spellEnd"/>
      <w:r w:rsidRPr="00213A82">
        <w:rPr>
          <w:rFonts w:ascii="Georgia" w:hAnsi="Georgia"/>
        </w:rPr>
        <w:t xml:space="preserve"> is a platform for handling version control. It has become the de facto platform for collaborat</w:t>
      </w:r>
      <w:r w:rsidR="00B6583B">
        <w:rPr>
          <w:rFonts w:ascii="Georgia" w:hAnsi="Georgia"/>
        </w:rPr>
        <w:t>i</w:t>
      </w:r>
      <w:r w:rsidRPr="00213A82">
        <w:rPr>
          <w:rFonts w:ascii="Georgia" w:hAnsi="Georgia"/>
        </w:rPr>
        <w:t xml:space="preserve">on for most projects involving a large group of software developers collaborating on a single project. </w:t>
      </w:r>
    </w:p>
    <w:p w14:paraId="44603966" w14:textId="77777777" w:rsidR="00261CDC" w:rsidRPr="00213A82" w:rsidRDefault="00261CDC" w:rsidP="00261CDC">
      <w:pPr>
        <w:pStyle w:val="ActivityBody"/>
        <w:ind w:left="720"/>
        <w:rPr>
          <w:rFonts w:ascii="Georgia" w:hAnsi="Georgia"/>
        </w:rPr>
      </w:pPr>
    </w:p>
    <w:p w14:paraId="3A86D246" w14:textId="72B43490" w:rsidR="008C363C" w:rsidRPr="00213A82" w:rsidRDefault="00261CDC" w:rsidP="008B221A">
      <w:pPr>
        <w:pStyle w:val="ActivityBody"/>
        <w:ind w:left="1080"/>
        <w:rPr>
          <w:rFonts w:ascii="Georgia" w:hAnsi="Georgia"/>
        </w:rPr>
      </w:pPr>
      <w:r w:rsidRPr="00213A82">
        <w:rPr>
          <w:rFonts w:ascii="Georgia" w:hAnsi="Georgia"/>
        </w:rPr>
        <w:t xml:space="preserve">In this </w:t>
      </w:r>
      <w:r w:rsidR="00945458">
        <w:rPr>
          <w:rFonts w:ascii="Georgia" w:hAnsi="Georgia"/>
        </w:rPr>
        <w:t>project</w:t>
      </w:r>
      <w:r w:rsidRPr="00213A82">
        <w:rPr>
          <w:rFonts w:ascii="Georgia" w:hAnsi="Georgia"/>
        </w:rPr>
        <w:t xml:space="preserve"> your entire class will collaborate to create one program</w:t>
      </w:r>
      <w:r w:rsidR="008C363C" w:rsidRPr="00213A82">
        <w:rPr>
          <w:rFonts w:ascii="Georgia" w:hAnsi="Georgia"/>
        </w:rPr>
        <w:t>, all starting from one copy of a program that already exists</w:t>
      </w:r>
      <w:r w:rsidRPr="00213A82">
        <w:rPr>
          <w:rFonts w:ascii="Georgia" w:hAnsi="Georgia"/>
        </w:rPr>
        <w:t>. You will work in teams of two people</w:t>
      </w:r>
      <w:r w:rsidR="008C363C" w:rsidRPr="00213A82">
        <w:rPr>
          <w:rFonts w:ascii="Georgia" w:hAnsi="Georgia"/>
        </w:rPr>
        <w:t>, and each team will work with its own copy of the original</w:t>
      </w:r>
      <w:r w:rsidRPr="00213A82">
        <w:rPr>
          <w:rFonts w:ascii="Georgia" w:hAnsi="Georgia"/>
        </w:rPr>
        <w:t xml:space="preserve">. Each team will contribute one algorithm to </w:t>
      </w:r>
      <w:r w:rsidR="008C363C" w:rsidRPr="00213A82">
        <w:rPr>
          <w:rFonts w:ascii="Georgia" w:hAnsi="Georgia"/>
        </w:rPr>
        <w:t>improve the original program</w:t>
      </w:r>
      <w:r w:rsidRPr="00213A82">
        <w:rPr>
          <w:rFonts w:ascii="Georgia" w:hAnsi="Georgia"/>
        </w:rPr>
        <w:t xml:space="preserve">. Then all the teams’ </w:t>
      </w:r>
      <w:r w:rsidR="008C363C" w:rsidRPr="00213A82">
        <w:rPr>
          <w:rFonts w:ascii="Georgia" w:hAnsi="Georgia"/>
        </w:rPr>
        <w:t xml:space="preserve">improvements </w:t>
      </w:r>
      <w:r w:rsidRPr="00213A82">
        <w:rPr>
          <w:rFonts w:ascii="Georgia" w:hAnsi="Georgia"/>
        </w:rPr>
        <w:t xml:space="preserve">will be </w:t>
      </w:r>
      <w:r w:rsidR="008C363C" w:rsidRPr="00213A82">
        <w:rPr>
          <w:rFonts w:ascii="Georgia" w:hAnsi="Georgia"/>
        </w:rPr>
        <w:t xml:space="preserve">merged </w:t>
      </w:r>
      <w:r w:rsidRPr="00213A82">
        <w:rPr>
          <w:rFonts w:ascii="Georgia" w:hAnsi="Georgia"/>
        </w:rPr>
        <w:t xml:space="preserve">together </w:t>
      </w:r>
      <w:r w:rsidR="008B221A" w:rsidRPr="00213A82">
        <w:rPr>
          <w:rFonts w:ascii="Georgia" w:hAnsi="Georgia"/>
        </w:rPr>
        <w:t xml:space="preserve">into a single </w:t>
      </w:r>
      <w:r w:rsidR="008C363C" w:rsidRPr="00213A82">
        <w:rPr>
          <w:rFonts w:ascii="Georgia" w:hAnsi="Georgia"/>
        </w:rPr>
        <w:t xml:space="preserve">version of the </w:t>
      </w:r>
      <w:r w:rsidR="008B221A" w:rsidRPr="00213A82">
        <w:rPr>
          <w:rFonts w:ascii="Georgia" w:hAnsi="Georgia"/>
        </w:rPr>
        <w:t>program</w:t>
      </w:r>
      <w:r w:rsidR="008C363C" w:rsidRPr="00213A82">
        <w:rPr>
          <w:rFonts w:ascii="Georgia" w:hAnsi="Georgia"/>
        </w:rPr>
        <w:t>.</w:t>
      </w:r>
    </w:p>
    <w:p w14:paraId="613DA790" w14:textId="77777777" w:rsidR="008C363C" w:rsidRPr="00213A82" w:rsidRDefault="008C363C" w:rsidP="008B221A">
      <w:pPr>
        <w:pStyle w:val="ActivityBody"/>
        <w:ind w:left="1080"/>
        <w:rPr>
          <w:rFonts w:ascii="Georgia" w:hAnsi="Georgia"/>
        </w:rPr>
      </w:pPr>
    </w:p>
    <w:p w14:paraId="15521AE1" w14:textId="3092FACA" w:rsidR="008B221A" w:rsidRPr="00213A82" w:rsidRDefault="008B221A" w:rsidP="008B221A">
      <w:pPr>
        <w:pStyle w:val="ActivityBody"/>
        <w:ind w:left="1080"/>
        <w:rPr>
          <w:rFonts w:ascii="Georgia" w:hAnsi="Georgia"/>
        </w:rPr>
      </w:pPr>
      <w:r w:rsidRPr="00213A82">
        <w:rPr>
          <w:rFonts w:ascii="Georgia" w:hAnsi="Georgia"/>
        </w:rPr>
        <w:t xml:space="preserve">The classroom collaboration for this </w:t>
      </w:r>
      <w:r w:rsidR="00945458">
        <w:rPr>
          <w:rFonts w:ascii="Georgia" w:hAnsi="Georgia"/>
        </w:rPr>
        <w:t>project</w:t>
      </w:r>
      <w:r w:rsidRPr="00213A82">
        <w:rPr>
          <w:rFonts w:ascii="Georgia" w:hAnsi="Georgia"/>
        </w:rPr>
        <w:t xml:space="preserve"> is a lot like having multiple teams each work</w:t>
      </w:r>
      <w:r w:rsidR="00710BD8" w:rsidRPr="00213A82">
        <w:rPr>
          <w:rFonts w:ascii="Georgia" w:hAnsi="Georgia"/>
        </w:rPr>
        <w:t>ing</w:t>
      </w:r>
      <w:r w:rsidRPr="00213A82">
        <w:rPr>
          <w:rFonts w:ascii="Georgia" w:hAnsi="Georgia"/>
        </w:rPr>
        <w:t xml:space="preserve"> on a different feature</w:t>
      </w:r>
      <w:r w:rsidR="008C363C" w:rsidRPr="00213A82">
        <w:rPr>
          <w:rFonts w:ascii="Georgia" w:hAnsi="Georgia"/>
        </w:rPr>
        <w:t xml:space="preserve"> of a software package</w:t>
      </w:r>
      <w:r w:rsidRPr="00213A82">
        <w:rPr>
          <w:rFonts w:ascii="Georgia" w:hAnsi="Georgia"/>
        </w:rPr>
        <w:t xml:space="preserve">. </w:t>
      </w:r>
      <w:proofErr w:type="gramStart"/>
      <w:r w:rsidRPr="00213A82">
        <w:rPr>
          <w:rFonts w:ascii="Georgia" w:hAnsi="Georgia"/>
        </w:rPr>
        <w:t>What  is</w:t>
      </w:r>
      <w:proofErr w:type="gramEnd"/>
      <w:r w:rsidRPr="00213A82">
        <w:rPr>
          <w:rFonts w:ascii="Georgia" w:hAnsi="Georgia"/>
        </w:rPr>
        <w:t xml:space="preserve"> it about this </w:t>
      </w:r>
      <w:r w:rsidR="00945458">
        <w:rPr>
          <w:rFonts w:ascii="Georgia" w:hAnsi="Georgia"/>
        </w:rPr>
        <w:t>project</w:t>
      </w:r>
      <w:r w:rsidRPr="00213A82">
        <w:rPr>
          <w:rFonts w:ascii="Georgia" w:hAnsi="Georgia"/>
        </w:rPr>
        <w:t xml:space="preserve"> that </w:t>
      </w:r>
      <w:r w:rsidR="008C363C" w:rsidRPr="00213A82">
        <w:rPr>
          <w:rFonts w:ascii="Georgia" w:hAnsi="Georgia"/>
        </w:rPr>
        <w:t>motivat</w:t>
      </w:r>
      <w:r w:rsidR="00710BD8" w:rsidRPr="00213A82">
        <w:rPr>
          <w:rFonts w:ascii="Georgia" w:hAnsi="Georgia"/>
        </w:rPr>
        <w:t>es</w:t>
      </w:r>
      <w:r w:rsidRPr="00213A82">
        <w:rPr>
          <w:rFonts w:ascii="Georgia" w:hAnsi="Georgia"/>
        </w:rPr>
        <w:t xml:space="preserve"> us </w:t>
      </w:r>
      <w:r w:rsidR="008C363C" w:rsidRPr="00213A82">
        <w:rPr>
          <w:rFonts w:ascii="Georgia" w:hAnsi="Georgia"/>
        </w:rPr>
        <w:t xml:space="preserve">to </w:t>
      </w:r>
      <w:r w:rsidRPr="00213A82">
        <w:rPr>
          <w:rFonts w:ascii="Georgia" w:hAnsi="Georgia"/>
        </w:rPr>
        <w:t xml:space="preserve">use a version control system like </w:t>
      </w:r>
      <w:proofErr w:type="spellStart"/>
      <w:r w:rsidRPr="00213A82">
        <w:rPr>
          <w:rFonts w:ascii="Georgia" w:hAnsi="Georgia"/>
        </w:rPr>
        <w:t>GitHub</w:t>
      </w:r>
      <w:proofErr w:type="spellEnd"/>
      <w:r w:rsidRPr="00213A82">
        <w:rPr>
          <w:rFonts w:ascii="Georgia" w:hAnsi="Georgia"/>
        </w:rPr>
        <w:t>?</w:t>
      </w:r>
    </w:p>
    <w:p w14:paraId="09DDDBDE" w14:textId="77777777" w:rsidR="008B221A" w:rsidRPr="00213A82" w:rsidRDefault="008B221A" w:rsidP="00261CDC">
      <w:pPr>
        <w:pStyle w:val="ActivityBody"/>
        <w:ind w:left="720"/>
        <w:rPr>
          <w:rFonts w:ascii="Georgia" w:hAnsi="Georgia"/>
        </w:rPr>
      </w:pPr>
    </w:p>
    <w:p w14:paraId="1F489AFC" w14:textId="77777777" w:rsidR="008B221A" w:rsidRPr="00213A82" w:rsidRDefault="008B221A" w:rsidP="00261CDC">
      <w:pPr>
        <w:pStyle w:val="ActivityBody"/>
        <w:ind w:left="720"/>
        <w:rPr>
          <w:rFonts w:ascii="Georgia" w:hAnsi="Georgia"/>
        </w:rPr>
      </w:pPr>
    </w:p>
    <w:p w14:paraId="3F6E6607" w14:textId="77777777" w:rsidR="008B221A" w:rsidRPr="00213A82" w:rsidRDefault="008B221A" w:rsidP="00261CDC">
      <w:pPr>
        <w:pStyle w:val="ActivityBody"/>
        <w:ind w:left="720"/>
        <w:rPr>
          <w:rFonts w:ascii="Georgia" w:hAnsi="Georgia"/>
        </w:rPr>
      </w:pPr>
    </w:p>
    <w:p w14:paraId="094CE207" w14:textId="3FBF3718" w:rsidR="008C363C" w:rsidRPr="00213A82" w:rsidRDefault="00261CDC" w:rsidP="00234120">
      <w:pPr>
        <w:pStyle w:val="ActivityBody"/>
        <w:numPr>
          <w:ilvl w:val="0"/>
          <w:numId w:val="22"/>
        </w:numPr>
        <w:rPr>
          <w:rFonts w:ascii="Georgia" w:hAnsi="Georgia"/>
        </w:rPr>
      </w:pPr>
      <w:r w:rsidRPr="00213A82">
        <w:rPr>
          <w:rFonts w:ascii="Georgia" w:hAnsi="Georgia"/>
        </w:rPr>
        <w:t>The existing code simulates a round-robin tournament among 15 players. The game is called</w:t>
      </w:r>
      <w:r w:rsidR="008C363C" w:rsidRPr="00213A82">
        <w:rPr>
          <w:rFonts w:ascii="Georgia" w:hAnsi="Georgia"/>
        </w:rPr>
        <w:t xml:space="preserve"> the</w:t>
      </w:r>
      <w:r w:rsidRPr="00213A82">
        <w:rPr>
          <w:rFonts w:ascii="Georgia" w:hAnsi="Georgia"/>
        </w:rPr>
        <w:t xml:space="preserve"> </w:t>
      </w:r>
      <w:r w:rsidRPr="00213A82">
        <w:rPr>
          <w:rFonts w:ascii="Georgia" w:hAnsi="Georgia"/>
          <w:b/>
        </w:rPr>
        <w:t>Iterative Prisoner’s Dilemma</w:t>
      </w:r>
      <w:r w:rsidRPr="00213A82">
        <w:rPr>
          <w:rFonts w:ascii="Georgia" w:hAnsi="Georgia"/>
        </w:rPr>
        <w:t xml:space="preserve"> (IPD), a fundamental problem in </w:t>
      </w:r>
      <w:r w:rsidRPr="00213A82">
        <w:rPr>
          <w:rFonts w:ascii="Georgia" w:hAnsi="Georgia"/>
          <w:b/>
        </w:rPr>
        <w:t>game theory</w:t>
      </w:r>
      <w:r w:rsidRPr="00213A82">
        <w:rPr>
          <w:rFonts w:ascii="Georgia" w:hAnsi="Georgia"/>
        </w:rPr>
        <w:t xml:space="preserve">. Game theory is </w:t>
      </w:r>
      <w:r w:rsidR="008C363C" w:rsidRPr="00213A82">
        <w:rPr>
          <w:rFonts w:ascii="Georgia" w:hAnsi="Georgia"/>
        </w:rPr>
        <w:t xml:space="preserve">an approach to studying the social </w:t>
      </w:r>
      <w:r w:rsidR="008C363C" w:rsidRPr="00213A82">
        <w:rPr>
          <w:rFonts w:ascii="Georgia" w:hAnsi="Georgia"/>
        </w:rPr>
        <w:lastRenderedPageBreak/>
        <w:t xml:space="preserve">sciences, using </w:t>
      </w:r>
      <w:r w:rsidRPr="00213A82">
        <w:rPr>
          <w:rFonts w:ascii="Georgia" w:hAnsi="Georgia"/>
        </w:rPr>
        <w:t>computation</w:t>
      </w:r>
      <w:r w:rsidR="008C363C" w:rsidRPr="00213A82">
        <w:rPr>
          <w:rFonts w:ascii="Georgia" w:hAnsi="Georgia"/>
        </w:rPr>
        <w:t xml:space="preserve"> to understand and predict people’s behavior. Game theory </w:t>
      </w:r>
      <w:r w:rsidRPr="00213A82">
        <w:rPr>
          <w:rFonts w:ascii="Georgia" w:hAnsi="Georgia"/>
        </w:rPr>
        <w:t xml:space="preserve">is used, for example, to understand and predict economic </w:t>
      </w:r>
      <w:r w:rsidR="008C363C" w:rsidRPr="00213A82">
        <w:rPr>
          <w:rFonts w:ascii="Georgia" w:hAnsi="Georgia"/>
        </w:rPr>
        <w:t xml:space="preserve">phenomena like stock market fluctuations </w:t>
      </w:r>
      <w:r w:rsidRPr="00213A82">
        <w:rPr>
          <w:rFonts w:ascii="Georgia" w:hAnsi="Georgia"/>
        </w:rPr>
        <w:t>and political phenomena</w:t>
      </w:r>
      <w:r w:rsidR="008C363C" w:rsidRPr="00213A82">
        <w:rPr>
          <w:rFonts w:ascii="Georgia" w:hAnsi="Georgia"/>
        </w:rPr>
        <w:t xml:space="preserve"> like revolutions. Nations use game theorists to advise national leaders and neg</w:t>
      </w:r>
      <w:r w:rsidR="00710BD8" w:rsidRPr="00213A82">
        <w:rPr>
          <w:rFonts w:ascii="Georgia" w:hAnsi="Georgia"/>
        </w:rPr>
        <w:t>ot</w:t>
      </w:r>
      <w:r w:rsidR="008C363C" w:rsidRPr="00213A82">
        <w:rPr>
          <w:rFonts w:ascii="Georgia" w:hAnsi="Georgia"/>
        </w:rPr>
        <w:t>i</w:t>
      </w:r>
      <w:r w:rsidR="00710BD8" w:rsidRPr="00213A82">
        <w:rPr>
          <w:rFonts w:ascii="Georgia" w:hAnsi="Georgia"/>
        </w:rPr>
        <w:t>a</w:t>
      </w:r>
      <w:r w:rsidR="008C363C" w:rsidRPr="00213A82">
        <w:rPr>
          <w:rFonts w:ascii="Georgia" w:hAnsi="Georgia"/>
        </w:rPr>
        <w:t>tors</w:t>
      </w:r>
      <w:r w:rsidR="00710BD8" w:rsidRPr="00213A82">
        <w:rPr>
          <w:rFonts w:ascii="Georgia" w:hAnsi="Georgia"/>
        </w:rPr>
        <w:t xml:space="preserve"> in order to</w:t>
      </w:r>
      <w:r w:rsidR="008C363C" w:rsidRPr="00213A82">
        <w:rPr>
          <w:rFonts w:ascii="Georgia" w:hAnsi="Georgia"/>
        </w:rPr>
        <w:t xml:space="preserve"> help them understand the group’s dynamics and predict results for various actions they are considering taking.</w:t>
      </w:r>
    </w:p>
    <w:p w14:paraId="6587E4F5" w14:textId="77777777" w:rsidR="008C363C" w:rsidRPr="00213A82" w:rsidRDefault="008C363C" w:rsidP="008C363C">
      <w:pPr>
        <w:pStyle w:val="ActivityBody"/>
        <w:rPr>
          <w:rFonts w:ascii="Georgia" w:hAnsi="Georgia"/>
        </w:rPr>
      </w:pPr>
    </w:p>
    <w:p w14:paraId="2967709C" w14:textId="257F1CFD" w:rsidR="00604176" w:rsidRPr="00213A82" w:rsidRDefault="00261CDC" w:rsidP="00604176">
      <w:pPr>
        <w:pStyle w:val="ActivityBody"/>
        <w:ind w:left="1080"/>
        <w:rPr>
          <w:rFonts w:ascii="Georgia" w:hAnsi="Georgia"/>
        </w:rPr>
      </w:pPr>
      <w:r w:rsidRPr="00213A82">
        <w:rPr>
          <w:rFonts w:ascii="Georgia" w:hAnsi="Georgia"/>
        </w:rPr>
        <w:t>Game theorists use algorithms to describe people’s decisions.</w:t>
      </w:r>
      <w:r w:rsidR="00604176" w:rsidRPr="00213A82">
        <w:rPr>
          <w:rFonts w:ascii="Georgia" w:hAnsi="Georgia"/>
        </w:rPr>
        <w:t xml:space="preserve"> Consider your decision to buy lunch each day. If the cafeteria director decides to raise the lunch price above a certain </w:t>
      </w:r>
      <w:r w:rsidR="0039540F" w:rsidRPr="00213A82">
        <w:rPr>
          <w:rFonts w:ascii="Georgia" w:hAnsi="Georgia"/>
        </w:rPr>
        <w:t>point</w:t>
      </w:r>
      <w:r w:rsidR="00604176" w:rsidRPr="00213A82">
        <w:rPr>
          <w:rFonts w:ascii="Georgia" w:hAnsi="Georgia"/>
        </w:rPr>
        <w:t xml:space="preserve">, you will opt not </w:t>
      </w:r>
      <w:r w:rsidR="0039540F" w:rsidRPr="00213A82">
        <w:rPr>
          <w:rFonts w:ascii="Georgia" w:hAnsi="Georgia"/>
        </w:rPr>
        <w:t>to</w:t>
      </w:r>
      <w:r w:rsidR="00604176" w:rsidRPr="00213A82">
        <w:rPr>
          <w:rFonts w:ascii="Georgia" w:hAnsi="Georgia"/>
        </w:rPr>
        <w:t xml:space="preserve"> buy school lunch, right? At what price? Are there other factors? Express your algorithm for the decision to buy school lunch in terms of price and other factors. You could use any language you care to, but do not use the computer</w:t>
      </w:r>
      <w:r w:rsidR="00710BD8" w:rsidRPr="00213A82">
        <w:rPr>
          <w:rFonts w:ascii="Georgia" w:hAnsi="Georgia"/>
        </w:rPr>
        <w:t>. Y</w:t>
      </w:r>
      <w:r w:rsidR="00604176" w:rsidRPr="00213A82">
        <w:rPr>
          <w:rFonts w:ascii="Georgia" w:hAnsi="Georgia"/>
        </w:rPr>
        <w:t xml:space="preserve">our expression must be </w:t>
      </w:r>
      <w:r w:rsidR="0039540F" w:rsidRPr="00213A82">
        <w:rPr>
          <w:rFonts w:ascii="Georgia" w:hAnsi="Georgia"/>
        </w:rPr>
        <w:t xml:space="preserve">conveyed </w:t>
      </w:r>
      <w:r w:rsidR="00604176" w:rsidRPr="00213A82">
        <w:rPr>
          <w:rFonts w:ascii="Georgia" w:hAnsi="Georgia"/>
        </w:rPr>
        <w:t xml:space="preserve">in writing or </w:t>
      </w:r>
      <w:r w:rsidR="0039540F" w:rsidRPr="00213A82">
        <w:rPr>
          <w:rFonts w:ascii="Georgia" w:hAnsi="Georgia"/>
        </w:rPr>
        <w:t xml:space="preserve">through a </w:t>
      </w:r>
      <w:r w:rsidR="00604176" w:rsidRPr="00213A82">
        <w:rPr>
          <w:rFonts w:ascii="Georgia" w:hAnsi="Georgia"/>
        </w:rPr>
        <w:t>graphical</w:t>
      </w:r>
      <w:r w:rsidR="0039540F" w:rsidRPr="00213A82">
        <w:rPr>
          <w:rFonts w:ascii="Georgia" w:hAnsi="Georgia"/>
        </w:rPr>
        <w:t xml:space="preserve"> representation</w:t>
      </w:r>
      <w:r w:rsidR="00604176" w:rsidRPr="00213A82">
        <w:rPr>
          <w:rFonts w:ascii="Georgia" w:hAnsi="Georgia"/>
        </w:rPr>
        <w:t>.</w:t>
      </w:r>
    </w:p>
    <w:p w14:paraId="43CD234D" w14:textId="77777777" w:rsidR="00261CDC" w:rsidRPr="00213A82" w:rsidRDefault="00261CDC" w:rsidP="00261CDC">
      <w:pPr>
        <w:pStyle w:val="ActivityBody"/>
        <w:ind w:left="720"/>
        <w:rPr>
          <w:rFonts w:ascii="Georgia" w:hAnsi="Georgia"/>
        </w:rPr>
      </w:pPr>
    </w:p>
    <w:p w14:paraId="2FD023A8" w14:textId="1887CE8F" w:rsidR="00AC70A3" w:rsidRPr="00213A82" w:rsidRDefault="00604176" w:rsidP="00234120">
      <w:pPr>
        <w:pStyle w:val="ActivityBody"/>
        <w:numPr>
          <w:ilvl w:val="0"/>
          <w:numId w:val="22"/>
        </w:numPr>
        <w:rPr>
          <w:rFonts w:ascii="Georgia" w:hAnsi="Georgia"/>
        </w:rPr>
      </w:pPr>
      <w:r w:rsidRPr="00213A82">
        <w:rPr>
          <w:rFonts w:ascii="Georgia" w:hAnsi="Georgia"/>
        </w:rPr>
        <w:t xml:space="preserve">The Iterative Prisoner’s Dilemma is a series of rounds of the </w:t>
      </w:r>
      <w:r w:rsidRPr="00213A82">
        <w:rPr>
          <w:rFonts w:ascii="Georgia" w:hAnsi="Georgia"/>
          <w:b/>
        </w:rPr>
        <w:t>Prisoner’s Dilemma.</w:t>
      </w:r>
      <w:r w:rsidRPr="00213A82">
        <w:rPr>
          <w:rFonts w:ascii="Georgia" w:hAnsi="Georgia"/>
        </w:rPr>
        <w:t xml:space="preserve"> </w:t>
      </w:r>
      <w:r w:rsidR="00F447FE" w:rsidRPr="00213A82">
        <w:rPr>
          <w:rFonts w:ascii="Georgia" w:hAnsi="Georgia"/>
        </w:rPr>
        <w:t xml:space="preserve">The Prisoner’s Dilemma was one of the early algorithmic problems in game theory, first posed in 1950. </w:t>
      </w:r>
      <w:r w:rsidR="00261CDC" w:rsidRPr="00213A82">
        <w:rPr>
          <w:rFonts w:ascii="Georgia" w:hAnsi="Georgia"/>
        </w:rPr>
        <w:t xml:space="preserve">In the Prisoner’s Dilemma, </w:t>
      </w:r>
      <w:r w:rsidR="00AC70A3" w:rsidRPr="00213A82">
        <w:rPr>
          <w:rFonts w:ascii="Georgia" w:hAnsi="Georgia"/>
        </w:rPr>
        <w:t>you and a partner</w:t>
      </w:r>
      <w:r w:rsidR="00261CDC" w:rsidRPr="00213A82">
        <w:rPr>
          <w:rFonts w:ascii="Georgia" w:hAnsi="Georgia"/>
        </w:rPr>
        <w:t xml:space="preserve"> have commit</w:t>
      </w:r>
      <w:r w:rsidR="00DE5F65" w:rsidRPr="00213A82">
        <w:rPr>
          <w:rFonts w:ascii="Georgia" w:hAnsi="Georgia"/>
        </w:rPr>
        <w:t>t</w:t>
      </w:r>
      <w:r w:rsidR="00261CDC" w:rsidRPr="00213A82">
        <w:rPr>
          <w:rFonts w:ascii="Georgia" w:hAnsi="Georgia"/>
        </w:rPr>
        <w:t xml:space="preserve">ed a crime together, and </w:t>
      </w:r>
      <w:r w:rsidR="00AC70A3" w:rsidRPr="00213A82">
        <w:rPr>
          <w:rFonts w:ascii="Georgia" w:hAnsi="Georgia"/>
        </w:rPr>
        <w:t>you</w:t>
      </w:r>
      <w:r w:rsidR="00261CDC" w:rsidRPr="00213A82">
        <w:rPr>
          <w:rFonts w:ascii="Georgia" w:hAnsi="Georgia"/>
        </w:rPr>
        <w:t xml:space="preserve"> are caught without evidence. The police question </w:t>
      </w:r>
      <w:r w:rsidR="00AC70A3" w:rsidRPr="00213A82">
        <w:rPr>
          <w:rFonts w:ascii="Georgia" w:hAnsi="Georgia"/>
        </w:rPr>
        <w:t>you and your partner separately</w:t>
      </w:r>
      <w:r w:rsidR="00261CDC" w:rsidRPr="00213A82">
        <w:rPr>
          <w:rFonts w:ascii="Georgia" w:hAnsi="Georgia"/>
        </w:rPr>
        <w:t xml:space="preserve">. </w:t>
      </w:r>
    </w:p>
    <w:p w14:paraId="5EF4AE5C" w14:textId="77777777" w:rsidR="00AC70A3"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F145AB" w:rsidRPr="00213A82">
        <w:rPr>
          <w:rFonts w:ascii="Georgia" w:hAnsi="Georgia"/>
        </w:rPr>
        <w:t xml:space="preserve">both of </w:t>
      </w:r>
      <w:r w:rsidR="00AC70A3" w:rsidRPr="00213A82">
        <w:rPr>
          <w:rFonts w:ascii="Georgia" w:hAnsi="Georgia"/>
        </w:rPr>
        <w:t xml:space="preserve">you </w:t>
      </w:r>
      <w:r w:rsidRPr="00213A82">
        <w:rPr>
          <w:rFonts w:ascii="Georgia" w:hAnsi="Georgia"/>
          <w:u w:val="single"/>
        </w:rPr>
        <w:t>collude</w:t>
      </w:r>
      <w:r w:rsidRPr="00213A82">
        <w:rPr>
          <w:rFonts w:ascii="Georgia" w:hAnsi="Georgia"/>
        </w:rPr>
        <w:t xml:space="preserve"> </w:t>
      </w:r>
      <w:r w:rsidR="00AC70A3" w:rsidRPr="00213A82">
        <w:rPr>
          <w:rFonts w:ascii="Georgia" w:hAnsi="Georgia"/>
        </w:rPr>
        <w:t xml:space="preserve">together </w:t>
      </w:r>
      <w:r w:rsidRPr="00213A82">
        <w:rPr>
          <w:rFonts w:ascii="Georgia" w:hAnsi="Georgia"/>
        </w:rPr>
        <w:t xml:space="preserve">and refuse to talk the police, </w:t>
      </w:r>
      <w:r w:rsidR="00AC70A3" w:rsidRPr="00213A82">
        <w:rPr>
          <w:rFonts w:ascii="Georgia" w:hAnsi="Georgia"/>
        </w:rPr>
        <w:t xml:space="preserve">you </w:t>
      </w:r>
      <w:r w:rsidRPr="00213A82">
        <w:rPr>
          <w:rFonts w:ascii="Georgia" w:hAnsi="Georgia"/>
        </w:rPr>
        <w:t xml:space="preserve">both </w:t>
      </w:r>
      <w:r w:rsidR="00AC70A3" w:rsidRPr="00213A82">
        <w:rPr>
          <w:rFonts w:ascii="Georgia" w:hAnsi="Georgia"/>
        </w:rPr>
        <w:t xml:space="preserve">will </w:t>
      </w:r>
      <w:r w:rsidRPr="00213A82">
        <w:rPr>
          <w:rFonts w:ascii="Georgia" w:hAnsi="Georgia"/>
        </w:rPr>
        <w:t xml:space="preserve">go free. </w:t>
      </w:r>
    </w:p>
    <w:p w14:paraId="6BD1E074" w14:textId="52D02233" w:rsidR="00AC70A3"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AC70A3" w:rsidRPr="00213A82">
        <w:rPr>
          <w:rFonts w:ascii="Georgia" w:hAnsi="Georgia"/>
        </w:rPr>
        <w:t xml:space="preserve">you </w:t>
      </w:r>
      <w:r w:rsidRPr="00213A82">
        <w:rPr>
          <w:rFonts w:ascii="Georgia" w:hAnsi="Georgia"/>
        </w:rPr>
        <w:t xml:space="preserve">both confess </w:t>
      </w:r>
      <w:r w:rsidR="00AC70A3" w:rsidRPr="00213A82">
        <w:rPr>
          <w:rFonts w:ascii="Georgia" w:hAnsi="Georgia"/>
        </w:rPr>
        <w:t>your</w:t>
      </w:r>
      <w:r w:rsidRPr="00213A82">
        <w:rPr>
          <w:rFonts w:ascii="Georgia" w:hAnsi="Georgia"/>
        </w:rPr>
        <w:t xml:space="preserve"> crime and </w:t>
      </w:r>
      <w:r w:rsidRPr="00213A82">
        <w:rPr>
          <w:rFonts w:ascii="Georgia" w:hAnsi="Georgia"/>
          <w:u w:val="single"/>
        </w:rPr>
        <w:t>betray</w:t>
      </w:r>
      <w:r w:rsidRPr="00213A82">
        <w:rPr>
          <w:rFonts w:ascii="Georgia" w:hAnsi="Georgia"/>
        </w:rPr>
        <w:t xml:space="preserve"> </w:t>
      </w:r>
      <w:r w:rsidR="00AC70A3" w:rsidRPr="00213A82">
        <w:rPr>
          <w:rFonts w:ascii="Georgia" w:hAnsi="Georgia"/>
        </w:rPr>
        <w:t>each other</w:t>
      </w:r>
      <w:r w:rsidRPr="00213A82">
        <w:rPr>
          <w:rFonts w:ascii="Georgia" w:hAnsi="Georgia"/>
        </w:rPr>
        <w:t xml:space="preserve">, the liability of the crime </w:t>
      </w:r>
      <w:r w:rsidR="00AC70A3" w:rsidRPr="00213A82">
        <w:rPr>
          <w:rFonts w:ascii="Georgia" w:hAnsi="Georgia"/>
        </w:rPr>
        <w:t xml:space="preserve">will be </w:t>
      </w:r>
      <w:r w:rsidRPr="00213A82">
        <w:rPr>
          <w:rFonts w:ascii="Georgia" w:hAnsi="Georgia"/>
        </w:rPr>
        <w:t xml:space="preserve">split between </w:t>
      </w:r>
      <w:r w:rsidR="00AC70A3" w:rsidRPr="00213A82">
        <w:rPr>
          <w:rFonts w:ascii="Georgia" w:hAnsi="Georgia"/>
        </w:rPr>
        <w:t>you</w:t>
      </w:r>
      <w:r w:rsidR="00DE5F65" w:rsidRPr="00213A82">
        <w:rPr>
          <w:rFonts w:ascii="Georgia" w:hAnsi="Georgia"/>
        </w:rPr>
        <w:t>. Y</w:t>
      </w:r>
      <w:r w:rsidR="00AC70A3" w:rsidRPr="00213A82">
        <w:rPr>
          <w:rFonts w:ascii="Georgia" w:hAnsi="Georgia"/>
        </w:rPr>
        <w:t xml:space="preserve">ou </w:t>
      </w:r>
      <w:r w:rsidR="00F145AB" w:rsidRPr="00213A82">
        <w:rPr>
          <w:rFonts w:ascii="Georgia" w:hAnsi="Georgia"/>
        </w:rPr>
        <w:t xml:space="preserve">both </w:t>
      </w:r>
      <w:r w:rsidR="00AC70A3" w:rsidRPr="00213A82">
        <w:rPr>
          <w:rFonts w:ascii="Georgia" w:hAnsi="Georgia"/>
        </w:rPr>
        <w:t xml:space="preserve">will </w:t>
      </w:r>
      <w:r w:rsidR="00DE5F65" w:rsidRPr="00213A82">
        <w:rPr>
          <w:rFonts w:ascii="Georgia" w:hAnsi="Georgia"/>
        </w:rPr>
        <w:t>receive</w:t>
      </w:r>
      <w:r w:rsidR="00AC70A3" w:rsidRPr="00213A82">
        <w:rPr>
          <w:rFonts w:ascii="Georgia" w:hAnsi="Georgia"/>
        </w:rPr>
        <w:t xml:space="preserve"> </w:t>
      </w:r>
      <w:r w:rsidR="00F145AB" w:rsidRPr="00213A82">
        <w:rPr>
          <w:rFonts w:ascii="Georgia" w:hAnsi="Georgia"/>
        </w:rPr>
        <w:t xml:space="preserve">the </w:t>
      </w:r>
      <w:r w:rsidR="00AC70A3" w:rsidRPr="00213A82">
        <w:rPr>
          <w:rFonts w:ascii="Georgia" w:hAnsi="Georgia"/>
        </w:rPr>
        <w:t>standard punishment.</w:t>
      </w:r>
    </w:p>
    <w:p w14:paraId="6D9CA498" w14:textId="391CDAF1" w:rsidR="00A27677"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AC70A3" w:rsidRPr="00213A82">
        <w:rPr>
          <w:rFonts w:ascii="Georgia" w:hAnsi="Georgia"/>
        </w:rPr>
        <w:t>you</w:t>
      </w:r>
      <w:r w:rsidRPr="00213A82">
        <w:rPr>
          <w:rFonts w:ascii="Georgia" w:hAnsi="Georgia"/>
        </w:rPr>
        <w:t xml:space="preserve"> stonewall the po</w:t>
      </w:r>
      <w:r w:rsidR="00A27677" w:rsidRPr="00213A82">
        <w:rPr>
          <w:rFonts w:ascii="Georgia" w:hAnsi="Georgia"/>
        </w:rPr>
        <w:t xml:space="preserve">lice, hoping to </w:t>
      </w:r>
      <w:r w:rsidR="00A27677" w:rsidRPr="00213A82">
        <w:rPr>
          <w:rFonts w:ascii="Georgia" w:hAnsi="Georgia"/>
          <w:u w:val="single"/>
        </w:rPr>
        <w:t>collude</w:t>
      </w:r>
      <w:r w:rsidR="00A27677" w:rsidRPr="00213A82">
        <w:rPr>
          <w:rFonts w:ascii="Georgia" w:hAnsi="Georgia"/>
        </w:rPr>
        <w:t xml:space="preserve"> with your partner </w:t>
      </w:r>
      <w:r w:rsidR="00AC70A3" w:rsidRPr="00213A82">
        <w:rPr>
          <w:rFonts w:ascii="Georgia" w:hAnsi="Georgia"/>
        </w:rPr>
        <w:t xml:space="preserve">but </w:t>
      </w:r>
      <w:r w:rsidR="00DE5F65" w:rsidRPr="00213A82">
        <w:rPr>
          <w:rFonts w:ascii="Georgia" w:hAnsi="Georgia"/>
        </w:rPr>
        <w:t xml:space="preserve">your partner </w:t>
      </w:r>
      <w:r w:rsidR="00A27677" w:rsidRPr="00213A82">
        <w:rPr>
          <w:rFonts w:ascii="Georgia" w:hAnsi="Georgia"/>
          <w:u w:val="single"/>
        </w:rPr>
        <w:t>betray</w:t>
      </w:r>
      <w:r w:rsidR="00DE5F65" w:rsidRPr="00213A82">
        <w:rPr>
          <w:rFonts w:ascii="Georgia" w:hAnsi="Georgia"/>
          <w:u w:val="single"/>
        </w:rPr>
        <w:t>s</w:t>
      </w:r>
      <w:r w:rsidR="00A27677" w:rsidRPr="00213A82">
        <w:rPr>
          <w:rFonts w:ascii="Georgia" w:hAnsi="Georgia"/>
        </w:rPr>
        <w:t xml:space="preserve"> you, </w:t>
      </w:r>
      <w:r w:rsidR="00AC70A3" w:rsidRPr="00213A82">
        <w:rPr>
          <w:rFonts w:ascii="Georgia" w:hAnsi="Georgia"/>
        </w:rPr>
        <w:t>you</w:t>
      </w:r>
      <w:r w:rsidR="00A27677" w:rsidRPr="00213A82">
        <w:rPr>
          <w:rFonts w:ascii="Georgia" w:hAnsi="Georgia"/>
        </w:rPr>
        <w:t xml:space="preserve"> will </w:t>
      </w:r>
      <w:r w:rsidR="00DE5F65" w:rsidRPr="00213A82">
        <w:rPr>
          <w:rFonts w:ascii="Georgia" w:hAnsi="Georgia"/>
        </w:rPr>
        <w:t>receive</w:t>
      </w:r>
      <w:r w:rsidR="00A27677" w:rsidRPr="00213A82">
        <w:rPr>
          <w:rFonts w:ascii="Georgia" w:hAnsi="Georgia"/>
        </w:rPr>
        <w:t xml:space="preserve"> an unusually severe punishment while they go free and get </w:t>
      </w:r>
      <w:r w:rsidR="00F145AB" w:rsidRPr="00213A82">
        <w:rPr>
          <w:rFonts w:ascii="Georgia" w:hAnsi="Georgia"/>
        </w:rPr>
        <w:t>to keep the stolen goods</w:t>
      </w:r>
      <w:r w:rsidR="00A27677" w:rsidRPr="00213A82">
        <w:rPr>
          <w:rFonts w:ascii="Georgia" w:hAnsi="Georgia"/>
        </w:rPr>
        <w:t>.</w:t>
      </w:r>
    </w:p>
    <w:p w14:paraId="2D634EFC" w14:textId="2308226C" w:rsidR="00261CDC" w:rsidRPr="00213A82" w:rsidRDefault="00A27677" w:rsidP="00234120">
      <w:pPr>
        <w:pStyle w:val="ActivityBody"/>
        <w:numPr>
          <w:ilvl w:val="0"/>
          <w:numId w:val="23"/>
        </w:numPr>
        <w:ind w:left="1440"/>
        <w:rPr>
          <w:rFonts w:ascii="Georgia" w:hAnsi="Georgia"/>
        </w:rPr>
      </w:pPr>
      <w:r w:rsidRPr="00213A82">
        <w:rPr>
          <w:rFonts w:ascii="Georgia" w:hAnsi="Georgia"/>
        </w:rPr>
        <w:t xml:space="preserve">If you </w:t>
      </w:r>
      <w:r w:rsidRPr="00213A82">
        <w:rPr>
          <w:rFonts w:ascii="Georgia" w:hAnsi="Georgia"/>
          <w:u w:val="single"/>
        </w:rPr>
        <w:t>betray</w:t>
      </w:r>
      <w:r w:rsidRPr="00213A82">
        <w:rPr>
          <w:rFonts w:ascii="Georgia" w:hAnsi="Georgia"/>
        </w:rPr>
        <w:t xml:space="preserve"> your partner while they attempt to </w:t>
      </w:r>
      <w:r w:rsidRPr="00213A82">
        <w:rPr>
          <w:rFonts w:ascii="Georgia" w:hAnsi="Georgia"/>
          <w:u w:val="single"/>
        </w:rPr>
        <w:t>collude</w:t>
      </w:r>
      <w:r w:rsidRPr="00213A82">
        <w:rPr>
          <w:rFonts w:ascii="Georgia" w:hAnsi="Georgia"/>
        </w:rPr>
        <w:t xml:space="preserve"> with you, you will </w:t>
      </w:r>
      <w:r w:rsidR="00DE5F65" w:rsidRPr="00213A82">
        <w:rPr>
          <w:rFonts w:ascii="Georgia" w:hAnsi="Georgia"/>
        </w:rPr>
        <w:t xml:space="preserve">receive </w:t>
      </w:r>
      <w:r w:rsidRPr="00213A82">
        <w:rPr>
          <w:rFonts w:ascii="Georgia" w:hAnsi="Georgia"/>
        </w:rPr>
        <w:t xml:space="preserve">the cash and freedom. </w:t>
      </w:r>
    </w:p>
    <w:p w14:paraId="55D9E573" w14:textId="77777777" w:rsidR="00AC70A3" w:rsidRPr="00213A82" w:rsidRDefault="00AC70A3" w:rsidP="00F145AB">
      <w:pPr>
        <w:pStyle w:val="ActivityBody"/>
        <w:spacing w:after="160"/>
        <w:ind w:left="1080"/>
        <w:jc w:val="center"/>
        <w:rPr>
          <w:rFonts w:ascii="Georgia" w:hAnsi="Georgia"/>
        </w:rPr>
      </w:pPr>
      <w:r w:rsidRPr="00213A82">
        <w:rPr>
          <w:rFonts w:ascii="Georgia" w:hAnsi="Georgia"/>
        </w:rPr>
        <w:t>Your result:</w:t>
      </w:r>
    </w:p>
    <w:tbl>
      <w:tblPr>
        <w:tblStyle w:val="TableGrid"/>
        <w:tblW w:w="0" w:type="auto"/>
        <w:jc w:val="center"/>
        <w:tblInd w:w="1709" w:type="dxa"/>
        <w:tblLook w:val="04A0" w:firstRow="1" w:lastRow="0" w:firstColumn="1" w:lastColumn="0" w:noHBand="0" w:noVBand="1"/>
      </w:tblPr>
      <w:tblGrid>
        <w:gridCol w:w="507"/>
        <w:gridCol w:w="506"/>
        <w:gridCol w:w="2016"/>
        <w:gridCol w:w="2017"/>
      </w:tblGrid>
      <w:tr w:rsidR="00AC70A3" w:rsidRPr="00213A82" w14:paraId="7D345CE3" w14:textId="77777777" w:rsidTr="00AC70A3">
        <w:trPr>
          <w:jc w:val="center"/>
        </w:trPr>
        <w:tc>
          <w:tcPr>
            <w:tcW w:w="507" w:type="dxa"/>
            <w:tcBorders>
              <w:top w:val="nil"/>
              <w:left w:val="nil"/>
              <w:bottom w:val="nil"/>
              <w:right w:val="nil"/>
            </w:tcBorders>
            <w:vAlign w:val="center"/>
          </w:tcPr>
          <w:p w14:paraId="234446B2" w14:textId="77777777" w:rsidR="00AC70A3" w:rsidRPr="00213A82" w:rsidRDefault="00AC70A3" w:rsidP="00F447FE">
            <w:pPr>
              <w:pStyle w:val="ActivityBody"/>
              <w:ind w:left="0"/>
              <w:jc w:val="center"/>
              <w:rPr>
                <w:rFonts w:ascii="Georgia" w:hAnsi="Georgia"/>
              </w:rPr>
            </w:pPr>
          </w:p>
        </w:tc>
        <w:tc>
          <w:tcPr>
            <w:tcW w:w="506" w:type="dxa"/>
            <w:tcBorders>
              <w:top w:val="nil"/>
              <w:left w:val="nil"/>
              <w:bottom w:val="nil"/>
              <w:right w:val="nil"/>
            </w:tcBorders>
          </w:tcPr>
          <w:p w14:paraId="0D58CCF2" w14:textId="77777777" w:rsidR="00AC70A3" w:rsidRPr="00213A82" w:rsidRDefault="00AC70A3" w:rsidP="00F447FE">
            <w:pPr>
              <w:pStyle w:val="ActivityBody"/>
              <w:ind w:left="0"/>
              <w:jc w:val="center"/>
              <w:rPr>
                <w:rFonts w:ascii="Georgia" w:hAnsi="Georgia"/>
              </w:rPr>
            </w:pPr>
          </w:p>
        </w:tc>
        <w:tc>
          <w:tcPr>
            <w:tcW w:w="4033" w:type="dxa"/>
            <w:gridSpan w:val="2"/>
            <w:vAlign w:val="center"/>
          </w:tcPr>
          <w:p w14:paraId="22BB0ED2" w14:textId="77777777" w:rsidR="00AC70A3" w:rsidRPr="00213A82" w:rsidRDefault="00AC70A3" w:rsidP="00F447FE">
            <w:pPr>
              <w:pStyle w:val="ActivityBody"/>
              <w:ind w:left="0"/>
              <w:jc w:val="center"/>
              <w:rPr>
                <w:rFonts w:ascii="Georgia" w:hAnsi="Georgia"/>
              </w:rPr>
            </w:pPr>
            <w:r w:rsidRPr="00213A82">
              <w:rPr>
                <w:rFonts w:ascii="Georgia" w:hAnsi="Georgia"/>
              </w:rPr>
              <w:t>Your Action</w:t>
            </w:r>
          </w:p>
        </w:tc>
      </w:tr>
      <w:tr w:rsidR="00AC70A3" w:rsidRPr="00213A82" w14:paraId="7EDB6396" w14:textId="77777777" w:rsidTr="00AC70A3">
        <w:trPr>
          <w:jc w:val="center"/>
        </w:trPr>
        <w:tc>
          <w:tcPr>
            <w:tcW w:w="507" w:type="dxa"/>
            <w:tcBorders>
              <w:top w:val="nil"/>
              <w:left w:val="nil"/>
              <w:right w:val="nil"/>
            </w:tcBorders>
            <w:vAlign w:val="center"/>
          </w:tcPr>
          <w:p w14:paraId="5CDC5F0F" w14:textId="77777777" w:rsidR="00AC70A3" w:rsidRPr="00213A82" w:rsidRDefault="00AC70A3" w:rsidP="00F447FE">
            <w:pPr>
              <w:pStyle w:val="ActivityBody"/>
              <w:ind w:left="0"/>
              <w:jc w:val="center"/>
              <w:rPr>
                <w:rFonts w:ascii="Georgia" w:hAnsi="Georgia"/>
              </w:rPr>
            </w:pPr>
          </w:p>
        </w:tc>
        <w:tc>
          <w:tcPr>
            <w:tcW w:w="506" w:type="dxa"/>
            <w:tcBorders>
              <w:top w:val="nil"/>
              <w:left w:val="nil"/>
              <w:right w:val="nil"/>
            </w:tcBorders>
          </w:tcPr>
          <w:p w14:paraId="0D37A030" w14:textId="77777777" w:rsidR="00AC70A3" w:rsidRPr="00213A82" w:rsidRDefault="00AC70A3" w:rsidP="00F447FE">
            <w:pPr>
              <w:pStyle w:val="ActivityBody"/>
              <w:ind w:left="0"/>
              <w:jc w:val="center"/>
              <w:rPr>
                <w:rFonts w:ascii="Georgia" w:hAnsi="Georgia"/>
              </w:rPr>
            </w:pPr>
          </w:p>
        </w:tc>
        <w:tc>
          <w:tcPr>
            <w:tcW w:w="2016" w:type="dxa"/>
            <w:vAlign w:val="center"/>
          </w:tcPr>
          <w:p w14:paraId="2A090DD5" w14:textId="77777777" w:rsidR="00AC70A3" w:rsidRPr="00213A82" w:rsidRDefault="00AC70A3" w:rsidP="00F447FE">
            <w:pPr>
              <w:pStyle w:val="ActivityBody"/>
              <w:ind w:left="0"/>
              <w:jc w:val="center"/>
              <w:rPr>
                <w:rFonts w:ascii="Georgia" w:hAnsi="Georgia"/>
              </w:rPr>
            </w:pPr>
            <w:r w:rsidRPr="00213A82">
              <w:rPr>
                <w:rFonts w:ascii="Georgia" w:hAnsi="Georgia"/>
              </w:rPr>
              <w:t>Collude</w:t>
            </w:r>
          </w:p>
        </w:tc>
        <w:tc>
          <w:tcPr>
            <w:tcW w:w="2017" w:type="dxa"/>
            <w:vAlign w:val="center"/>
          </w:tcPr>
          <w:p w14:paraId="3864674A" w14:textId="77777777" w:rsidR="00AC70A3" w:rsidRPr="00213A82" w:rsidRDefault="00AC70A3" w:rsidP="00F447FE">
            <w:pPr>
              <w:pStyle w:val="ActivityBody"/>
              <w:ind w:left="0"/>
              <w:jc w:val="center"/>
              <w:rPr>
                <w:rFonts w:ascii="Georgia" w:hAnsi="Georgia"/>
              </w:rPr>
            </w:pPr>
            <w:r w:rsidRPr="00213A82">
              <w:rPr>
                <w:rFonts w:ascii="Georgia" w:hAnsi="Georgia"/>
              </w:rPr>
              <w:t>Betray</w:t>
            </w:r>
          </w:p>
        </w:tc>
      </w:tr>
      <w:tr w:rsidR="00AC70A3" w:rsidRPr="00213A82" w14:paraId="0EE66C93" w14:textId="77777777" w:rsidTr="00AC70A3">
        <w:trPr>
          <w:cantSplit/>
          <w:trHeight w:val="1134"/>
          <w:jc w:val="center"/>
        </w:trPr>
        <w:tc>
          <w:tcPr>
            <w:tcW w:w="507" w:type="dxa"/>
            <w:vMerge w:val="restart"/>
            <w:textDirection w:val="btLr"/>
          </w:tcPr>
          <w:p w14:paraId="41886C4D" w14:textId="77777777" w:rsidR="00AC70A3" w:rsidRPr="00213A82" w:rsidRDefault="00AC70A3" w:rsidP="00AC70A3">
            <w:pPr>
              <w:pStyle w:val="ActivityBody"/>
              <w:ind w:left="113" w:right="113"/>
              <w:jc w:val="center"/>
              <w:rPr>
                <w:rFonts w:ascii="Georgia" w:hAnsi="Georgia"/>
              </w:rPr>
            </w:pPr>
            <w:r w:rsidRPr="00213A82">
              <w:rPr>
                <w:rFonts w:ascii="Georgia" w:hAnsi="Georgia"/>
              </w:rPr>
              <w:t>Partner’s Action</w:t>
            </w:r>
          </w:p>
        </w:tc>
        <w:tc>
          <w:tcPr>
            <w:tcW w:w="506" w:type="dxa"/>
            <w:textDirection w:val="btLr"/>
            <w:vAlign w:val="bottom"/>
          </w:tcPr>
          <w:p w14:paraId="29AF94B9" w14:textId="77777777" w:rsidR="00AC70A3" w:rsidRPr="00213A82" w:rsidRDefault="00AC70A3" w:rsidP="00AC70A3">
            <w:pPr>
              <w:pStyle w:val="ActivityBody"/>
              <w:ind w:left="113" w:right="113"/>
              <w:jc w:val="center"/>
              <w:rPr>
                <w:rFonts w:ascii="Georgia" w:hAnsi="Georgia"/>
              </w:rPr>
            </w:pPr>
            <w:r w:rsidRPr="00213A82">
              <w:rPr>
                <w:rFonts w:ascii="Georgia" w:hAnsi="Georgia"/>
              </w:rPr>
              <w:t>Collude</w:t>
            </w:r>
          </w:p>
        </w:tc>
        <w:tc>
          <w:tcPr>
            <w:tcW w:w="2016" w:type="dxa"/>
            <w:vAlign w:val="center"/>
          </w:tcPr>
          <w:p w14:paraId="4FE95360" w14:textId="77777777" w:rsidR="00AC70A3" w:rsidRPr="00213A82" w:rsidRDefault="00A27677" w:rsidP="00A27677">
            <w:pPr>
              <w:pStyle w:val="ActivityBody"/>
              <w:ind w:left="0"/>
              <w:jc w:val="center"/>
              <w:rPr>
                <w:rFonts w:ascii="Georgia" w:hAnsi="Georgia"/>
              </w:rPr>
            </w:pPr>
            <w:r w:rsidRPr="00213A82">
              <w:rPr>
                <w:rFonts w:ascii="Georgia" w:hAnsi="Georgia"/>
                <w:b/>
              </w:rPr>
              <w:t>R</w:t>
            </w:r>
            <w:r w:rsidRPr="00213A82">
              <w:rPr>
                <w:rFonts w:ascii="Georgia" w:hAnsi="Georgia"/>
              </w:rPr>
              <w:t>eleased</w:t>
            </w:r>
          </w:p>
          <w:p w14:paraId="45305F5E" w14:textId="77777777" w:rsidR="00AC70A3" w:rsidRPr="00213A82" w:rsidRDefault="00AC70A3" w:rsidP="00A27677">
            <w:pPr>
              <w:pStyle w:val="ActivityBody"/>
              <w:ind w:left="0"/>
              <w:jc w:val="center"/>
              <w:rPr>
                <w:rFonts w:ascii="Georgia" w:hAnsi="Georgia"/>
                <w:i/>
              </w:rPr>
            </w:pPr>
            <w:r w:rsidRPr="00213A82">
              <w:rPr>
                <w:rFonts w:ascii="Georgia" w:hAnsi="Georgia"/>
                <w:i/>
              </w:rPr>
              <w:t xml:space="preserve">0 </w:t>
            </w:r>
            <w:proofErr w:type="spellStart"/>
            <w:r w:rsidRPr="00213A82">
              <w:rPr>
                <w:rFonts w:ascii="Georgia" w:hAnsi="Georgia"/>
                <w:i/>
              </w:rPr>
              <w:t>pts</w:t>
            </w:r>
            <w:proofErr w:type="spellEnd"/>
          </w:p>
        </w:tc>
        <w:tc>
          <w:tcPr>
            <w:tcW w:w="2016" w:type="dxa"/>
            <w:vAlign w:val="center"/>
          </w:tcPr>
          <w:p w14:paraId="6BC77CA7" w14:textId="77777777" w:rsidR="00A27677" w:rsidRPr="00213A82" w:rsidRDefault="00A27677" w:rsidP="00A27677">
            <w:pPr>
              <w:pStyle w:val="ActivityBody"/>
              <w:ind w:left="0"/>
              <w:jc w:val="center"/>
              <w:rPr>
                <w:rFonts w:ascii="Georgia" w:hAnsi="Georgia"/>
              </w:rPr>
            </w:pPr>
            <w:r w:rsidRPr="00213A82">
              <w:rPr>
                <w:rFonts w:ascii="Georgia" w:hAnsi="Georgia"/>
              </w:rPr>
              <w:t>Set Free</w:t>
            </w:r>
          </w:p>
          <w:p w14:paraId="5F05F4E6" w14:textId="77777777" w:rsidR="00AC70A3" w:rsidRPr="00213A82" w:rsidRDefault="00A27677" w:rsidP="00F447FE">
            <w:pPr>
              <w:pStyle w:val="ActivityBody"/>
              <w:ind w:left="0"/>
              <w:jc w:val="center"/>
              <w:rPr>
                <w:rFonts w:ascii="Georgia" w:hAnsi="Georgia"/>
              </w:rPr>
            </w:pPr>
            <w:r w:rsidRPr="00213A82">
              <w:rPr>
                <w:rFonts w:ascii="Georgia" w:hAnsi="Georgia"/>
              </w:rPr>
              <w:t xml:space="preserve">+ </w:t>
            </w:r>
            <w:r w:rsidR="00AC70A3" w:rsidRPr="00213A82">
              <w:rPr>
                <w:rFonts w:ascii="Georgia" w:hAnsi="Georgia"/>
                <w:b/>
              </w:rPr>
              <w:t>T</w:t>
            </w:r>
            <w:r w:rsidR="00AC70A3" w:rsidRPr="00213A82">
              <w:rPr>
                <w:rFonts w:ascii="Georgia" w:hAnsi="Georgia"/>
              </w:rPr>
              <w:t>reat</w:t>
            </w:r>
          </w:p>
          <w:p w14:paraId="0290FA7E" w14:textId="77777777" w:rsidR="00A27677" w:rsidRPr="00213A82" w:rsidRDefault="00A27677" w:rsidP="00F447FE">
            <w:pPr>
              <w:pStyle w:val="ActivityBody"/>
              <w:ind w:left="0"/>
              <w:jc w:val="center"/>
              <w:rPr>
                <w:rFonts w:ascii="Georgia" w:hAnsi="Georgia"/>
                <w:i/>
              </w:rPr>
            </w:pPr>
            <w:r w:rsidRPr="00213A82">
              <w:rPr>
                <w:rFonts w:ascii="Georgia" w:hAnsi="Georgia"/>
                <w:i/>
              </w:rPr>
              <w:t xml:space="preserve">+100 </w:t>
            </w:r>
            <w:proofErr w:type="spellStart"/>
            <w:r w:rsidRPr="00213A82">
              <w:rPr>
                <w:rFonts w:ascii="Georgia" w:hAnsi="Georgia"/>
                <w:i/>
              </w:rPr>
              <w:t>pts</w:t>
            </w:r>
            <w:proofErr w:type="spellEnd"/>
          </w:p>
        </w:tc>
      </w:tr>
      <w:tr w:rsidR="00AC70A3" w:rsidRPr="00213A82" w14:paraId="4FE715BA" w14:textId="77777777" w:rsidTr="00AC70A3">
        <w:trPr>
          <w:cantSplit/>
          <w:trHeight w:val="1134"/>
          <w:jc w:val="center"/>
        </w:trPr>
        <w:tc>
          <w:tcPr>
            <w:tcW w:w="507" w:type="dxa"/>
            <w:vMerge/>
            <w:textDirection w:val="btLr"/>
          </w:tcPr>
          <w:p w14:paraId="38DFEABE" w14:textId="77777777" w:rsidR="00AC70A3" w:rsidRPr="00213A82" w:rsidRDefault="00AC70A3" w:rsidP="00AC70A3">
            <w:pPr>
              <w:pStyle w:val="ActivityBody"/>
              <w:ind w:left="113" w:right="113"/>
              <w:jc w:val="center"/>
              <w:rPr>
                <w:rFonts w:ascii="Georgia" w:hAnsi="Georgia"/>
              </w:rPr>
            </w:pPr>
          </w:p>
        </w:tc>
        <w:tc>
          <w:tcPr>
            <w:tcW w:w="506" w:type="dxa"/>
            <w:textDirection w:val="btLr"/>
            <w:vAlign w:val="bottom"/>
          </w:tcPr>
          <w:p w14:paraId="013D535E" w14:textId="77777777" w:rsidR="00AC70A3" w:rsidRPr="00213A82" w:rsidRDefault="00AC70A3" w:rsidP="00AC70A3">
            <w:pPr>
              <w:pStyle w:val="ActivityBody"/>
              <w:ind w:left="113" w:right="113"/>
              <w:jc w:val="center"/>
              <w:rPr>
                <w:rFonts w:ascii="Georgia" w:hAnsi="Georgia"/>
              </w:rPr>
            </w:pPr>
            <w:r w:rsidRPr="00213A82">
              <w:rPr>
                <w:rFonts w:ascii="Georgia" w:hAnsi="Georgia"/>
              </w:rPr>
              <w:t>Betray</w:t>
            </w:r>
          </w:p>
        </w:tc>
        <w:tc>
          <w:tcPr>
            <w:tcW w:w="2016" w:type="dxa"/>
            <w:vAlign w:val="center"/>
          </w:tcPr>
          <w:p w14:paraId="28B3F68C" w14:textId="77777777" w:rsidR="00AC70A3" w:rsidRPr="00213A82" w:rsidRDefault="00AC70A3" w:rsidP="00A27677">
            <w:pPr>
              <w:pStyle w:val="ActivityBody"/>
              <w:ind w:left="0"/>
              <w:jc w:val="center"/>
              <w:rPr>
                <w:rFonts w:ascii="Georgia" w:hAnsi="Georgia"/>
              </w:rPr>
            </w:pPr>
            <w:r w:rsidRPr="00213A82">
              <w:rPr>
                <w:rFonts w:ascii="Georgia" w:hAnsi="Georgia"/>
                <w:b/>
              </w:rPr>
              <w:t>S</w:t>
            </w:r>
            <w:r w:rsidRPr="00213A82">
              <w:rPr>
                <w:rFonts w:ascii="Georgia" w:hAnsi="Georgia"/>
              </w:rPr>
              <w:t>evere Punishment</w:t>
            </w:r>
          </w:p>
          <w:p w14:paraId="1B061195" w14:textId="77777777" w:rsidR="00AC70A3" w:rsidRPr="00213A82" w:rsidRDefault="00AC70A3" w:rsidP="00A27677">
            <w:pPr>
              <w:pStyle w:val="ActivityBody"/>
              <w:ind w:left="0"/>
              <w:jc w:val="center"/>
              <w:rPr>
                <w:rFonts w:ascii="Georgia" w:hAnsi="Georgia"/>
                <w:i/>
              </w:rPr>
            </w:pPr>
            <w:r w:rsidRPr="00213A82">
              <w:rPr>
                <w:rFonts w:ascii="Georgia" w:hAnsi="Georgia"/>
                <w:i/>
              </w:rPr>
              <w:t xml:space="preserve">-500 </w:t>
            </w:r>
            <w:proofErr w:type="spellStart"/>
            <w:r w:rsidRPr="00213A82">
              <w:rPr>
                <w:rFonts w:ascii="Georgia" w:hAnsi="Georgia"/>
                <w:i/>
              </w:rPr>
              <w:t>pts</w:t>
            </w:r>
            <w:proofErr w:type="spellEnd"/>
          </w:p>
        </w:tc>
        <w:tc>
          <w:tcPr>
            <w:tcW w:w="2016" w:type="dxa"/>
            <w:vAlign w:val="center"/>
          </w:tcPr>
          <w:p w14:paraId="52DD535D" w14:textId="77777777" w:rsidR="00AC70A3" w:rsidRPr="00213A82" w:rsidRDefault="00AC70A3" w:rsidP="00F447FE">
            <w:pPr>
              <w:pStyle w:val="ActivityBody"/>
              <w:ind w:left="0"/>
              <w:jc w:val="center"/>
              <w:rPr>
                <w:rFonts w:ascii="Georgia" w:hAnsi="Georgia"/>
              </w:rPr>
            </w:pPr>
            <w:r w:rsidRPr="00213A82">
              <w:rPr>
                <w:rFonts w:ascii="Georgia" w:hAnsi="Georgia"/>
                <w:b/>
              </w:rPr>
              <w:t>P</w:t>
            </w:r>
            <w:r w:rsidRPr="00213A82">
              <w:rPr>
                <w:rFonts w:ascii="Georgia" w:hAnsi="Georgia"/>
              </w:rPr>
              <w:t>unishment</w:t>
            </w:r>
          </w:p>
          <w:p w14:paraId="0FD3EAE5" w14:textId="77777777" w:rsidR="00A27677" w:rsidRPr="00213A82" w:rsidRDefault="00A27677" w:rsidP="00F447FE">
            <w:pPr>
              <w:pStyle w:val="ActivityBody"/>
              <w:ind w:left="0"/>
              <w:jc w:val="center"/>
              <w:rPr>
                <w:rFonts w:ascii="Georgia" w:hAnsi="Georgia"/>
                <w:i/>
              </w:rPr>
            </w:pPr>
            <w:r w:rsidRPr="00213A82">
              <w:rPr>
                <w:rFonts w:ascii="Georgia" w:hAnsi="Georgia"/>
                <w:i/>
              </w:rPr>
              <w:t xml:space="preserve">-250 </w:t>
            </w:r>
            <w:proofErr w:type="spellStart"/>
            <w:r w:rsidRPr="00213A82">
              <w:rPr>
                <w:rFonts w:ascii="Georgia" w:hAnsi="Georgia"/>
                <w:i/>
              </w:rPr>
              <w:t>pts</w:t>
            </w:r>
            <w:proofErr w:type="spellEnd"/>
          </w:p>
        </w:tc>
      </w:tr>
    </w:tbl>
    <w:p w14:paraId="6F3965CC" w14:textId="77777777" w:rsidR="00F145AB" w:rsidRPr="00213A82" w:rsidRDefault="00F145AB" w:rsidP="002135DF">
      <w:pPr>
        <w:pStyle w:val="ActivityBody"/>
        <w:ind w:left="1080"/>
        <w:rPr>
          <w:rFonts w:ascii="Georgia" w:hAnsi="Georgia"/>
        </w:rPr>
      </w:pPr>
    </w:p>
    <w:p w14:paraId="08032C2A" w14:textId="77777777" w:rsidR="00A27677" w:rsidRPr="00213A82" w:rsidRDefault="002135DF" w:rsidP="00F145AB">
      <w:pPr>
        <w:pStyle w:val="ActivityBody"/>
        <w:spacing w:before="80"/>
        <w:ind w:left="1080"/>
        <w:rPr>
          <w:rFonts w:ascii="Georgia" w:hAnsi="Georgia"/>
        </w:rPr>
      </w:pPr>
      <w:r w:rsidRPr="00213A82">
        <w:rPr>
          <w:rFonts w:ascii="Georgia" w:hAnsi="Georgia"/>
        </w:rPr>
        <w:t xml:space="preserve">What is the best outcome possible for you in </w:t>
      </w:r>
      <w:r w:rsidR="00F145AB" w:rsidRPr="00213A82">
        <w:rPr>
          <w:rFonts w:ascii="Georgia" w:hAnsi="Georgia"/>
        </w:rPr>
        <w:t xml:space="preserve">one round of </w:t>
      </w:r>
      <w:r w:rsidRPr="00213A82">
        <w:rPr>
          <w:rFonts w:ascii="Georgia" w:hAnsi="Georgia"/>
        </w:rPr>
        <w:t>this game?</w:t>
      </w:r>
      <w:r w:rsidR="00F145AB" w:rsidRPr="00213A82">
        <w:rPr>
          <w:rFonts w:ascii="Georgia" w:hAnsi="Georgia"/>
        </w:rPr>
        <w:t xml:space="preserve"> When does i</w:t>
      </w:r>
      <w:r w:rsidR="00BB5188" w:rsidRPr="00213A82">
        <w:rPr>
          <w:rFonts w:ascii="Georgia" w:hAnsi="Georgia"/>
        </w:rPr>
        <w:t>t</w:t>
      </w:r>
      <w:r w:rsidR="00F145AB" w:rsidRPr="00213A82">
        <w:rPr>
          <w:rFonts w:ascii="Georgia" w:hAnsi="Georgia"/>
        </w:rPr>
        <w:t xml:space="preserve"> occur?</w:t>
      </w:r>
    </w:p>
    <w:p w14:paraId="7CC1EDB1" w14:textId="0321684A" w:rsidR="00CE28B0" w:rsidRPr="00213A82" w:rsidRDefault="00CE28B0" w:rsidP="00234120">
      <w:pPr>
        <w:pStyle w:val="ListParagraph"/>
        <w:numPr>
          <w:ilvl w:val="0"/>
          <w:numId w:val="22"/>
        </w:numPr>
        <w:rPr>
          <w:rFonts w:ascii="Georgia" w:hAnsi="Georgia"/>
        </w:rPr>
      </w:pPr>
      <w:r w:rsidRPr="00213A82">
        <w:rPr>
          <w:rFonts w:ascii="Georgia" w:hAnsi="Georgia"/>
        </w:rPr>
        <w:t xml:space="preserve">In the Iterative Prisoner’s Dilemma, many rounds are played, one after another, with the same partner in crime. Betraying in one round will sometimes cause the partner </w:t>
      </w:r>
      <w:r w:rsidR="00BB5188" w:rsidRPr="00213A82">
        <w:rPr>
          <w:rFonts w:ascii="Georgia" w:hAnsi="Georgia"/>
        </w:rPr>
        <w:t xml:space="preserve">to </w:t>
      </w:r>
      <w:r w:rsidRPr="00213A82">
        <w:rPr>
          <w:rFonts w:ascii="Georgia" w:hAnsi="Georgia"/>
        </w:rPr>
        <w:t xml:space="preserve">lose trust and be less likely to collude with you in future rounds. Once </w:t>
      </w:r>
      <w:r w:rsidR="008A0C75" w:rsidRPr="00213A82">
        <w:rPr>
          <w:rFonts w:ascii="Georgia" w:hAnsi="Georgia"/>
        </w:rPr>
        <w:t xml:space="preserve">partners </w:t>
      </w:r>
      <w:r w:rsidRPr="00213A82">
        <w:rPr>
          <w:rFonts w:ascii="Georgia" w:hAnsi="Georgia"/>
        </w:rPr>
        <w:t xml:space="preserve">start betraying each other, round after round </w:t>
      </w:r>
      <w:r w:rsidR="008A0C75" w:rsidRPr="00213A82">
        <w:rPr>
          <w:rFonts w:ascii="Georgia" w:hAnsi="Georgia"/>
        </w:rPr>
        <w:lastRenderedPageBreak/>
        <w:t>they</w:t>
      </w:r>
      <w:r w:rsidRPr="00213A82">
        <w:rPr>
          <w:rFonts w:ascii="Georgia" w:hAnsi="Georgia"/>
        </w:rPr>
        <w:t xml:space="preserve"> end up turning each other in and doing poorly. </w:t>
      </w:r>
      <w:r w:rsidR="00997C64" w:rsidRPr="00213A82">
        <w:rPr>
          <w:rFonts w:ascii="Georgia" w:hAnsi="Georgia"/>
        </w:rPr>
        <w:t>Considered together, you</w:t>
      </w:r>
      <w:r w:rsidR="00BB5188" w:rsidRPr="00213A82">
        <w:rPr>
          <w:rFonts w:ascii="Georgia" w:hAnsi="Georgia"/>
        </w:rPr>
        <w:t>r</w:t>
      </w:r>
      <w:r w:rsidR="00997C64" w:rsidRPr="00213A82">
        <w:rPr>
          <w:rFonts w:ascii="Georgia" w:hAnsi="Georgia"/>
        </w:rPr>
        <w:t xml:space="preserve"> and your partner’s </w:t>
      </w:r>
      <w:r w:rsidRPr="00213A82">
        <w:rPr>
          <w:rFonts w:ascii="Georgia" w:hAnsi="Georgia"/>
        </w:rPr>
        <w:t>outcome</w:t>
      </w:r>
      <w:r w:rsidR="0057747E" w:rsidRPr="00213A82">
        <w:rPr>
          <w:rFonts w:ascii="Georgia" w:hAnsi="Georgia"/>
        </w:rPr>
        <w:t>s</w:t>
      </w:r>
      <w:r w:rsidRPr="00213A82">
        <w:rPr>
          <w:rFonts w:ascii="Georgia" w:hAnsi="Georgia"/>
        </w:rPr>
        <w:t xml:space="preserve"> </w:t>
      </w:r>
      <w:r w:rsidR="0057747E" w:rsidRPr="00213A82">
        <w:rPr>
          <w:rFonts w:ascii="Georgia" w:hAnsi="Georgia"/>
        </w:rPr>
        <w:t xml:space="preserve">are </w:t>
      </w:r>
      <w:r w:rsidRPr="00213A82">
        <w:rPr>
          <w:rFonts w:ascii="Georgia" w:hAnsi="Georgia"/>
        </w:rPr>
        <w:t xml:space="preserve">better </w:t>
      </w:r>
      <w:r w:rsidR="00997C64" w:rsidRPr="00213A82">
        <w:rPr>
          <w:rFonts w:ascii="Georgia" w:hAnsi="Georgia"/>
        </w:rPr>
        <w:t xml:space="preserve">if you </w:t>
      </w:r>
      <w:r w:rsidRPr="00213A82">
        <w:rPr>
          <w:rFonts w:ascii="Georgia" w:hAnsi="Georgia"/>
        </w:rPr>
        <w:t xml:space="preserve">collude round after round. </w:t>
      </w:r>
    </w:p>
    <w:p w14:paraId="36C8A679" w14:textId="77777777" w:rsidR="00997C64" w:rsidRPr="00213A82" w:rsidRDefault="00997C64" w:rsidP="00997C64">
      <w:pPr>
        <w:pStyle w:val="ListParagraph"/>
        <w:ind w:left="1080"/>
        <w:rPr>
          <w:rFonts w:ascii="Georgia" w:hAnsi="Georgia"/>
        </w:rPr>
      </w:pPr>
    </w:p>
    <w:p w14:paraId="4AA73D82" w14:textId="77777777" w:rsidR="00CE28B0" w:rsidRPr="00213A82" w:rsidRDefault="00CE28B0" w:rsidP="00997C64">
      <w:pPr>
        <w:pStyle w:val="ListParagraph"/>
        <w:ind w:left="1080"/>
        <w:rPr>
          <w:rFonts w:ascii="Georgia" w:hAnsi="Georgia"/>
        </w:rPr>
      </w:pPr>
      <w:r w:rsidRPr="00213A82">
        <w:rPr>
          <w:rFonts w:ascii="Georgia" w:hAnsi="Georgia"/>
        </w:rPr>
        <w:t xml:space="preserve">The Prisoner’s Dilemma lets social scientists study the conditions under which people will act </w:t>
      </w:r>
      <w:r w:rsidR="0057747E" w:rsidRPr="00213A82">
        <w:rPr>
          <w:rFonts w:ascii="Georgia" w:hAnsi="Georgia"/>
        </w:rPr>
        <w:t xml:space="preserve">either </w:t>
      </w:r>
      <w:r w:rsidRPr="00213A82">
        <w:rPr>
          <w:rFonts w:ascii="Georgia" w:hAnsi="Georgia"/>
        </w:rPr>
        <w:t xml:space="preserve">selfishly or in the best collective interests of the group. </w:t>
      </w:r>
      <w:r w:rsidR="0057747E" w:rsidRPr="00213A82">
        <w:rPr>
          <w:rFonts w:ascii="Georgia" w:hAnsi="Georgia"/>
        </w:rPr>
        <w:t>Think of one situation in which a person in your life could act selfishly or in the interest of a common group, and e</w:t>
      </w:r>
      <w:r w:rsidRPr="00213A82">
        <w:rPr>
          <w:rFonts w:ascii="Georgia" w:hAnsi="Georgia"/>
        </w:rPr>
        <w:t>xplain how this relate</w:t>
      </w:r>
      <w:r w:rsidR="00BB5188" w:rsidRPr="00213A82">
        <w:rPr>
          <w:rFonts w:ascii="Georgia" w:hAnsi="Georgia"/>
        </w:rPr>
        <w:t>s</w:t>
      </w:r>
      <w:r w:rsidRPr="00213A82">
        <w:rPr>
          <w:rFonts w:ascii="Georgia" w:hAnsi="Georgia"/>
        </w:rPr>
        <w:t xml:space="preserve"> to the Prisoner’s Dilemma.</w:t>
      </w:r>
    </w:p>
    <w:p w14:paraId="6F669A94" w14:textId="77777777" w:rsidR="00DB1F22" w:rsidRDefault="00DB1F22" w:rsidP="00DB1F22">
      <w:pPr>
        <w:pStyle w:val="ActivityBody"/>
        <w:ind w:left="1080"/>
        <w:rPr>
          <w:rFonts w:ascii="Georgia" w:hAnsi="Georgia"/>
        </w:rPr>
      </w:pPr>
    </w:p>
    <w:p w14:paraId="620EA9BA" w14:textId="77777777" w:rsidR="008B221A" w:rsidRPr="00213A82" w:rsidRDefault="00F145AB" w:rsidP="00234120">
      <w:pPr>
        <w:pStyle w:val="ActivityBody"/>
        <w:numPr>
          <w:ilvl w:val="0"/>
          <w:numId w:val="22"/>
        </w:numPr>
        <w:rPr>
          <w:rFonts w:ascii="Georgia" w:hAnsi="Georgia"/>
        </w:rPr>
      </w:pPr>
      <w:r w:rsidRPr="00213A82">
        <w:rPr>
          <w:rFonts w:ascii="Georgia" w:hAnsi="Georgia"/>
        </w:rPr>
        <w:t>Our</w:t>
      </w:r>
      <w:r w:rsidR="002135DF" w:rsidRPr="00213A82">
        <w:rPr>
          <w:rFonts w:ascii="Georgia" w:hAnsi="Georgia"/>
        </w:rPr>
        <w:t xml:space="preserve"> </w:t>
      </w:r>
      <w:r w:rsidR="008B221A" w:rsidRPr="00213A82">
        <w:rPr>
          <w:rFonts w:ascii="Georgia" w:hAnsi="Georgia"/>
        </w:rPr>
        <w:t xml:space="preserve">recent </w:t>
      </w:r>
      <w:r w:rsidR="002135DF" w:rsidRPr="00213A82">
        <w:rPr>
          <w:rFonts w:ascii="Georgia" w:hAnsi="Georgia"/>
        </w:rPr>
        <w:t>capacity</w:t>
      </w:r>
      <w:r w:rsidR="008B221A" w:rsidRPr="00213A82">
        <w:rPr>
          <w:rFonts w:ascii="Georgia" w:hAnsi="Georgia"/>
        </w:rPr>
        <w:t xml:space="preserve"> to generate, collect, store, and analyze huge amounts of data quickly has caused dramatic changes in all career fields. Simulation was an unimportant tool in social sciences in 1960. Explain why th</w:t>
      </w:r>
      <w:r w:rsidR="002135DF" w:rsidRPr="00213A82">
        <w:rPr>
          <w:rFonts w:ascii="Georgia" w:hAnsi="Georgia"/>
        </w:rPr>
        <w:t xml:space="preserve">e rise in computational power has changed the career fields in social sciences such </w:t>
      </w:r>
      <w:r w:rsidR="008B221A" w:rsidRPr="00213A82">
        <w:rPr>
          <w:rFonts w:ascii="Georgia" w:hAnsi="Georgia"/>
        </w:rPr>
        <w:t xml:space="preserve">that simulation </w:t>
      </w:r>
      <w:r w:rsidR="002135DF" w:rsidRPr="00213A82">
        <w:rPr>
          <w:rFonts w:ascii="Georgia" w:hAnsi="Georgia"/>
        </w:rPr>
        <w:t>i</w:t>
      </w:r>
      <w:r w:rsidR="008B221A" w:rsidRPr="00213A82">
        <w:rPr>
          <w:rFonts w:ascii="Georgia" w:hAnsi="Georgia"/>
        </w:rPr>
        <w:t xml:space="preserve">s </w:t>
      </w:r>
      <w:r w:rsidR="002135DF" w:rsidRPr="00213A82">
        <w:rPr>
          <w:rFonts w:ascii="Georgia" w:hAnsi="Georgia"/>
        </w:rPr>
        <w:t xml:space="preserve">now </w:t>
      </w:r>
      <w:r w:rsidR="008B221A" w:rsidRPr="00213A82">
        <w:rPr>
          <w:rFonts w:ascii="Georgia" w:hAnsi="Georgia"/>
        </w:rPr>
        <w:t>a fundamental and common</w:t>
      </w:r>
      <w:r w:rsidR="002135DF" w:rsidRPr="00213A82">
        <w:rPr>
          <w:rFonts w:ascii="Georgia" w:hAnsi="Georgia"/>
        </w:rPr>
        <w:t xml:space="preserve"> tool</w:t>
      </w:r>
      <w:r w:rsidR="008B221A" w:rsidRPr="00213A82">
        <w:rPr>
          <w:rFonts w:ascii="Georgia" w:hAnsi="Georgia"/>
        </w:rPr>
        <w:t xml:space="preserve"> for </w:t>
      </w:r>
      <w:r w:rsidR="002135DF" w:rsidRPr="00213A82">
        <w:rPr>
          <w:rFonts w:ascii="Georgia" w:hAnsi="Georgia"/>
        </w:rPr>
        <w:t xml:space="preserve">many </w:t>
      </w:r>
      <w:r w:rsidR="008B221A" w:rsidRPr="00213A82">
        <w:rPr>
          <w:rFonts w:ascii="Georgia" w:hAnsi="Georgia"/>
        </w:rPr>
        <w:t>social scientists</w:t>
      </w:r>
      <w:r w:rsidR="002135DF" w:rsidRPr="00213A82">
        <w:rPr>
          <w:rFonts w:ascii="Georgia" w:hAnsi="Georgia"/>
        </w:rPr>
        <w:t>.</w:t>
      </w:r>
      <w:r w:rsidR="008B221A" w:rsidRPr="00213A82">
        <w:rPr>
          <w:rFonts w:ascii="Georgia" w:hAnsi="Georgia"/>
        </w:rPr>
        <w:t xml:space="preserve"> </w:t>
      </w:r>
    </w:p>
    <w:p w14:paraId="67923A35" w14:textId="77777777" w:rsidR="00261CDC" w:rsidRPr="00213A82" w:rsidRDefault="00261CDC" w:rsidP="00261CDC">
      <w:pPr>
        <w:pStyle w:val="ActivityBody"/>
        <w:ind w:left="720"/>
        <w:rPr>
          <w:rFonts w:ascii="Georgia" w:hAnsi="Georgia"/>
        </w:rPr>
      </w:pPr>
    </w:p>
    <w:p w14:paraId="47ED16E1" w14:textId="77777777" w:rsidR="00997C64" w:rsidRPr="00213A82" w:rsidRDefault="00261CDC" w:rsidP="00997C64">
      <w:pPr>
        <w:pStyle w:val="ActivityBody"/>
        <w:ind w:left="0"/>
        <w:rPr>
          <w:rFonts w:ascii="Georgia" w:hAnsi="Georgia"/>
        </w:rPr>
      </w:pPr>
      <w:r w:rsidRPr="00213A82">
        <w:rPr>
          <w:rFonts w:ascii="Georgia" w:hAnsi="Georgia"/>
          <w:b/>
        </w:rPr>
        <w:t>Part I. Setup</w:t>
      </w:r>
    </w:p>
    <w:p w14:paraId="6D937F51" w14:textId="11F50FA8" w:rsidR="00997C64" w:rsidRPr="00213A82" w:rsidRDefault="00997C64" w:rsidP="00234120">
      <w:pPr>
        <w:pStyle w:val="ActivityBody"/>
        <w:numPr>
          <w:ilvl w:val="0"/>
          <w:numId w:val="22"/>
        </w:numPr>
        <w:rPr>
          <w:rFonts w:ascii="Georgia" w:hAnsi="Georgia"/>
          <w:b/>
        </w:rPr>
      </w:pPr>
      <w:r w:rsidRPr="00213A82">
        <w:rPr>
          <w:rFonts w:ascii="Georgia" w:hAnsi="Georgia"/>
        </w:rPr>
        <w:t xml:space="preserve">Form teams of two as directed </w:t>
      </w:r>
      <w:r w:rsidR="008A0C75" w:rsidRPr="00213A82">
        <w:rPr>
          <w:rFonts w:ascii="Georgia" w:hAnsi="Georgia"/>
        </w:rPr>
        <w:t xml:space="preserve">by </w:t>
      </w:r>
      <w:r w:rsidRPr="00213A82">
        <w:rPr>
          <w:rFonts w:ascii="Georgia" w:hAnsi="Georgia"/>
        </w:rPr>
        <w:t>your teacher. Meet or greet each other to practice professional skills. Set team norms.</w:t>
      </w:r>
    </w:p>
    <w:p w14:paraId="4E882E80" w14:textId="77777777" w:rsidR="00997C64" w:rsidRPr="00213A82" w:rsidRDefault="00997C64" w:rsidP="00997C64">
      <w:pPr>
        <w:pStyle w:val="ActivityBody"/>
        <w:ind w:left="1080"/>
        <w:rPr>
          <w:rFonts w:ascii="Georgia" w:hAnsi="Georgia"/>
          <w:b/>
        </w:rPr>
      </w:pPr>
    </w:p>
    <w:p w14:paraId="596CC9E0" w14:textId="77777777" w:rsidR="00F145AB" w:rsidRPr="00213A82" w:rsidRDefault="00F145AB" w:rsidP="00234120">
      <w:pPr>
        <w:pStyle w:val="ListParagraph"/>
        <w:numPr>
          <w:ilvl w:val="0"/>
          <w:numId w:val="22"/>
        </w:numPr>
        <w:rPr>
          <w:rFonts w:ascii="Georgia" w:hAnsi="Georgia"/>
        </w:rPr>
      </w:pPr>
      <w:r w:rsidRPr="00213A82">
        <w:rPr>
          <w:rFonts w:ascii="Georgia" w:hAnsi="Georgia"/>
        </w:rPr>
        <w:t>You will now acquire two copies of a program to simulate the IPD. One copy will be for your own experimentation. Another copy will be linked to all the other student pairs</w:t>
      </w:r>
      <w:r w:rsidR="00B50C02" w:rsidRPr="00213A82">
        <w:rPr>
          <w:rFonts w:ascii="Georgia" w:hAnsi="Georgia"/>
        </w:rPr>
        <w:t>’</w:t>
      </w:r>
      <w:r w:rsidRPr="00213A82">
        <w:rPr>
          <w:rFonts w:ascii="Georgia" w:hAnsi="Georgia"/>
        </w:rPr>
        <w:t xml:space="preserve"> linked copies. </w:t>
      </w:r>
      <w:r w:rsidR="00B50C02" w:rsidRPr="00213A82">
        <w:rPr>
          <w:rFonts w:ascii="Georgia" w:hAnsi="Georgia"/>
        </w:rPr>
        <w:t xml:space="preserve">First, set up the connection with </w:t>
      </w:r>
      <w:proofErr w:type="spellStart"/>
      <w:r w:rsidR="00B50C02" w:rsidRPr="00213A82">
        <w:rPr>
          <w:rFonts w:ascii="Georgia" w:hAnsi="Georgia"/>
        </w:rPr>
        <w:t>GitHub</w:t>
      </w:r>
      <w:proofErr w:type="spellEnd"/>
      <w:r w:rsidR="00B50C02" w:rsidRPr="00213A82">
        <w:rPr>
          <w:rFonts w:ascii="Georgia" w:hAnsi="Georgia"/>
        </w:rPr>
        <w:t xml:space="preserve"> as follows.</w:t>
      </w:r>
    </w:p>
    <w:p w14:paraId="3D898D5D" w14:textId="77777777" w:rsidR="00F145AB" w:rsidRPr="00213A82" w:rsidRDefault="00F145AB" w:rsidP="00F145AB">
      <w:pPr>
        <w:rPr>
          <w:rFonts w:ascii="Georgia" w:hAnsi="Georgia"/>
        </w:rPr>
      </w:pPr>
    </w:p>
    <w:p w14:paraId="6100ED58" w14:textId="77777777" w:rsidR="00BF2932" w:rsidRPr="00213A82" w:rsidRDefault="00261CDC" w:rsidP="00234120">
      <w:pPr>
        <w:pStyle w:val="ListParagraph"/>
        <w:numPr>
          <w:ilvl w:val="0"/>
          <w:numId w:val="24"/>
        </w:numPr>
        <w:rPr>
          <w:rFonts w:ascii="Georgia" w:hAnsi="Georgia"/>
        </w:rPr>
      </w:pPr>
      <w:r w:rsidRPr="00213A82">
        <w:rPr>
          <w:rFonts w:ascii="Georgia" w:hAnsi="Georgia"/>
        </w:rPr>
        <w:t xml:space="preserve">Launch </w:t>
      </w:r>
      <w:proofErr w:type="spellStart"/>
      <w:r w:rsidRPr="00213A82">
        <w:rPr>
          <w:rFonts w:ascii="Georgia" w:hAnsi="Georgia"/>
        </w:rPr>
        <w:t>GitHub</w:t>
      </w:r>
      <w:proofErr w:type="spellEnd"/>
      <w:r w:rsidRPr="00213A82">
        <w:rPr>
          <w:rFonts w:ascii="Georgia" w:hAnsi="Georgia"/>
        </w:rPr>
        <w:t xml:space="preserve"> for Windows. </w:t>
      </w:r>
    </w:p>
    <w:p w14:paraId="7B9E2A86" w14:textId="77777777" w:rsidR="00BF2932" w:rsidRPr="00213A82" w:rsidRDefault="00BF2932" w:rsidP="00BF2932">
      <w:pPr>
        <w:pStyle w:val="ListParagraph"/>
        <w:jc w:val="center"/>
        <w:rPr>
          <w:rFonts w:ascii="Georgia" w:hAnsi="Georgia"/>
        </w:rPr>
      </w:pPr>
      <w:r w:rsidRPr="00213A82">
        <w:rPr>
          <w:rFonts w:ascii="Georgia" w:hAnsi="Georgia"/>
          <w:noProof/>
        </w:rPr>
        <w:drawing>
          <wp:inline distT="0" distB="0" distL="0" distR="0" wp14:anchorId="0A36D868" wp14:editId="7518C24E">
            <wp:extent cx="1595718" cy="1451687"/>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5794" cy="1451756"/>
                    </a:xfrm>
                    <a:prstGeom prst="rect">
                      <a:avLst/>
                    </a:prstGeom>
                    <a:noFill/>
                    <a:ln>
                      <a:noFill/>
                    </a:ln>
                  </pic:spPr>
                </pic:pic>
              </a:graphicData>
            </a:graphic>
          </wp:inline>
        </w:drawing>
      </w:r>
      <w:r w:rsidRPr="00213A82">
        <w:rPr>
          <w:rFonts w:ascii="Georgia" w:hAnsi="Georgia"/>
          <w:noProof/>
        </w:rPr>
        <w:drawing>
          <wp:inline distT="0" distB="0" distL="0" distR="0" wp14:anchorId="51E310D6" wp14:editId="0F09CE2B">
            <wp:extent cx="412377" cy="278584"/>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787"/>
                    <a:stretch/>
                  </pic:blipFill>
                  <pic:spPr bwMode="auto">
                    <a:xfrm>
                      <a:off x="0" y="0"/>
                      <a:ext cx="416243" cy="281196"/>
                    </a:xfrm>
                    <a:prstGeom prst="rect">
                      <a:avLst/>
                    </a:prstGeom>
                    <a:ln>
                      <a:noFill/>
                    </a:ln>
                    <a:extLst>
                      <a:ext uri="{53640926-AAD7-44D8-BBD7-CCE9431645EC}">
                        <a14:shadowObscured xmlns:a14="http://schemas.microsoft.com/office/drawing/2010/main"/>
                      </a:ext>
                    </a:extLst>
                  </pic:spPr>
                </pic:pic>
              </a:graphicData>
            </a:graphic>
          </wp:inline>
        </w:drawing>
      </w:r>
    </w:p>
    <w:p w14:paraId="7DD2438C" w14:textId="77777777" w:rsidR="00BF2932" w:rsidRPr="00213A82" w:rsidRDefault="00BF2932" w:rsidP="00BF2932">
      <w:pPr>
        <w:pStyle w:val="ListParagraph"/>
        <w:rPr>
          <w:rFonts w:ascii="Georgia" w:hAnsi="Georgia"/>
        </w:rPr>
      </w:pPr>
    </w:p>
    <w:p w14:paraId="06764F38" w14:textId="77777777" w:rsidR="00261CDC" w:rsidRPr="00213A82" w:rsidRDefault="00261CDC" w:rsidP="00234120">
      <w:pPr>
        <w:pStyle w:val="ListParagraph"/>
        <w:numPr>
          <w:ilvl w:val="0"/>
          <w:numId w:val="24"/>
        </w:numPr>
        <w:rPr>
          <w:rFonts w:ascii="Georgia" w:hAnsi="Georgia"/>
        </w:rPr>
      </w:pPr>
      <w:r w:rsidRPr="00213A82">
        <w:rPr>
          <w:rFonts w:ascii="Georgia" w:hAnsi="Georgia"/>
        </w:rPr>
        <w:t xml:space="preserve">Select </w:t>
      </w:r>
      <w:r w:rsidRPr="00213A82">
        <w:rPr>
          <w:rFonts w:ascii="Georgia" w:hAnsi="Georgia"/>
          <w:b/>
        </w:rPr>
        <w:t>tools</w:t>
      </w:r>
      <w:r w:rsidRPr="00213A82">
        <w:rPr>
          <w:rFonts w:ascii="Georgia" w:hAnsi="Georgia"/>
        </w:rPr>
        <w:t xml:space="preserve"> &gt; </w:t>
      </w:r>
      <w:r w:rsidRPr="00213A82">
        <w:rPr>
          <w:rFonts w:ascii="Georgia" w:hAnsi="Georgia"/>
          <w:b/>
        </w:rPr>
        <w:t>options</w:t>
      </w:r>
      <w:r w:rsidRPr="00213A82">
        <w:rPr>
          <w:rFonts w:ascii="Georgia" w:hAnsi="Georgia"/>
        </w:rPr>
        <w:t xml:space="preserve"> and set the default storage directory to a folder for your </w:t>
      </w:r>
      <w:proofErr w:type="spellStart"/>
      <w:r w:rsidRPr="00213A82">
        <w:rPr>
          <w:rFonts w:ascii="Georgia" w:hAnsi="Georgia"/>
        </w:rPr>
        <w:t>GitHub</w:t>
      </w:r>
      <w:proofErr w:type="spellEnd"/>
      <w:r w:rsidRPr="00213A82">
        <w:rPr>
          <w:rFonts w:ascii="Georgia" w:hAnsi="Georgia"/>
        </w:rPr>
        <w:t xml:space="preserve"> work, as directed by your teacher. </w:t>
      </w:r>
    </w:p>
    <w:p w14:paraId="03C9C67A" w14:textId="77777777" w:rsidR="00261CDC" w:rsidRPr="00213A82" w:rsidRDefault="00261CDC" w:rsidP="00261CDC">
      <w:pPr>
        <w:pStyle w:val="ListParagraph"/>
        <w:rPr>
          <w:rFonts w:ascii="Georgia" w:hAnsi="Georgia"/>
        </w:rPr>
      </w:pPr>
      <w:r w:rsidRPr="00213A82">
        <w:rPr>
          <w:rFonts w:ascii="Georgia" w:hAnsi="Georgia"/>
          <w:noProof/>
        </w:rPr>
        <w:t xml:space="preserve">             </w:t>
      </w:r>
      <w:r w:rsidRPr="00213A82">
        <w:rPr>
          <w:rFonts w:ascii="Georgia" w:hAnsi="Georgia"/>
          <w:noProof/>
        </w:rPr>
        <w:drawing>
          <wp:inline distT="0" distB="0" distL="0" distR="0" wp14:anchorId="0636F4BB" wp14:editId="05576AC0">
            <wp:extent cx="1703294" cy="5244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3488" cy="524543"/>
                    </a:xfrm>
                    <a:prstGeom prst="rect">
                      <a:avLst/>
                    </a:prstGeom>
                    <a:noFill/>
                    <a:ln>
                      <a:noFill/>
                    </a:ln>
                  </pic:spPr>
                </pic:pic>
              </a:graphicData>
            </a:graphic>
          </wp:inline>
        </w:drawing>
      </w:r>
      <w:r w:rsidRPr="00213A82">
        <w:rPr>
          <w:rFonts w:ascii="Georgia" w:hAnsi="Georgia"/>
          <w:noProof/>
        </w:rPr>
        <w:t xml:space="preserve">          </w:t>
      </w:r>
      <w:r w:rsidRPr="00213A82">
        <w:rPr>
          <w:rFonts w:ascii="Georgia" w:hAnsi="Georgia"/>
          <w:noProof/>
        </w:rPr>
        <w:drawing>
          <wp:inline distT="0" distB="0" distL="0" distR="0" wp14:anchorId="05A6FFCD" wp14:editId="72B009DA">
            <wp:extent cx="2167350" cy="517122"/>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74875" cy="518917"/>
                    </a:xfrm>
                    <a:prstGeom prst="rect">
                      <a:avLst/>
                    </a:prstGeom>
                  </pic:spPr>
                </pic:pic>
              </a:graphicData>
            </a:graphic>
          </wp:inline>
        </w:drawing>
      </w:r>
      <w:r w:rsidRPr="00213A82">
        <w:rPr>
          <w:rFonts w:ascii="Georgia" w:hAnsi="Georgia"/>
          <w:noProof/>
        </w:rPr>
        <w:t xml:space="preserve"> </w:t>
      </w:r>
    </w:p>
    <w:p w14:paraId="6ECFF376" w14:textId="77777777" w:rsidR="00261CDC" w:rsidRPr="00213A82" w:rsidRDefault="00261CDC" w:rsidP="00261CDC">
      <w:pPr>
        <w:pStyle w:val="ListParagraph"/>
        <w:rPr>
          <w:rFonts w:ascii="Georgia" w:hAnsi="Georgia"/>
        </w:rPr>
      </w:pPr>
    </w:p>
    <w:p w14:paraId="3ABBD819" w14:textId="77777777" w:rsidR="00261CDC" w:rsidRPr="00213A82" w:rsidRDefault="00261CDC" w:rsidP="00234120">
      <w:pPr>
        <w:pStyle w:val="ListParagraph"/>
        <w:numPr>
          <w:ilvl w:val="0"/>
          <w:numId w:val="24"/>
        </w:numPr>
        <w:rPr>
          <w:rFonts w:ascii="Georgia" w:hAnsi="Georgia"/>
        </w:rPr>
      </w:pPr>
      <w:r w:rsidRPr="00213A82">
        <w:rPr>
          <w:rFonts w:ascii="Georgia" w:hAnsi="Georgia"/>
        </w:rPr>
        <w:t xml:space="preserve">Select </w:t>
      </w:r>
      <w:r w:rsidRPr="00213A82">
        <w:rPr>
          <w:rFonts w:ascii="Georgia" w:hAnsi="Georgia"/>
          <w:b/>
        </w:rPr>
        <w:t>login</w:t>
      </w:r>
      <w:r w:rsidRPr="00213A82">
        <w:rPr>
          <w:rFonts w:ascii="Georgia" w:hAnsi="Georgia"/>
        </w:rPr>
        <w:t xml:space="preserve"> and enter one teammate’s </w:t>
      </w:r>
      <w:proofErr w:type="spellStart"/>
      <w:r w:rsidRPr="00213A82">
        <w:rPr>
          <w:rFonts w:ascii="Georgia" w:hAnsi="Georgia"/>
        </w:rPr>
        <w:t>GitHub</w:t>
      </w:r>
      <w:proofErr w:type="spellEnd"/>
      <w:r w:rsidRPr="00213A82">
        <w:rPr>
          <w:rFonts w:ascii="Georgia" w:hAnsi="Georgia"/>
        </w:rPr>
        <w:t xml:space="preserve"> credentials. Whenever someone </w:t>
      </w:r>
      <w:r w:rsidR="00EF1257" w:rsidRPr="00213A82">
        <w:rPr>
          <w:rFonts w:ascii="Georgia" w:hAnsi="Georgia"/>
        </w:rPr>
        <w:t xml:space="preserve">else </w:t>
      </w:r>
      <w:r w:rsidRPr="00213A82">
        <w:rPr>
          <w:rFonts w:ascii="Georgia" w:hAnsi="Georgia"/>
        </w:rPr>
        <w:t>is entering a password, protocol dictates that you turn your head away. Insist upon privacy.</w:t>
      </w:r>
    </w:p>
    <w:p w14:paraId="535E1604" w14:textId="77777777" w:rsidR="00261CDC" w:rsidRPr="00213A82" w:rsidRDefault="00261CDC" w:rsidP="00B50C02">
      <w:pPr>
        <w:pStyle w:val="ListParagraph"/>
        <w:ind w:hanging="360"/>
        <w:jc w:val="center"/>
        <w:rPr>
          <w:rFonts w:ascii="Georgia" w:hAnsi="Georgia"/>
        </w:rPr>
      </w:pPr>
      <w:r w:rsidRPr="00213A82">
        <w:rPr>
          <w:rFonts w:ascii="Georgia" w:hAnsi="Georgia"/>
          <w:noProof/>
        </w:rPr>
        <w:drawing>
          <wp:inline distT="0" distB="0" distL="0" distR="0" wp14:anchorId="0301DB92" wp14:editId="79511653">
            <wp:extent cx="100965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09650" cy="361950"/>
                    </a:xfrm>
                    <a:prstGeom prst="rect">
                      <a:avLst/>
                    </a:prstGeom>
                  </pic:spPr>
                </pic:pic>
              </a:graphicData>
            </a:graphic>
          </wp:inline>
        </w:drawing>
      </w:r>
      <w:r w:rsidR="00B50C02" w:rsidRPr="00213A82">
        <w:rPr>
          <w:rFonts w:ascii="Georgia" w:hAnsi="Georgia"/>
          <w:noProof/>
        </w:rPr>
        <w:t xml:space="preserve">                </w:t>
      </w:r>
      <w:r w:rsidRPr="00213A82">
        <w:rPr>
          <w:rFonts w:ascii="Georgia" w:hAnsi="Georgia"/>
          <w:noProof/>
        </w:rPr>
        <w:drawing>
          <wp:inline distT="0" distB="0" distL="0" distR="0" wp14:anchorId="36D26764" wp14:editId="40D52DB0">
            <wp:extent cx="2375647" cy="549433"/>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7495" cy="549860"/>
                    </a:xfrm>
                    <a:prstGeom prst="rect">
                      <a:avLst/>
                    </a:prstGeom>
                  </pic:spPr>
                </pic:pic>
              </a:graphicData>
            </a:graphic>
          </wp:inline>
        </w:drawing>
      </w:r>
    </w:p>
    <w:p w14:paraId="5B7F769C" w14:textId="77777777" w:rsidR="00261CDC" w:rsidRPr="00213A82" w:rsidRDefault="00261CDC" w:rsidP="00261CDC">
      <w:pPr>
        <w:pStyle w:val="ActivityBody"/>
        <w:ind w:left="0"/>
        <w:rPr>
          <w:rFonts w:ascii="Georgia" w:hAnsi="Georgia"/>
          <w:b/>
        </w:rPr>
      </w:pPr>
    </w:p>
    <w:p w14:paraId="43F632BC" w14:textId="31D783EF" w:rsidR="00261CDC" w:rsidRPr="00213A82" w:rsidRDefault="002135DF" w:rsidP="00234120">
      <w:pPr>
        <w:pStyle w:val="ListParagraph"/>
        <w:numPr>
          <w:ilvl w:val="0"/>
          <w:numId w:val="22"/>
        </w:numPr>
        <w:rPr>
          <w:rFonts w:ascii="Georgia" w:hAnsi="Georgia"/>
        </w:rPr>
      </w:pPr>
      <w:r w:rsidRPr="00213A82">
        <w:rPr>
          <w:rFonts w:ascii="Georgia" w:hAnsi="Georgia"/>
        </w:rPr>
        <w:t xml:space="preserve">You should see a list containing three groups of repositories: the repositories on your local machine, the repositories in </w:t>
      </w:r>
      <w:r w:rsidR="00261CDC" w:rsidRPr="00213A82">
        <w:rPr>
          <w:rFonts w:ascii="Georgia" w:hAnsi="Georgia"/>
        </w:rPr>
        <w:t xml:space="preserve">your </w:t>
      </w:r>
      <w:r w:rsidRPr="00213A82">
        <w:rPr>
          <w:rFonts w:ascii="Georgia" w:hAnsi="Georgia"/>
        </w:rPr>
        <w:t>indiv</w:t>
      </w:r>
      <w:r w:rsidR="0025390C" w:rsidRPr="00213A82">
        <w:rPr>
          <w:rFonts w:ascii="Georgia" w:hAnsi="Georgia"/>
        </w:rPr>
        <w:t>id</w:t>
      </w:r>
      <w:r w:rsidRPr="00213A82">
        <w:rPr>
          <w:rFonts w:ascii="Georgia" w:hAnsi="Georgia"/>
        </w:rPr>
        <w:t xml:space="preserve">ual account on </w:t>
      </w:r>
      <w:proofErr w:type="spellStart"/>
      <w:r w:rsidRPr="00213A82">
        <w:rPr>
          <w:rFonts w:ascii="Georgia" w:hAnsi="Georgia"/>
        </w:rPr>
        <w:t>GitHub</w:t>
      </w:r>
      <w:proofErr w:type="spellEnd"/>
      <w:r w:rsidR="0025390C" w:rsidRPr="00213A82">
        <w:rPr>
          <w:rFonts w:ascii="Georgia" w:hAnsi="Georgia"/>
        </w:rPr>
        <w:t>,</w:t>
      </w:r>
      <w:r w:rsidRPr="00213A82">
        <w:rPr>
          <w:rFonts w:ascii="Georgia" w:hAnsi="Georgia"/>
        </w:rPr>
        <w:t xml:space="preserve"> </w:t>
      </w:r>
      <w:r w:rsidRPr="00213A82">
        <w:rPr>
          <w:rFonts w:ascii="Georgia" w:hAnsi="Georgia"/>
        </w:rPr>
        <w:lastRenderedPageBreak/>
        <w:t xml:space="preserve">and the repositories in your </w:t>
      </w:r>
      <w:r w:rsidR="00261CDC" w:rsidRPr="00213A82">
        <w:rPr>
          <w:rFonts w:ascii="Georgia" w:hAnsi="Georgia"/>
        </w:rPr>
        <w:t>hi</w:t>
      </w:r>
      <w:r w:rsidRPr="00213A82">
        <w:rPr>
          <w:rFonts w:ascii="Georgia" w:hAnsi="Georgia"/>
        </w:rPr>
        <w:t xml:space="preserve">gh school organizational </w:t>
      </w:r>
      <w:r w:rsidR="00261CDC" w:rsidRPr="00213A82">
        <w:rPr>
          <w:rFonts w:ascii="Georgia" w:hAnsi="Georgia"/>
        </w:rPr>
        <w:t>account</w:t>
      </w:r>
      <w:r w:rsidRPr="00213A82">
        <w:rPr>
          <w:rFonts w:ascii="Georgia" w:hAnsi="Georgia"/>
        </w:rPr>
        <w:t xml:space="preserve"> on </w:t>
      </w:r>
      <w:proofErr w:type="spellStart"/>
      <w:r w:rsidRPr="00213A82">
        <w:rPr>
          <w:rFonts w:ascii="Georgia" w:hAnsi="Georgia"/>
        </w:rPr>
        <w:t>GitHub</w:t>
      </w:r>
      <w:proofErr w:type="spellEnd"/>
      <w:r w:rsidR="00261CDC" w:rsidRPr="00213A82">
        <w:rPr>
          <w:rFonts w:ascii="Georgia" w:hAnsi="Georgia"/>
        </w:rPr>
        <w:t xml:space="preserve">. </w:t>
      </w:r>
      <w:r w:rsidR="00647C90" w:rsidRPr="00213A82">
        <w:rPr>
          <w:rFonts w:ascii="Georgia" w:hAnsi="Georgia"/>
        </w:rPr>
        <w:t xml:space="preserve">Select the repositories on </w:t>
      </w:r>
      <w:proofErr w:type="spellStart"/>
      <w:r w:rsidR="00647C90" w:rsidRPr="00213A82">
        <w:rPr>
          <w:rFonts w:ascii="Georgia" w:hAnsi="Georgia"/>
        </w:rPr>
        <w:t>GitHub</w:t>
      </w:r>
      <w:proofErr w:type="spellEnd"/>
      <w:r w:rsidR="00647C90" w:rsidRPr="00213A82">
        <w:rPr>
          <w:rFonts w:ascii="Georgia" w:hAnsi="Georgia"/>
        </w:rPr>
        <w:t xml:space="preserve"> in the school’s organizational account</w:t>
      </w:r>
      <w:r w:rsidR="00B50C02" w:rsidRPr="00213A82">
        <w:rPr>
          <w:rFonts w:ascii="Georgia" w:hAnsi="Georgia"/>
        </w:rPr>
        <w:t xml:space="preserve"> as shown below</w:t>
      </w:r>
      <w:r w:rsidR="00647C90" w:rsidRPr="00213A82">
        <w:rPr>
          <w:rFonts w:ascii="Georgia" w:hAnsi="Georgia"/>
        </w:rPr>
        <w:t>.</w:t>
      </w:r>
    </w:p>
    <w:p w14:paraId="57053DFF" w14:textId="77777777" w:rsidR="00261CDC" w:rsidRPr="00213A82" w:rsidRDefault="00261CDC" w:rsidP="00261CDC">
      <w:pPr>
        <w:jc w:val="center"/>
        <w:rPr>
          <w:rFonts w:ascii="Georgia" w:hAnsi="Georgia"/>
        </w:rPr>
      </w:pPr>
      <w:r w:rsidRPr="00213A82">
        <w:rPr>
          <w:rFonts w:ascii="Georgia" w:hAnsi="Georgia"/>
          <w:noProof/>
        </w:rPr>
        <w:drawing>
          <wp:inline distT="0" distB="0" distL="0" distR="0" wp14:anchorId="4D4681EB" wp14:editId="24F2EB11">
            <wp:extent cx="953221" cy="9571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3139" cy="957095"/>
                    </a:xfrm>
                    <a:prstGeom prst="rect">
                      <a:avLst/>
                    </a:prstGeom>
                    <a:noFill/>
                    <a:ln>
                      <a:noFill/>
                    </a:ln>
                  </pic:spPr>
                </pic:pic>
              </a:graphicData>
            </a:graphic>
          </wp:inline>
        </w:drawing>
      </w:r>
    </w:p>
    <w:p w14:paraId="7F284875" w14:textId="77777777" w:rsidR="00261CDC" w:rsidRPr="00213A82" w:rsidRDefault="00261CDC" w:rsidP="00261CDC">
      <w:pPr>
        <w:rPr>
          <w:rFonts w:ascii="Georgia" w:hAnsi="Georgia"/>
        </w:rPr>
      </w:pPr>
    </w:p>
    <w:p w14:paraId="4770B520" w14:textId="77777777" w:rsidR="00261CDC" w:rsidRPr="00213A82" w:rsidRDefault="00261CDC" w:rsidP="00234120">
      <w:pPr>
        <w:pStyle w:val="ListParagraph"/>
        <w:numPr>
          <w:ilvl w:val="0"/>
          <w:numId w:val="22"/>
        </w:numPr>
        <w:ind w:left="720"/>
        <w:rPr>
          <w:rFonts w:ascii="Georgia" w:hAnsi="Georgia"/>
        </w:rPr>
      </w:pPr>
      <w:r w:rsidRPr="00213A82">
        <w:rPr>
          <w:rFonts w:ascii="Georgia" w:hAnsi="Georgia"/>
        </w:rPr>
        <w:t>Clone the iterative-prisoners-dilemma repository. This repository was in th</w:t>
      </w:r>
      <w:r w:rsidR="00B50C02" w:rsidRPr="00213A82">
        <w:rPr>
          <w:rFonts w:ascii="Georgia" w:hAnsi="Georgia"/>
        </w:rPr>
        <w:t>e cloud, and cloning it will create a local repository</w:t>
      </w:r>
      <w:r w:rsidRPr="00213A82">
        <w:rPr>
          <w:rFonts w:ascii="Georgia" w:hAnsi="Georgia"/>
        </w:rPr>
        <w:t xml:space="preserve"> on your machine.</w:t>
      </w:r>
    </w:p>
    <w:p w14:paraId="49E179CC" w14:textId="77777777" w:rsidR="00261CDC" w:rsidRPr="00213A82" w:rsidRDefault="00261CDC" w:rsidP="00261CDC">
      <w:pPr>
        <w:rPr>
          <w:rFonts w:ascii="Georgia" w:hAnsi="Georgia"/>
        </w:rPr>
      </w:pPr>
    </w:p>
    <w:p w14:paraId="6A0A5389" w14:textId="77777777" w:rsidR="00261CDC" w:rsidRPr="00213A82" w:rsidRDefault="0057747E" w:rsidP="00261CDC">
      <w:pPr>
        <w:pStyle w:val="ListParagraph"/>
        <w:ind w:hanging="360"/>
        <w:jc w:val="center"/>
        <w:rPr>
          <w:rFonts w:ascii="Georgia" w:hAnsi="Georgia"/>
        </w:rPr>
      </w:pPr>
      <w:r w:rsidRPr="00213A82">
        <w:rPr>
          <w:rFonts w:ascii="Georgia" w:hAnsi="Georgia"/>
          <w:noProof/>
        </w:rPr>
        <w:drawing>
          <wp:inline distT="0" distB="0" distL="0" distR="0" wp14:anchorId="1630A4B9" wp14:editId="632C13DD">
            <wp:extent cx="2723321" cy="80627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3172" cy="806230"/>
                    </a:xfrm>
                    <a:prstGeom prst="rect">
                      <a:avLst/>
                    </a:prstGeom>
                    <a:noFill/>
                    <a:ln>
                      <a:noFill/>
                    </a:ln>
                  </pic:spPr>
                </pic:pic>
              </a:graphicData>
            </a:graphic>
          </wp:inline>
        </w:drawing>
      </w:r>
    </w:p>
    <w:p w14:paraId="2933931A" w14:textId="77777777" w:rsidR="00261CDC" w:rsidRPr="00213A82" w:rsidRDefault="00261CDC" w:rsidP="00261CDC">
      <w:pPr>
        <w:pStyle w:val="ListParagraph"/>
        <w:ind w:hanging="360"/>
        <w:jc w:val="center"/>
        <w:rPr>
          <w:rFonts w:ascii="Georgia" w:hAnsi="Georgia"/>
        </w:rPr>
      </w:pPr>
    </w:p>
    <w:p w14:paraId="3A9F083D" w14:textId="2DCF4185" w:rsidR="00261CDC" w:rsidRPr="00213A82" w:rsidRDefault="00261CDC" w:rsidP="00234120">
      <w:pPr>
        <w:pStyle w:val="ListParagraph"/>
        <w:numPr>
          <w:ilvl w:val="0"/>
          <w:numId w:val="22"/>
        </w:numPr>
        <w:ind w:left="720"/>
        <w:rPr>
          <w:rFonts w:ascii="Georgia" w:hAnsi="Georgia"/>
        </w:rPr>
      </w:pPr>
      <w:r w:rsidRPr="00213A82">
        <w:rPr>
          <w:rFonts w:ascii="Georgia" w:hAnsi="Georgia"/>
        </w:rPr>
        <w:t>Open th</w:t>
      </w:r>
      <w:r w:rsidR="0025390C" w:rsidRPr="00213A82">
        <w:rPr>
          <w:rFonts w:ascii="Georgia" w:hAnsi="Georgia"/>
        </w:rPr>
        <w:t>e</w:t>
      </w:r>
      <w:r w:rsidRPr="00213A82">
        <w:rPr>
          <w:rFonts w:ascii="Georgia" w:hAnsi="Georgia"/>
        </w:rPr>
        <w:t xml:space="preserve"> local clone repository by selecting the local repositories and clicking on the blue arrow for this particular repository.</w:t>
      </w:r>
    </w:p>
    <w:p w14:paraId="020BE40E" w14:textId="77777777" w:rsidR="00261CDC" w:rsidRPr="00213A82" w:rsidRDefault="0057747E" w:rsidP="00261CDC">
      <w:pPr>
        <w:pStyle w:val="ListParagraph"/>
        <w:jc w:val="center"/>
        <w:rPr>
          <w:rFonts w:ascii="Georgia" w:hAnsi="Georgia"/>
        </w:rPr>
      </w:pPr>
      <w:r w:rsidRPr="00213A82">
        <w:rPr>
          <w:rFonts w:ascii="Georgia" w:hAnsi="Georgia"/>
          <w:noProof/>
        </w:rPr>
        <w:drawing>
          <wp:inline distT="0" distB="0" distL="0" distR="0" wp14:anchorId="7EEF2912" wp14:editId="3807A6BA">
            <wp:extent cx="3389243" cy="1076881"/>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9344" cy="1076913"/>
                    </a:xfrm>
                    <a:prstGeom prst="rect">
                      <a:avLst/>
                    </a:prstGeom>
                    <a:noFill/>
                    <a:ln>
                      <a:noFill/>
                    </a:ln>
                  </pic:spPr>
                </pic:pic>
              </a:graphicData>
            </a:graphic>
          </wp:inline>
        </w:drawing>
      </w:r>
      <w:r w:rsidR="00261CDC" w:rsidRPr="00213A82">
        <w:rPr>
          <w:rFonts w:ascii="Georgia" w:hAnsi="Georgia"/>
        </w:rPr>
        <w:t xml:space="preserve"> </w:t>
      </w:r>
    </w:p>
    <w:p w14:paraId="1D38A309" w14:textId="77777777" w:rsidR="00261CDC" w:rsidRPr="00213A82" w:rsidRDefault="00261CDC" w:rsidP="00261CDC">
      <w:pPr>
        <w:pStyle w:val="ListParagraph"/>
        <w:jc w:val="center"/>
        <w:rPr>
          <w:rFonts w:ascii="Georgia" w:hAnsi="Georgia"/>
        </w:rPr>
      </w:pPr>
    </w:p>
    <w:p w14:paraId="20D361B9" w14:textId="282D5D72" w:rsidR="0082637A" w:rsidRPr="00213A82" w:rsidRDefault="00261CDC" w:rsidP="00261CDC">
      <w:pPr>
        <w:pStyle w:val="ListParagraph"/>
        <w:rPr>
          <w:rFonts w:ascii="Georgia" w:hAnsi="Georgia"/>
        </w:rPr>
      </w:pPr>
      <w:r w:rsidRPr="00213A82">
        <w:rPr>
          <w:rFonts w:ascii="Georgia" w:hAnsi="Georgia"/>
        </w:rPr>
        <w:t xml:space="preserve">You should see </w:t>
      </w:r>
      <w:r w:rsidR="00704D58" w:rsidRPr="00DF3621">
        <w:rPr>
          <w:rStyle w:val="Style1"/>
          <w:rFonts w:ascii="Courier New" w:hAnsi="Courier New" w:cs="Courier New"/>
          <w:shd w:val="clear" w:color="auto" w:fill="92CDDC" w:themeFill="accent5" w:themeFillTint="99"/>
        </w:rPr>
        <w:t>prisoners_d</w:t>
      </w:r>
      <w:r w:rsidR="0082637A" w:rsidRPr="00DF3621">
        <w:rPr>
          <w:rStyle w:val="Style1"/>
          <w:rFonts w:ascii="Courier New" w:hAnsi="Courier New" w:cs="Courier New"/>
          <w:shd w:val="clear" w:color="auto" w:fill="92CDDC" w:themeFill="accent5" w:themeFillTint="99"/>
        </w:rPr>
        <w:t>ilemma</w:t>
      </w:r>
      <w:r w:rsidRPr="00DF3621">
        <w:rPr>
          <w:rStyle w:val="Style1"/>
          <w:rFonts w:ascii="Courier New" w:hAnsi="Courier New" w:cs="Courier New"/>
          <w:shd w:val="clear" w:color="auto" w:fill="92CDDC" w:themeFill="accent5" w:themeFillTint="99"/>
        </w:rPr>
        <w:t>.py</w:t>
      </w:r>
      <w:r w:rsidR="0082637A" w:rsidRPr="00213A82">
        <w:rPr>
          <w:rFonts w:ascii="Georgia" w:hAnsi="Georgia"/>
        </w:rPr>
        <w:t>.</w:t>
      </w:r>
      <w:r w:rsidR="00DB1F22">
        <w:rPr>
          <w:rFonts w:ascii="Georgia" w:hAnsi="Georgia"/>
        </w:rPr>
        <w:t xml:space="preserve"> </w:t>
      </w:r>
      <w:r w:rsidR="0082637A" w:rsidRPr="00213A82">
        <w:rPr>
          <w:rFonts w:ascii="Georgia" w:hAnsi="Georgia"/>
        </w:rPr>
        <w:t>This file is located in the repo</w:t>
      </w:r>
      <w:r w:rsidR="008A0C75" w:rsidRPr="00213A82">
        <w:rPr>
          <w:rFonts w:ascii="Georgia" w:hAnsi="Georgia"/>
        </w:rPr>
        <w:t>s</w:t>
      </w:r>
      <w:r w:rsidR="0082637A" w:rsidRPr="00213A82">
        <w:rPr>
          <w:rFonts w:ascii="Georgia" w:hAnsi="Georgia"/>
        </w:rPr>
        <w:t xml:space="preserve">itory folder in the default storage directory for </w:t>
      </w:r>
      <w:proofErr w:type="spellStart"/>
      <w:r w:rsidR="0082637A" w:rsidRPr="00213A82">
        <w:rPr>
          <w:rFonts w:ascii="Georgia" w:hAnsi="Georgia"/>
        </w:rPr>
        <w:t>GitHub</w:t>
      </w:r>
      <w:proofErr w:type="spellEnd"/>
      <w:r w:rsidR="0082637A" w:rsidRPr="00213A82">
        <w:rPr>
          <w:rFonts w:ascii="Georgia" w:hAnsi="Georgia"/>
        </w:rPr>
        <w:t xml:space="preserve"> for Windows that you established in Step 7. Don’t edit that file until instructed to do so. Changes in that file will later be pushed up to the </w:t>
      </w:r>
      <w:proofErr w:type="spellStart"/>
      <w:r w:rsidR="0082637A" w:rsidRPr="00213A82">
        <w:rPr>
          <w:rFonts w:ascii="Georgia" w:hAnsi="Georgia"/>
        </w:rPr>
        <w:t>GitHub</w:t>
      </w:r>
      <w:proofErr w:type="spellEnd"/>
      <w:r w:rsidR="0082637A" w:rsidRPr="00213A82">
        <w:rPr>
          <w:rFonts w:ascii="Georgia" w:hAnsi="Georgia"/>
        </w:rPr>
        <w:t xml:space="preserve"> cloud repository and merged with other teams</w:t>
      </w:r>
      <w:r w:rsidR="00637329" w:rsidRPr="00213A82">
        <w:rPr>
          <w:rFonts w:ascii="Georgia" w:hAnsi="Georgia"/>
        </w:rPr>
        <w:t>’</w:t>
      </w:r>
      <w:r w:rsidR="0082637A" w:rsidRPr="00213A82">
        <w:rPr>
          <w:rFonts w:ascii="Georgia" w:hAnsi="Georgia"/>
        </w:rPr>
        <w:t xml:space="preserve"> changes, and </w:t>
      </w:r>
      <w:r w:rsidR="00EF1257" w:rsidRPr="00213A82">
        <w:rPr>
          <w:rFonts w:ascii="Georgia" w:hAnsi="Georgia"/>
        </w:rPr>
        <w:t>you should only modify certain parts of the code</w:t>
      </w:r>
      <w:r w:rsidR="0082637A" w:rsidRPr="00213A82">
        <w:rPr>
          <w:rFonts w:ascii="Georgia" w:hAnsi="Georgia"/>
        </w:rPr>
        <w:t xml:space="preserve">. </w:t>
      </w:r>
    </w:p>
    <w:p w14:paraId="6858AB54" w14:textId="77777777" w:rsidR="00704D58" w:rsidRPr="00213A82" w:rsidRDefault="00704D58" w:rsidP="00261CDC">
      <w:pPr>
        <w:pStyle w:val="ListParagraph"/>
        <w:rPr>
          <w:rFonts w:ascii="Georgia" w:hAnsi="Georgia"/>
        </w:rPr>
      </w:pPr>
    </w:p>
    <w:p w14:paraId="2CB1AD67" w14:textId="77777777" w:rsidR="0082637A" w:rsidRPr="00213A82" w:rsidRDefault="0082637A" w:rsidP="00261CDC">
      <w:pPr>
        <w:pStyle w:val="ListParagraph"/>
        <w:rPr>
          <w:rFonts w:ascii="Georgia" w:hAnsi="Georgia"/>
        </w:rPr>
      </w:pPr>
      <w:r w:rsidRPr="00213A82">
        <w:rPr>
          <w:rFonts w:ascii="Georgia" w:hAnsi="Georgia"/>
        </w:rPr>
        <w:t xml:space="preserve">To give you free rein, copy the </w:t>
      </w:r>
      <w:r w:rsidRPr="00E63E9C">
        <w:rPr>
          <w:rFonts w:ascii="Georgia" w:hAnsi="Georgia"/>
          <w:i/>
        </w:rPr>
        <w:t>Python</w:t>
      </w:r>
      <w:r w:rsidRPr="00213A82">
        <w:rPr>
          <w:rFonts w:ascii="Georgia" w:hAnsi="Georgia"/>
        </w:rPr>
        <w:t xml:space="preserve"> file to the directory you have been using for </w:t>
      </w:r>
      <w:r w:rsidRPr="00E63E9C">
        <w:rPr>
          <w:rFonts w:ascii="Georgia" w:hAnsi="Georgia"/>
          <w:i/>
        </w:rPr>
        <w:t>Python</w:t>
      </w:r>
      <w:r w:rsidRPr="00213A82">
        <w:rPr>
          <w:rFonts w:ascii="Georgia" w:hAnsi="Georgia"/>
        </w:rPr>
        <w:t xml:space="preserve"> files as directed by your teacher. </w:t>
      </w:r>
    </w:p>
    <w:p w14:paraId="375613DF" w14:textId="77777777" w:rsidR="00261CDC" w:rsidRPr="00213A82" w:rsidRDefault="00261CDC" w:rsidP="00261CDC">
      <w:pPr>
        <w:rPr>
          <w:rFonts w:ascii="Georgia" w:hAnsi="Georgia"/>
        </w:rPr>
      </w:pPr>
    </w:p>
    <w:p w14:paraId="7C45287A" w14:textId="1A47FA8B" w:rsidR="0082637A" w:rsidRPr="00213A82" w:rsidRDefault="00B50C02" w:rsidP="00261CDC">
      <w:pPr>
        <w:rPr>
          <w:rFonts w:ascii="Georgia" w:hAnsi="Georgia"/>
          <w:b/>
        </w:rPr>
      </w:pPr>
      <w:r w:rsidRPr="00213A82">
        <w:rPr>
          <w:rFonts w:ascii="Georgia" w:hAnsi="Georgia"/>
          <w:b/>
        </w:rPr>
        <w:t xml:space="preserve">Part </w:t>
      </w:r>
      <w:r w:rsidR="00261CDC" w:rsidRPr="00213A82">
        <w:rPr>
          <w:rFonts w:ascii="Georgia" w:hAnsi="Georgia"/>
          <w:b/>
        </w:rPr>
        <w:t>II. E</w:t>
      </w:r>
      <w:r w:rsidR="0082637A" w:rsidRPr="00213A82">
        <w:rPr>
          <w:rFonts w:ascii="Georgia" w:hAnsi="Georgia"/>
          <w:b/>
        </w:rPr>
        <w:t xml:space="preserve">xplore the </w:t>
      </w:r>
      <w:r w:rsidR="00212E95" w:rsidRPr="00213A82">
        <w:rPr>
          <w:rFonts w:ascii="Georgia" w:hAnsi="Georgia"/>
          <w:b/>
        </w:rPr>
        <w:t>S</w:t>
      </w:r>
      <w:r w:rsidR="0082637A" w:rsidRPr="00213A82">
        <w:rPr>
          <w:rFonts w:ascii="Georgia" w:hAnsi="Georgia"/>
          <w:b/>
        </w:rPr>
        <w:t>imulation</w:t>
      </w:r>
    </w:p>
    <w:p w14:paraId="042EC1B1" w14:textId="1839012E" w:rsidR="00637329" w:rsidRPr="00213A82" w:rsidRDefault="00110081" w:rsidP="00234120">
      <w:pPr>
        <w:pStyle w:val="ListParagraph"/>
        <w:numPr>
          <w:ilvl w:val="0"/>
          <w:numId w:val="22"/>
        </w:numPr>
        <w:ind w:left="720"/>
        <w:rPr>
          <w:rFonts w:ascii="Georgia" w:hAnsi="Georgia"/>
          <w:b/>
        </w:rPr>
      </w:pPr>
      <w:r w:rsidRPr="00213A82">
        <w:rPr>
          <w:rFonts w:ascii="Georgia" w:hAnsi="Georgia"/>
        </w:rPr>
        <w:t>Counting the original, y</w:t>
      </w:r>
      <w:r w:rsidR="00B50C02" w:rsidRPr="00213A82">
        <w:rPr>
          <w:rFonts w:ascii="Georgia" w:hAnsi="Georgia"/>
        </w:rPr>
        <w:t xml:space="preserve">ou now have </w:t>
      </w:r>
      <w:r w:rsidRPr="00213A82">
        <w:rPr>
          <w:rFonts w:ascii="Georgia" w:hAnsi="Georgia"/>
        </w:rPr>
        <w:t>write</w:t>
      </w:r>
      <w:r w:rsidRPr="00213A82">
        <w:rPr>
          <w:rFonts w:ascii="Georgia" w:hAnsi="Georgia"/>
          <w:b/>
        </w:rPr>
        <w:t xml:space="preserve"> </w:t>
      </w:r>
      <w:r w:rsidR="002366F5" w:rsidRPr="00213A82">
        <w:rPr>
          <w:rFonts w:ascii="Georgia" w:hAnsi="Georgia"/>
          <w:b/>
        </w:rPr>
        <w:t>permissions</w:t>
      </w:r>
      <w:r w:rsidRPr="00213A82">
        <w:rPr>
          <w:rFonts w:ascii="Georgia" w:hAnsi="Georgia"/>
        </w:rPr>
        <w:t xml:space="preserve"> to </w:t>
      </w:r>
      <w:r w:rsidR="00637329" w:rsidRPr="00213A82">
        <w:rPr>
          <w:rFonts w:ascii="Georgia" w:hAnsi="Georgia"/>
        </w:rPr>
        <w:t>three</w:t>
      </w:r>
      <w:r w:rsidR="00B50C02" w:rsidRPr="00213A82">
        <w:rPr>
          <w:rFonts w:ascii="Georgia" w:hAnsi="Georgia"/>
        </w:rPr>
        <w:t xml:space="preserve"> copies of the IPD simulation</w:t>
      </w:r>
      <w:r w:rsidRPr="00213A82">
        <w:rPr>
          <w:rFonts w:ascii="Georgia" w:hAnsi="Georgia"/>
        </w:rPr>
        <w:t xml:space="preserve"> listed below. File </w:t>
      </w:r>
      <w:r w:rsidR="002366F5" w:rsidRPr="00213A82">
        <w:rPr>
          <w:rFonts w:ascii="Georgia" w:hAnsi="Georgia"/>
        </w:rPr>
        <w:t>permissions</w:t>
      </w:r>
      <w:r w:rsidRPr="00213A82">
        <w:rPr>
          <w:rFonts w:ascii="Georgia" w:hAnsi="Georgia"/>
        </w:rPr>
        <w:t xml:space="preserve"> give a user </w:t>
      </w:r>
      <w:r w:rsidR="002366F5" w:rsidRPr="00213A82">
        <w:rPr>
          <w:rFonts w:ascii="Georgia" w:hAnsi="Georgia"/>
        </w:rPr>
        <w:t>the ability</w:t>
      </w:r>
      <w:r w:rsidRPr="00213A82">
        <w:rPr>
          <w:rFonts w:ascii="Georgia" w:hAnsi="Georgia"/>
        </w:rPr>
        <w:t xml:space="preserve"> to </w:t>
      </w:r>
      <w:r w:rsidRPr="00213A82">
        <w:rPr>
          <w:rFonts w:ascii="Georgia" w:hAnsi="Georgia"/>
          <w:b/>
        </w:rPr>
        <w:t>read, write, or execute</w:t>
      </w:r>
      <w:r w:rsidRPr="00213A82">
        <w:rPr>
          <w:rFonts w:ascii="Georgia" w:hAnsi="Georgia"/>
        </w:rPr>
        <w:t xml:space="preserve"> </w:t>
      </w:r>
      <w:r w:rsidR="00E4128C" w:rsidRPr="00213A82">
        <w:rPr>
          <w:rFonts w:ascii="Georgia" w:hAnsi="Georgia"/>
        </w:rPr>
        <w:t>the data in a file.</w:t>
      </w:r>
    </w:p>
    <w:p w14:paraId="10C95009" w14:textId="77777777" w:rsidR="00637329" w:rsidRPr="00213A82" w:rsidRDefault="00110081" w:rsidP="00234120">
      <w:pPr>
        <w:pStyle w:val="ListParagraph"/>
        <w:numPr>
          <w:ilvl w:val="0"/>
          <w:numId w:val="25"/>
        </w:numPr>
        <w:rPr>
          <w:rFonts w:ascii="Georgia" w:hAnsi="Georgia"/>
          <w:b/>
        </w:rPr>
      </w:pPr>
      <w:r w:rsidRPr="00213A82">
        <w:rPr>
          <w:rFonts w:ascii="Georgia" w:hAnsi="Georgia"/>
        </w:rPr>
        <w:t xml:space="preserve">Copy 1, </w:t>
      </w:r>
      <w:r w:rsidR="00637329" w:rsidRPr="00213A82">
        <w:rPr>
          <w:rFonts w:ascii="Georgia" w:hAnsi="Georgia"/>
        </w:rPr>
        <w:t xml:space="preserve">in the cloud on </w:t>
      </w:r>
      <w:proofErr w:type="spellStart"/>
      <w:r w:rsidR="00637329" w:rsidRPr="00213A82">
        <w:rPr>
          <w:rFonts w:ascii="Georgia" w:hAnsi="Georgia"/>
        </w:rPr>
        <w:t>GitHub</w:t>
      </w:r>
      <w:proofErr w:type="spellEnd"/>
      <w:r w:rsidR="00637329" w:rsidRPr="00213A82">
        <w:rPr>
          <w:rFonts w:ascii="Georgia" w:hAnsi="Georgia"/>
        </w:rPr>
        <w:t>, shared with the class</w:t>
      </w:r>
    </w:p>
    <w:p w14:paraId="16102D9B" w14:textId="05913806" w:rsidR="00637329" w:rsidRPr="00213A82" w:rsidRDefault="00110081" w:rsidP="00234120">
      <w:pPr>
        <w:pStyle w:val="ListParagraph"/>
        <w:numPr>
          <w:ilvl w:val="0"/>
          <w:numId w:val="25"/>
        </w:numPr>
        <w:rPr>
          <w:rFonts w:ascii="Georgia" w:hAnsi="Georgia"/>
          <w:b/>
        </w:rPr>
      </w:pPr>
      <w:r w:rsidRPr="00213A82">
        <w:rPr>
          <w:rFonts w:ascii="Georgia" w:hAnsi="Georgia"/>
        </w:rPr>
        <w:t xml:space="preserve">Copy 2, </w:t>
      </w:r>
      <w:r w:rsidR="00637329" w:rsidRPr="00213A82">
        <w:rPr>
          <w:rFonts w:ascii="Georgia" w:hAnsi="Georgia"/>
        </w:rPr>
        <w:t xml:space="preserve">on your local machine, within your </w:t>
      </w:r>
      <w:proofErr w:type="spellStart"/>
      <w:r w:rsidR="00637329" w:rsidRPr="00213A82">
        <w:rPr>
          <w:rFonts w:ascii="Georgia" w:hAnsi="Georgia"/>
        </w:rPr>
        <w:t>GitHub</w:t>
      </w:r>
      <w:proofErr w:type="spellEnd"/>
      <w:r w:rsidR="00637329" w:rsidRPr="00213A82">
        <w:rPr>
          <w:rFonts w:ascii="Georgia" w:hAnsi="Georgia"/>
        </w:rPr>
        <w:t xml:space="preserve"> for Windows default storage directory </w:t>
      </w:r>
    </w:p>
    <w:p w14:paraId="05B25FF7" w14:textId="2F1EE1B2" w:rsidR="00637329" w:rsidRPr="00213A82" w:rsidRDefault="00110081" w:rsidP="00234120">
      <w:pPr>
        <w:pStyle w:val="ListParagraph"/>
        <w:numPr>
          <w:ilvl w:val="0"/>
          <w:numId w:val="25"/>
        </w:numPr>
        <w:rPr>
          <w:rFonts w:ascii="Georgia" w:hAnsi="Georgia"/>
          <w:b/>
        </w:rPr>
      </w:pPr>
      <w:r w:rsidRPr="00213A82">
        <w:rPr>
          <w:rFonts w:ascii="Georgia" w:hAnsi="Georgia"/>
        </w:rPr>
        <w:t xml:space="preserve">Copy 3, </w:t>
      </w:r>
      <w:r w:rsidR="00637329" w:rsidRPr="00213A82">
        <w:rPr>
          <w:rFonts w:ascii="Georgia" w:hAnsi="Georgia"/>
        </w:rPr>
        <w:t xml:space="preserve">on your local machine, untracked by </w:t>
      </w:r>
      <w:proofErr w:type="spellStart"/>
      <w:r w:rsidR="00637329" w:rsidRPr="00213A82">
        <w:rPr>
          <w:rFonts w:ascii="Georgia" w:hAnsi="Georgia"/>
        </w:rPr>
        <w:t>GitHub</w:t>
      </w:r>
      <w:proofErr w:type="spellEnd"/>
    </w:p>
    <w:p w14:paraId="2718333D" w14:textId="77777777" w:rsidR="00637329" w:rsidRPr="00213A82" w:rsidRDefault="00637329" w:rsidP="00637329">
      <w:pPr>
        <w:pStyle w:val="ListParagraph"/>
        <w:rPr>
          <w:rFonts w:ascii="Georgia" w:hAnsi="Georgia"/>
        </w:rPr>
      </w:pPr>
    </w:p>
    <w:p w14:paraId="667280F3" w14:textId="5E3EC2FB" w:rsidR="00637329" w:rsidRPr="00213A82" w:rsidRDefault="00637329" w:rsidP="00637329">
      <w:pPr>
        <w:pStyle w:val="ListParagraph"/>
        <w:rPr>
          <w:rFonts w:ascii="Georgia" w:hAnsi="Georgia"/>
        </w:rPr>
      </w:pPr>
      <w:r w:rsidRPr="00213A82">
        <w:rPr>
          <w:rFonts w:ascii="Georgia" w:hAnsi="Georgia"/>
        </w:rPr>
        <w:t xml:space="preserve">Write out the directory path for </w:t>
      </w:r>
      <w:r w:rsidRPr="00DF3621">
        <w:rPr>
          <w:rStyle w:val="Style1"/>
          <w:rFonts w:ascii="Courier New" w:hAnsi="Courier New" w:cs="Courier New"/>
          <w:shd w:val="clear" w:color="auto" w:fill="92CDDC" w:themeFill="accent5" w:themeFillTint="99"/>
        </w:rPr>
        <w:t>prisoners_dilemma.py</w:t>
      </w:r>
    </w:p>
    <w:p w14:paraId="51C9E9A8" w14:textId="77777777" w:rsidR="00110081" w:rsidRPr="00213A82" w:rsidRDefault="00110081" w:rsidP="00637329">
      <w:pPr>
        <w:pStyle w:val="ListParagraph"/>
        <w:rPr>
          <w:rFonts w:ascii="Georgia" w:hAnsi="Georgia"/>
        </w:rPr>
      </w:pPr>
    </w:p>
    <w:p w14:paraId="4A15A3C7" w14:textId="77777777" w:rsidR="00110081" w:rsidRPr="00213A82" w:rsidRDefault="00110081" w:rsidP="00637329">
      <w:pPr>
        <w:pStyle w:val="ListParagraph"/>
        <w:rPr>
          <w:rFonts w:ascii="Georgia" w:hAnsi="Georgia"/>
        </w:rPr>
      </w:pPr>
      <w:r w:rsidRPr="00213A82">
        <w:rPr>
          <w:rFonts w:ascii="Georgia" w:hAnsi="Georgia"/>
        </w:rPr>
        <w:t>Copy 1: Don’t worry about this one. It’s not part of this course.</w:t>
      </w:r>
    </w:p>
    <w:p w14:paraId="3B38E9A7" w14:textId="77777777" w:rsidR="00110081" w:rsidRPr="00213A82" w:rsidRDefault="00110081" w:rsidP="00637329">
      <w:pPr>
        <w:pStyle w:val="ListParagraph"/>
        <w:rPr>
          <w:rFonts w:ascii="Georgia" w:hAnsi="Georgia"/>
        </w:rPr>
      </w:pPr>
    </w:p>
    <w:p w14:paraId="116875C6" w14:textId="77777777" w:rsidR="00637329" w:rsidRPr="00213A82" w:rsidRDefault="00110081" w:rsidP="00637329">
      <w:pPr>
        <w:pStyle w:val="ListParagraph"/>
        <w:rPr>
          <w:rFonts w:ascii="Georgia" w:hAnsi="Georgia"/>
        </w:rPr>
      </w:pPr>
      <w:r w:rsidRPr="00213A82">
        <w:rPr>
          <w:rFonts w:ascii="Georgia" w:hAnsi="Georgia"/>
        </w:rPr>
        <w:lastRenderedPageBreak/>
        <w:t>Copy 2:</w:t>
      </w:r>
    </w:p>
    <w:p w14:paraId="6F7AF90E" w14:textId="77777777" w:rsidR="00110081" w:rsidRPr="00213A82" w:rsidRDefault="00110081" w:rsidP="00637329">
      <w:pPr>
        <w:pStyle w:val="ListParagraph"/>
        <w:rPr>
          <w:rFonts w:ascii="Georgia" w:hAnsi="Georgia"/>
        </w:rPr>
      </w:pPr>
    </w:p>
    <w:p w14:paraId="5BB17CE7" w14:textId="77777777" w:rsidR="00110081" w:rsidRPr="00213A82" w:rsidRDefault="00110081" w:rsidP="00637329">
      <w:pPr>
        <w:pStyle w:val="ListParagraph"/>
        <w:rPr>
          <w:rFonts w:ascii="Georgia" w:hAnsi="Georgia"/>
        </w:rPr>
      </w:pPr>
      <w:r w:rsidRPr="00213A82">
        <w:rPr>
          <w:rFonts w:ascii="Georgia" w:hAnsi="Georgia"/>
        </w:rPr>
        <w:t>Copy 3:</w:t>
      </w:r>
    </w:p>
    <w:p w14:paraId="43119CA2" w14:textId="77777777" w:rsidR="00110081" w:rsidRPr="00213A82" w:rsidRDefault="00110081" w:rsidP="00637329">
      <w:pPr>
        <w:pStyle w:val="ListParagraph"/>
        <w:rPr>
          <w:rFonts w:ascii="Georgia" w:hAnsi="Georgia"/>
        </w:rPr>
      </w:pPr>
    </w:p>
    <w:p w14:paraId="15B2D037" w14:textId="5DEEFF3A" w:rsidR="00110081" w:rsidRPr="00213A82" w:rsidRDefault="00637329" w:rsidP="00234120">
      <w:pPr>
        <w:pStyle w:val="ListParagraph"/>
        <w:numPr>
          <w:ilvl w:val="0"/>
          <w:numId w:val="22"/>
        </w:numPr>
        <w:ind w:left="720"/>
        <w:rPr>
          <w:rFonts w:ascii="Georgia" w:hAnsi="Georgia"/>
        </w:rPr>
      </w:pPr>
      <w:r w:rsidRPr="00213A82">
        <w:rPr>
          <w:rFonts w:ascii="Georgia" w:hAnsi="Georgia"/>
        </w:rPr>
        <w:t xml:space="preserve">Open the </w:t>
      </w:r>
      <w:r w:rsidR="00E4128C" w:rsidRPr="00213A82">
        <w:rPr>
          <w:rFonts w:ascii="Georgia" w:hAnsi="Georgia"/>
        </w:rPr>
        <w:t>simulation program</w:t>
      </w:r>
      <w:r w:rsidRPr="00213A82">
        <w:rPr>
          <w:rFonts w:ascii="Georgia" w:hAnsi="Georgia"/>
        </w:rPr>
        <w:t xml:space="preserve"> that is untracked by </w:t>
      </w:r>
      <w:proofErr w:type="spellStart"/>
      <w:r w:rsidRPr="00213A82">
        <w:rPr>
          <w:rFonts w:ascii="Georgia" w:hAnsi="Georgia"/>
        </w:rPr>
        <w:t>GitHub</w:t>
      </w:r>
      <w:proofErr w:type="spellEnd"/>
      <w:r w:rsidR="00110081" w:rsidRPr="00213A82">
        <w:rPr>
          <w:rFonts w:ascii="Georgia" w:hAnsi="Georgia"/>
        </w:rPr>
        <w:t xml:space="preserve"> as follows. L</w:t>
      </w:r>
      <w:r w:rsidRPr="00213A82">
        <w:rPr>
          <w:rFonts w:ascii="Georgia" w:hAnsi="Georgia"/>
        </w:rPr>
        <w:t>aunch Canopy. Open a Canopy editor window. Open</w:t>
      </w:r>
      <w:r w:rsidR="00110081" w:rsidRPr="00213A82">
        <w:rPr>
          <w:rFonts w:ascii="Georgia" w:hAnsi="Georgia"/>
        </w:rPr>
        <w:t xml:space="preserve"> Copy 3 of</w:t>
      </w:r>
      <w:r w:rsidRPr="00213A82">
        <w:rPr>
          <w:rFonts w:ascii="Georgia" w:hAnsi="Georgia"/>
        </w:rPr>
        <w:t xml:space="preserve"> </w:t>
      </w:r>
      <w:r w:rsidRPr="00DF3621">
        <w:rPr>
          <w:rStyle w:val="Style1"/>
          <w:rFonts w:ascii="Courier New" w:hAnsi="Courier New" w:cs="Courier New"/>
          <w:shd w:val="clear" w:color="auto" w:fill="92CDDC" w:themeFill="accent5" w:themeFillTint="99"/>
        </w:rPr>
        <w:t>prisonersDilemma.py</w:t>
      </w:r>
      <w:r w:rsidRPr="00213A82">
        <w:rPr>
          <w:rFonts w:ascii="Georgia" w:hAnsi="Georgia"/>
        </w:rPr>
        <w:t xml:space="preserve"> in the </w:t>
      </w:r>
      <w:r w:rsidRPr="00E63E9C">
        <w:rPr>
          <w:rFonts w:ascii="Georgia" w:hAnsi="Georgia"/>
          <w:i/>
        </w:rPr>
        <w:t>Python</w:t>
      </w:r>
      <w:r w:rsidRPr="00213A82">
        <w:rPr>
          <w:rFonts w:ascii="Georgia" w:hAnsi="Georgia"/>
        </w:rPr>
        <w:t xml:space="preserve"> code editor. </w:t>
      </w:r>
    </w:p>
    <w:p w14:paraId="07EA8DE6" w14:textId="77777777" w:rsidR="00110081" w:rsidRPr="00213A82" w:rsidRDefault="00110081" w:rsidP="00110081">
      <w:pPr>
        <w:pStyle w:val="ListParagraph"/>
        <w:rPr>
          <w:rFonts w:ascii="Georgia" w:hAnsi="Georgia"/>
        </w:rPr>
      </w:pPr>
    </w:p>
    <w:p w14:paraId="4C5261B5" w14:textId="77777777" w:rsidR="00110081" w:rsidRPr="00213A82" w:rsidRDefault="00637329" w:rsidP="001D4CCF">
      <w:pPr>
        <w:pStyle w:val="ListParagraph"/>
        <w:rPr>
          <w:rFonts w:ascii="Georgia" w:hAnsi="Georgia"/>
        </w:rPr>
      </w:pPr>
      <w:r w:rsidRPr="00213A82">
        <w:rPr>
          <w:rFonts w:ascii="Georgia" w:hAnsi="Georgia"/>
        </w:rPr>
        <w:t>Execute the code</w:t>
      </w:r>
      <w:r w:rsidR="00110081" w:rsidRPr="00213A82">
        <w:rPr>
          <w:rFonts w:ascii="Georgia" w:hAnsi="Georgia"/>
        </w:rPr>
        <w:t>, which defines several functions</w:t>
      </w:r>
      <w:r w:rsidRPr="00213A82">
        <w:rPr>
          <w:rFonts w:ascii="Georgia" w:hAnsi="Georgia"/>
        </w:rPr>
        <w:t>.</w:t>
      </w:r>
    </w:p>
    <w:p w14:paraId="0F7B3C97" w14:textId="77777777" w:rsidR="00110081" w:rsidRPr="00213A82" w:rsidRDefault="00110081" w:rsidP="00110081">
      <w:pPr>
        <w:pStyle w:val="ListParagraph"/>
        <w:rPr>
          <w:rFonts w:ascii="Georgia" w:hAnsi="Georgia"/>
        </w:rPr>
      </w:pPr>
    </w:p>
    <w:p w14:paraId="05D02C8C" w14:textId="77777777" w:rsidR="00CF3D3D" w:rsidRPr="00213A82" w:rsidRDefault="00637329" w:rsidP="001D4CCF">
      <w:pPr>
        <w:pStyle w:val="ListParagraph"/>
        <w:rPr>
          <w:rFonts w:ascii="Georgia" w:hAnsi="Georgia"/>
        </w:rPr>
      </w:pPr>
      <w:r w:rsidRPr="00213A82">
        <w:rPr>
          <w:rFonts w:ascii="Georgia" w:hAnsi="Georgia"/>
        </w:rPr>
        <w:t>At</w:t>
      </w:r>
      <w:r w:rsidR="00157714" w:rsidRPr="00213A82">
        <w:rPr>
          <w:rFonts w:ascii="Georgia" w:hAnsi="Georgia"/>
        </w:rPr>
        <w:t xml:space="preserve"> the </w:t>
      </w:r>
      <w:proofErr w:type="spellStart"/>
      <w:r w:rsidR="00157714" w:rsidRPr="00213A82">
        <w:rPr>
          <w:rFonts w:ascii="Georgia" w:hAnsi="Georgia"/>
        </w:rPr>
        <w:t>iPython</w:t>
      </w:r>
      <w:proofErr w:type="spellEnd"/>
      <w:r w:rsidR="00157714" w:rsidRPr="00213A82">
        <w:rPr>
          <w:rFonts w:ascii="Georgia" w:hAnsi="Georgia"/>
        </w:rPr>
        <w:t xml:space="preserve"> prompt, execute the following command.</w:t>
      </w:r>
    </w:p>
    <w:p w14:paraId="1E49B979" w14:textId="77777777" w:rsidR="00EE20EB" w:rsidRPr="00DB1F22" w:rsidRDefault="00157714" w:rsidP="00CF3D3D">
      <w:pPr>
        <w:pStyle w:val="NormalWeb"/>
        <w:pBdr>
          <w:left w:val="single" w:sz="18" w:space="4" w:color="00FF00"/>
        </w:pBdr>
        <w:spacing w:before="0" w:beforeAutospacing="0" w:after="0" w:afterAutospacing="0"/>
        <w:ind w:left="1080"/>
        <w:rPr>
          <w:rFonts w:ascii="Courier New" w:eastAsia="Arial Unicode MS" w:hAnsi="Courier New" w:cs="Courier New"/>
          <w:color w:val="000080"/>
          <w:sz w:val="22"/>
        </w:rPr>
      </w:pPr>
      <w:r w:rsidRPr="00DB1F22">
        <w:rPr>
          <w:rFonts w:ascii="Courier New" w:eastAsia="Arial Unicode MS" w:hAnsi="Courier New" w:cs="Courier New"/>
          <w:color w:val="000080"/>
          <w:sz w:val="22"/>
        </w:rPr>
        <w:t xml:space="preserve">In []: </w:t>
      </w:r>
      <w:proofErr w:type="spellStart"/>
      <w:r w:rsidRPr="00DB1F22">
        <w:rPr>
          <w:rFonts w:ascii="Courier New" w:eastAsia="Arial Unicode MS" w:hAnsi="Courier New" w:cs="Courier New"/>
          <w:color w:val="000080"/>
          <w:sz w:val="22"/>
        </w:rPr>
        <w:t>play_</w:t>
      </w:r>
      <w:proofErr w:type="gramStart"/>
      <w:r w:rsidRPr="00DB1F22">
        <w:rPr>
          <w:rFonts w:ascii="Courier New" w:eastAsia="Arial Unicode MS" w:hAnsi="Courier New" w:cs="Courier New"/>
          <w:color w:val="000080"/>
          <w:sz w:val="22"/>
        </w:rPr>
        <w:t>tournament</w:t>
      </w:r>
      <w:proofErr w:type="spellEnd"/>
      <w:r w:rsidRPr="00DB1F22">
        <w:rPr>
          <w:rFonts w:ascii="Courier New" w:eastAsia="Arial Unicode MS" w:hAnsi="Courier New" w:cs="Courier New"/>
          <w:color w:val="000080"/>
          <w:sz w:val="22"/>
        </w:rPr>
        <w:t>(</w:t>
      </w:r>
      <w:proofErr w:type="gramEnd"/>
      <w:r w:rsidRPr="00DB1F22">
        <w:rPr>
          <w:rFonts w:ascii="Courier New" w:eastAsia="Arial Unicode MS" w:hAnsi="Courier New" w:cs="Courier New"/>
          <w:color w:val="000080"/>
          <w:sz w:val="22"/>
        </w:rPr>
        <w:t>4)</w:t>
      </w:r>
    </w:p>
    <w:p w14:paraId="0D5D1CCB" w14:textId="77777777" w:rsidR="00CF3D3D" w:rsidRPr="00213A82" w:rsidRDefault="00CF3D3D" w:rsidP="00CF3D3D">
      <w:pPr>
        <w:pStyle w:val="ListParagraph"/>
        <w:rPr>
          <w:rFonts w:ascii="Georgia" w:hAnsi="Georgia"/>
        </w:rPr>
      </w:pPr>
    </w:p>
    <w:p w14:paraId="48265650" w14:textId="1922ECEA" w:rsidR="00CF3D3D" w:rsidRPr="00213A82" w:rsidRDefault="00CF3D3D" w:rsidP="00CF3D3D">
      <w:pPr>
        <w:pStyle w:val="ListParagraph"/>
        <w:rPr>
          <w:rFonts w:ascii="Georgia" w:hAnsi="Georgia"/>
        </w:rPr>
      </w:pPr>
      <w:r w:rsidRPr="00213A82">
        <w:rPr>
          <w:rFonts w:ascii="Georgia" w:hAnsi="Georgia"/>
        </w:rPr>
        <w:t>Data from the simulation are printed to the screen and s</w:t>
      </w:r>
      <w:r w:rsidR="00E63E9C">
        <w:rPr>
          <w:rFonts w:ascii="Georgia" w:hAnsi="Georgia"/>
        </w:rPr>
        <w:t>tored in a data file. On screen</w:t>
      </w:r>
      <w:r w:rsidRPr="00213A82">
        <w:rPr>
          <w:rFonts w:ascii="Georgia" w:hAnsi="Georgia"/>
        </w:rPr>
        <w:t xml:space="preserve"> you should see the following information.</w:t>
      </w:r>
    </w:p>
    <w:p w14:paraId="01CA083E" w14:textId="77777777" w:rsidR="00CF3D3D" w:rsidRPr="00213A82" w:rsidRDefault="00CF3D3D" w:rsidP="00CF3D3D">
      <w:pPr>
        <w:pStyle w:val="ListParagraph"/>
        <w:rPr>
          <w:rFonts w:ascii="Georgia" w:hAnsi="Georgia"/>
        </w:rPr>
      </w:pPr>
    </w:p>
    <w:p w14:paraId="3EAAE972" w14:textId="77777777" w:rsidR="00EE20EB" w:rsidRDefault="00EE20EB" w:rsidP="00E4128C">
      <w:pPr>
        <w:pStyle w:val="ListParagraph"/>
        <w:jc w:val="center"/>
        <w:rPr>
          <w:rFonts w:ascii="Georgia" w:hAnsi="Georgia"/>
        </w:rPr>
      </w:pPr>
      <w:r w:rsidRPr="00213A82">
        <w:rPr>
          <w:rFonts w:ascii="Georgia" w:hAnsi="Georgia"/>
        </w:rPr>
        <w:t>Each column shows the score earned per round against each other player.</w:t>
      </w:r>
    </w:p>
    <w:p w14:paraId="0662454E" w14:textId="77777777" w:rsidR="00DB1F22" w:rsidRPr="00213A82" w:rsidRDefault="00DB1F22" w:rsidP="00E4128C">
      <w:pPr>
        <w:pStyle w:val="ListParagraph"/>
        <w:jc w:val="center"/>
        <w:rPr>
          <w:rFonts w:ascii="Georgia" w:hAnsi="Georgia"/>
        </w:rPr>
      </w:pP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67"/>
        <w:gridCol w:w="2021"/>
        <w:gridCol w:w="2023"/>
        <w:gridCol w:w="2022"/>
        <w:gridCol w:w="2023"/>
      </w:tblGrid>
      <w:tr w:rsidR="00CF3D3D" w:rsidRPr="00213A82" w14:paraId="34004BA2" w14:textId="77777777" w:rsidTr="00CF3D3D">
        <w:tc>
          <w:tcPr>
            <w:tcW w:w="750" w:type="dxa"/>
            <w:tcBorders>
              <w:top w:val="nil"/>
              <w:left w:val="nil"/>
              <w:bottom w:val="single" w:sz="2" w:space="0" w:color="auto"/>
            </w:tcBorders>
          </w:tcPr>
          <w:p w14:paraId="3DCA99BA" w14:textId="77777777" w:rsidR="00EE20EB" w:rsidRPr="00213A82" w:rsidRDefault="00EE20EB" w:rsidP="00E4128C">
            <w:pPr>
              <w:pStyle w:val="ListParagraph"/>
              <w:ind w:left="0"/>
              <w:jc w:val="center"/>
              <w:rPr>
                <w:rFonts w:ascii="Georgia" w:hAnsi="Georgia"/>
              </w:rPr>
            </w:pPr>
          </w:p>
        </w:tc>
        <w:tc>
          <w:tcPr>
            <w:tcW w:w="2026" w:type="dxa"/>
            <w:tcBorders>
              <w:bottom w:val="single" w:sz="24" w:space="0" w:color="auto"/>
            </w:tcBorders>
          </w:tcPr>
          <w:p w14:paraId="207840D9" w14:textId="77777777" w:rsidR="00EE20EB" w:rsidRPr="00213A82" w:rsidRDefault="00EE20EB" w:rsidP="00E4128C">
            <w:pPr>
              <w:pStyle w:val="ListParagraph"/>
              <w:ind w:left="0"/>
              <w:jc w:val="center"/>
              <w:rPr>
                <w:rFonts w:ascii="Georgia" w:hAnsi="Georgia"/>
              </w:rPr>
            </w:pPr>
            <w:r w:rsidRPr="00213A82">
              <w:rPr>
                <w:rFonts w:ascii="Georgia" w:hAnsi="Georgia"/>
              </w:rPr>
              <w:t>P0</w:t>
            </w:r>
          </w:p>
        </w:tc>
        <w:tc>
          <w:tcPr>
            <w:tcW w:w="2027" w:type="dxa"/>
            <w:tcBorders>
              <w:bottom w:val="single" w:sz="24" w:space="0" w:color="auto"/>
            </w:tcBorders>
          </w:tcPr>
          <w:p w14:paraId="405C9B3A" w14:textId="77777777" w:rsidR="00EE20EB" w:rsidRPr="00213A82" w:rsidRDefault="00EE20EB" w:rsidP="00E4128C">
            <w:pPr>
              <w:pStyle w:val="ListParagraph"/>
              <w:ind w:left="0"/>
              <w:jc w:val="center"/>
              <w:rPr>
                <w:rFonts w:ascii="Georgia" w:hAnsi="Georgia"/>
              </w:rPr>
            </w:pPr>
            <w:r w:rsidRPr="00213A82">
              <w:rPr>
                <w:rFonts w:ascii="Georgia" w:hAnsi="Georgia"/>
              </w:rPr>
              <w:t>P1</w:t>
            </w:r>
          </w:p>
        </w:tc>
        <w:tc>
          <w:tcPr>
            <w:tcW w:w="2026" w:type="dxa"/>
            <w:tcBorders>
              <w:bottom w:val="single" w:sz="24" w:space="0" w:color="auto"/>
            </w:tcBorders>
          </w:tcPr>
          <w:p w14:paraId="3BBBC41B" w14:textId="77777777" w:rsidR="00EE20EB" w:rsidRPr="00213A82" w:rsidRDefault="00EE20EB" w:rsidP="00E4128C">
            <w:pPr>
              <w:pStyle w:val="ListParagraph"/>
              <w:ind w:left="0"/>
              <w:jc w:val="center"/>
              <w:rPr>
                <w:rFonts w:ascii="Georgia" w:hAnsi="Georgia"/>
              </w:rPr>
            </w:pPr>
            <w:r w:rsidRPr="00213A82">
              <w:rPr>
                <w:rFonts w:ascii="Georgia" w:hAnsi="Georgia"/>
              </w:rPr>
              <w:t>P2</w:t>
            </w:r>
          </w:p>
        </w:tc>
        <w:tc>
          <w:tcPr>
            <w:tcW w:w="2027" w:type="dxa"/>
            <w:tcBorders>
              <w:bottom w:val="single" w:sz="24" w:space="0" w:color="auto"/>
            </w:tcBorders>
          </w:tcPr>
          <w:p w14:paraId="2D5F16F4" w14:textId="77777777" w:rsidR="00EE20EB" w:rsidRPr="00213A82" w:rsidRDefault="00EE20EB" w:rsidP="00E4128C">
            <w:pPr>
              <w:pStyle w:val="ListParagraph"/>
              <w:ind w:left="0"/>
              <w:jc w:val="center"/>
              <w:rPr>
                <w:rFonts w:ascii="Georgia" w:hAnsi="Georgia"/>
              </w:rPr>
            </w:pPr>
            <w:r w:rsidRPr="00213A82">
              <w:rPr>
                <w:rFonts w:ascii="Georgia" w:hAnsi="Georgia"/>
              </w:rPr>
              <w:t>P3</w:t>
            </w:r>
          </w:p>
        </w:tc>
      </w:tr>
      <w:tr w:rsidR="00CF3D3D" w:rsidRPr="00213A82" w14:paraId="34B99AAF" w14:textId="77777777" w:rsidTr="00CF3D3D">
        <w:tc>
          <w:tcPr>
            <w:tcW w:w="750" w:type="dxa"/>
            <w:tcBorders>
              <w:top w:val="single" w:sz="2" w:space="0" w:color="auto"/>
              <w:right w:val="single" w:sz="24" w:space="0" w:color="auto"/>
            </w:tcBorders>
          </w:tcPr>
          <w:p w14:paraId="0A625A26" w14:textId="77777777" w:rsidR="00EE20EB" w:rsidRPr="00213A82" w:rsidRDefault="00EE20EB" w:rsidP="00E4128C">
            <w:pPr>
              <w:pStyle w:val="ListParagraph"/>
              <w:ind w:left="0"/>
              <w:jc w:val="center"/>
              <w:rPr>
                <w:rFonts w:ascii="Georgia" w:hAnsi="Georgia"/>
              </w:rPr>
            </w:pPr>
            <w:r w:rsidRPr="00213A82">
              <w:rPr>
                <w:rFonts w:ascii="Georgia" w:hAnsi="Georgia"/>
              </w:rPr>
              <w:t>P1</w:t>
            </w:r>
          </w:p>
        </w:tc>
        <w:tc>
          <w:tcPr>
            <w:tcW w:w="2026" w:type="dxa"/>
            <w:tcBorders>
              <w:top w:val="single" w:sz="24" w:space="0" w:color="auto"/>
              <w:left w:val="single" w:sz="24" w:space="0" w:color="auto"/>
            </w:tcBorders>
          </w:tcPr>
          <w:p w14:paraId="7A29248A" w14:textId="77777777" w:rsidR="00EE20EB" w:rsidRPr="00213A82" w:rsidRDefault="00EE20EB" w:rsidP="00EE20EB">
            <w:pPr>
              <w:pStyle w:val="ListParagraph"/>
              <w:ind w:left="0"/>
              <w:jc w:val="center"/>
              <w:rPr>
                <w:rFonts w:ascii="Georgia" w:hAnsi="Georgia"/>
              </w:rPr>
            </w:pPr>
            <w:r w:rsidRPr="00213A82">
              <w:rPr>
                <w:rFonts w:ascii="Georgia" w:hAnsi="Georgia"/>
              </w:rPr>
              <w:t>0</w:t>
            </w:r>
          </w:p>
        </w:tc>
        <w:tc>
          <w:tcPr>
            <w:tcW w:w="2027" w:type="dxa"/>
            <w:tcBorders>
              <w:top w:val="single" w:sz="24" w:space="0" w:color="auto"/>
            </w:tcBorders>
          </w:tcPr>
          <w:p w14:paraId="176BBFF1" w14:textId="77777777" w:rsidR="00EE20EB" w:rsidRPr="00213A82" w:rsidRDefault="00EE20EB" w:rsidP="00E4128C">
            <w:pPr>
              <w:pStyle w:val="ListParagraph"/>
              <w:ind w:left="0"/>
              <w:jc w:val="center"/>
              <w:rPr>
                <w:rFonts w:ascii="Georgia" w:hAnsi="Georgia"/>
              </w:rPr>
            </w:pPr>
            <w:r w:rsidRPr="00213A82">
              <w:rPr>
                <w:rFonts w:ascii="Georgia" w:hAnsi="Georgia"/>
              </w:rPr>
              <w:t>100</w:t>
            </w:r>
          </w:p>
        </w:tc>
        <w:tc>
          <w:tcPr>
            <w:tcW w:w="2026" w:type="dxa"/>
            <w:tcBorders>
              <w:top w:val="single" w:sz="24" w:space="0" w:color="auto"/>
            </w:tcBorders>
          </w:tcPr>
          <w:p w14:paraId="1BAF3321"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top w:val="single" w:sz="24" w:space="0" w:color="auto"/>
            </w:tcBorders>
          </w:tcPr>
          <w:p w14:paraId="2B4943C5"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r>
      <w:tr w:rsidR="00CF3D3D" w:rsidRPr="00213A82" w14:paraId="76349F40" w14:textId="77777777" w:rsidTr="00CF3D3D">
        <w:tc>
          <w:tcPr>
            <w:tcW w:w="750" w:type="dxa"/>
            <w:tcBorders>
              <w:right w:val="single" w:sz="24" w:space="0" w:color="auto"/>
            </w:tcBorders>
          </w:tcPr>
          <w:p w14:paraId="4F6FF54E" w14:textId="77777777" w:rsidR="00EE20EB" w:rsidRPr="00213A82" w:rsidRDefault="00EE20EB" w:rsidP="00E4128C">
            <w:pPr>
              <w:pStyle w:val="ListParagraph"/>
              <w:ind w:left="0"/>
              <w:jc w:val="center"/>
              <w:rPr>
                <w:rFonts w:ascii="Georgia" w:hAnsi="Georgia"/>
              </w:rPr>
            </w:pPr>
            <w:r w:rsidRPr="00213A82">
              <w:rPr>
                <w:rFonts w:ascii="Georgia" w:hAnsi="Georgia"/>
              </w:rPr>
              <w:t>P2</w:t>
            </w:r>
          </w:p>
        </w:tc>
        <w:tc>
          <w:tcPr>
            <w:tcW w:w="2026" w:type="dxa"/>
            <w:tcBorders>
              <w:left w:val="single" w:sz="24" w:space="0" w:color="auto"/>
            </w:tcBorders>
          </w:tcPr>
          <w:p w14:paraId="152280FD" w14:textId="77777777" w:rsidR="00EE20EB" w:rsidRPr="00213A82" w:rsidRDefault="00EE20EB" w:rsidP="00E4128C">
            <w:pPr>
              <w:pStyle w:val="ListParagraph"/>
              <w:ind w:left="0"/>
              <w:jc w:val="center"/>
              <w:rPr>
                <w:rFonts w:ascii="Georgia" w:hAnsi="Georgia"/>
              </w:rPr>
            </w:pPr>
            <w:r w:rsidRPr="00213A82">
              <w:rPr>
                <w:rFonts w:ascii="Georgia" w:hAnsi="Georgia"/>
              </w:rPr>
              <w:t>-500</w:t>
            </w:r>
          </w:p>
        </w:tc>
        <w:tc>
          <w:tcPr>
            <w:tcW w:w="2027" w:type="dxa"/>
          </w:tcPr>
          <w:p w14:paraId="67BB209B"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6" w:type="dxa"/>
          </w:tcPr>
          <w:p w14:paraId="10DECB14" w14:textId="77777777" w:rsidR="00EE20EB" w:rsidRPr="00213A82" w:rsidRDefault="00EE20EB" w:rsidP="00E4128C">
            <w:pPr>
              <w:pStyle w:val="ListParagraph"/>
              <w:ind w:left="0"/>
              <w:jc w:val="center"/>
              <w:rPr>
                <w:rFonts w:ascii="Georgia" w:hAnsi="Georgia"/>
              </w:rPr>
            </w:pPr>
            <w:r w:rsidRPr="00213A82">
              <w:rPr>
                <w:rFonts w:ascii="Georgia" w:hAnsi="Georgia"/>
              </w:rPr>
              <w:t>-376</w:t>
            </w:r>
          </w:p>
        </w:tc>
        <w:tc>
          <w:tcPr>
            <w:tcW w:w="2027" w:type="dxa"/>
          </w:tcPr>
          <w:p w14:paraId="4E217FE7" w14:textId="77777777" w:rsidR="00EE20EB" w:rsidRPr="00213A82" w:rsidRDefault="00EE20EB" w:rsidP="00E4128C">
            <w:pPr>
              <w:pStyle w:val="ListParagraph"/>
              <w:ind w:left="0"/>
              <w:jc w:val="center"/>
              <w:rPr>
                <w:rFonts w:ascii="Georgia" w:hAnsi="Georgia"/>
              </w:rPr>
            </w:pPr>
            <w:r w:rsidRPr="00213A82">
              <w:rPr>
                <w:rFonts w:ascii="Georgia" w:hAnsi="Georgia"/>
              </w:rPr>
              <w:t>-376</w:t>
            </w:r>
          </w:p>
        </w:tc>
      </w:tr>
      <w:tr w:rsidR="00CF3D3D" w:rsidRPr="00213A82" w14:paraId="4C5ACE75" w14:textId="77777777" w:rsidTr="00CF3D3D">
        <w:tc>
          <w:tcPr>
            <w:tcW w:w="750" w:type="dxa"/>
            <w:tcBorders>
              <w:bottom w:val="single" w:sz="2" w:space="0" w:color="auto"/>
              <w:right w:val="single" w:sz="24" w:space="0" w:color="auto"/>
            </w:tcBorders>
          </w:tcPr>
          <w:p w14:paraId="5BCE4E63" w14:textId="77777777" w:rsidR="00EE20EB" w:rsidRPr="00213A82" w:rsidRDefault="00EE20EB" w:rsidP="00E4128C">
            <w:pPr>
              <w:pStyle w:val="ListParagraph"/>
              <w:ind w:left="0"/>
              <w:jc w:val="center"/>
              <w:rPr>
                <w:rFonts w:ascii="Georgia" w:hAnsi="Georgia"/>
              </w:rPr>
            </w:pPr>
            <w:r w:rsidRPr="00213A82">
              <w:rPr>
                <w:rFonts w:ascii="Georgia" w:hAnsi="Georgia"/>
              </w:rPr>
              <w:t>P3</w:t>
            </w:r>
          </w:p>
        </w:tc>
        <w:tc>
          <w:tcPr>
            <w:tcW w:w="2026" w:type="dxa"/>
            <w:tcBorders>
              <w:left w:val="single" w:sz="24" w:space="0" w:color="auto"/>
              <w:bottom w:val="single" w:sz="2" w:space="0" w:color="auto"/>
            </w:tcBorders>
          </w:tcPr>
          <w:p w14:paraId="14A21AA3"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single" w:sz="2" w:space="0" w:color="auto"/>
            </w:tcBorders>
          </w:tcPr>
          <w:p w14:paraId="29E49D8F" w14:textId="77777777" w:rsidR="00EE20EB" w:rsidRPr="00213A82" w:rsidRDefault="00EE20EB" w:rsidP="00E4128C">
            <w:pPr>
              <w:pStyle w:val="ListParagraph"/>
              <w:ind w:left="0"/>
              <w:jc w:val="center"/>
              <w:rPr>
                <w:rFonts w:ascii="Georgia" w:hAnsi="Georgia"/>
              </w:rPr>
            </w:pPr>
            <w:r w:rsidRPr="00213A82">
              <w:rPr>
                <w:rFonts w:ascii="Georgia" w:hAnsi="Georgia"/>
              </w:rPr>
              <w:t>-74</w:t>
            </w:r>
          </w:p>
        </w:tc>
        <w:tc>
          <w:tcPr>
            <w:tcW w:w="2026" w:type="dxa"/>
            <w:tcBorders>
              <w:bottom w:val="single" w:sz="2" w:space="0" w:color="auto"/>
            </w:tcBorders>
          </w:tcPr>
          <w:p w14:paraId="427D2F38"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single" w:sz="2" w:space="0" w:color="auto"/>
            </w:tcBorders>
          </w:tcPr>
          <w:p w14:paraId="578960FE"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r>
      <w:tr w:rsidR="00EE20EB" w:rsidRPr="00213A82" w14:paraId="64AFBDE8" w14:textId="77777777" w:rsidTr="00CF3D3D">
        <w:tc>
          <w:tcPr>
            <w:tcW w:w="750" w:type="dxa"/>
            <w:tcBorders>
              <w:bottom w:val="double" w:sz="12" w:space="0" w:color="auto"/>
              <w:right w:val="single" w:sz="24" w:space="0" w:color="auto"/>
            </w:tcBorders>
          </w:tcPr>
          <w:p w14:paraId="52AF44B5" w14:textId="77777777" w:rsidR="00EE20EB" w:rsidRPr="00213A82" w:rsidRDefault="00EE20EB" w:rsidP="00E4128C">
            <w:pPr>
              <w:pStyle w:val="ListParagraph"/>
              <w:ind w:left="0"/>
              <w:jc w:val="center"/>
              <w:rPr>
                <w:rFonts w:ascii="Georgia" w:hAnsi="Georgia"/>
              </w:rPr>
            </w:pPr>
            <w:r w:rsidRPr="00213A82">
              <w:rPr>
                <w:rFonts w:ascii="Georgia" w:hAnsi="Georgia"/>
              </w:rPr>
              <w:t>P4</w:t>
            </w:r>
          </w:p>
        </w:tc>
        <w:tc>
          <w:tcPr>
            <w:tcW w:w="2026" w:type="dxa"/>
            <w:tcBorders>
              <w:left w:val="single" w:sz="24" w:space="0" w:color="auto"/>
              <w:bottom w:val="double" w:sz="12" w:space="0" w:color="auto"/>
            </w:tcBorders>
          </w:tcPr>
          <w:p w14:paraId="28EBA44E"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double" w:sz="12" w:space="0" w:color="auto"/>
            </w:tcBorders>
          </w:tcPr>
          <w:p w14:paraId="730B01ED" w14:textId="77777777" w:rsidR="00EE20EB" w:rsidRPr="00213A82" w:rsidRDefault="00EE20EB" w:rsidP="00E4128C">
            <w:pPr>
              <w:pStyle w:val="ListParagraph"/>
              <w:ind w:left="0"/>
              <w:jc w:val="center"/>
              <w:rPr>
                <w:rFonts w:ascii="Georgia" w:hAnsi="Georgia"/>
              </w:rPr>
            </w:pPr>
            <w:r w:rsidRPr="00213A82">
              <w:rPr>
                <w:rFonts w:ascii="Georgia" w:hAnsi="Georgia"/>
              </w:rPr>
              <w:t>-74</w:t>
            </w:r>
          </w:p>
        </w:tc>
        <w:tc>
          <w:tcPr>
            <w:tcW w:w="2026" w:type="dxa"/>
            <w:tcBorders>
              <w:bottom w:val="double" w:sz="12" w:space="0" w:color="auto"/>
            </w:tcBorders>
          </w:tcPr>
          <w:p w14:paraId="0855C6C7"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double" w:sz="12" w:space="0" w:color="auto"/>
            </w:tcBorders>
          </w:tcPr>
          <w:p w14:paraId="5DB78680"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r>
      <w:tr w:rsidR="00EE20EB" w:rsidRPr="00213A82" w14:paraId="63855657" w14:textId="77777777" w:rsidTr="00CF3D3D">
        <w:tc>
          <w:tcPr>
            <w:tcW w:w="750" w:type="dxa"/>
            <w:tcBorders>
              <w:top w:val="double" w:sz="12" w:space="0" w:color="auto"/>
              <w:right w:val="single" w:sz="24" w:space="0" w:color="auto"/>
            </w:tcBorders>
          </w:tcPr>
          <w:p w14:paraId="45154C37" w14:textId="77777777" w:rsidR="00EE20EB" w:rsidRPr="00213A82" w:rsidRDefault="00EE20EB" w:rsidP="00E4128C">
            <w:pPr>
              <w:pStyle w:val="ListParagraph"/>
              <w:ind w:left="0"/>
              <w:jc w:val="center"/>
              <w:rPr>
                <w:rFonts w:ascii="Georgia" w:hAnsi="Georgia"/>
              </w:rPr>
            </w:pPr>
            <w:r w:rsidRPr="00213A82">
              <w:rPr>
                <w:rFonts w:ascii="Georgia" w:hAnsi="Georgia"/>
              </w:rPr>
              <w:t>Total</w:t>
            </w:r>
          </w:p>
        </w:tc>
        <w:tc>
          <w:tcPr>
            <w:tcW w:w="2026" w:type="dxa"/>
            <w:tcBorders>
              <w:top w:val="double" w:sz="12" w:space="0" w:color="auto"/>
              <w:left w:val="single" w:sz="24" w:space="0" w:color="auto"/>
            </w:tcBorders>
          </w:tcPr>
          <w:p w14:paraId="5D19B923" w14:textId="77777777" w:rsidR="00EE20EB" w:rsidRPr="00213A82" w:rsidRDefault="00EE20EB" w:rsidP="00E4128C">
            <w:pPr>
              <w:pStyle w:val="ListParagraph"/>
              <w:ind w:left="0"/>
              <w:jc w:val="center"/>
              <w:rPr>
                <w:rFonts w:ascii="Georgia" w:hAnsi="Georgia"/>
              </w:rPr>
            </w:pPr>
            <w:r w:rsidRPr="00213A82">
              <w:rPr>
                <w:rFonts w:ascii="Georgia" w:hAnsi="Georgia"/>
              </w:rPr>
              <w:t>-500</w:t>
            </w:r>
          </w:p>
        </w:tc>
        <w:tc>
          <w:tcPr>
            <w:tcW w:w="2027" w:type="dxa"/>
            <w:tcBorders>
              <w:top w:val="double" w:sz="12" w:space="0" w:color="auto"/>
            </w:tcBorders>
          </w:tcPr>
          <w:p w14:paraId="3EE067C7" w14:textId="77777777" w:rsidR="00EE20EB" w:rsidRPr="00213A82" w:rsidRDefault="00EE20EB" w:rsidP="00E4128C">
            <w:pPr>
              <w:pStyle w:val="ListParagraph"/>
              <w:ind w:left="0"/>
              <w:jc w:val="center"/>
              <w:rPr>
                <w:rFonts w:ascii="Georgia" w:hAnsi="Georgia"/>
              </w:rPr>
            </w:pPr>
            <w:r w:rsidRPr="00213A82">
              <w:rPr>
                <w:rFonts w:ascii="Georgia" w:hAnsi="Georgia"/>
              </w:rPr>
              <w:t>-47</w:t>
            </w:r>
          </w:p>
        </w:tc>
        <w:tc>
          <w:tcPr>
            <w:tcW w:w="2026" w:type="dxa"/>
            <w:tcBorders>
              <w:top w:val="double" w:sz="12" w:space="0" w:color="auto"/>
            </w:tcBorders>
          </w:tcPr>
          <w:p w14:paraId="41FA24FE" w14:textId="77777777" w:rsidR="00EE20EB" w:rsidRPr="00213A82" w:rsidRDefault="00EE20EB" w:rsidP="00E4128C">
            <w:pPr>
              <w:pStyle w:val="ListParagraph"/>
              <w:ind w:left="0"/>
              <w:jc w:val="center"/>
              <w:rPr>
                <w:rFonts w:ascii="Georgia" w:hAnsi="Georgia"/>
              </w:rPr>
            </w:pPr>
            <w:r w:rsidRPr="00213A82">
              <w:rPr>
                <w:rFonts w:ascii="Georgia" w:hAnsi="Georgia"/>
              </w:rPr>
              <w:t>-375</w:t>
            </w:r>
          </w:p>
        </w:tc>
        <w:tc>
          <w:tcPr>
            <w:tcW w:w="2027" w:type="dxa"/>
            <w:tcBorders>
              <w:top w:val="double" w:sz="12" w:space="0" w:color="auto"/>
            </w:tcBorders>
          </w:tcPr>
          <w:p w14:paraId="346A0D19" w14:textId="77777777" w:rsidR="00EE20EB" w:rsidRPr="00213A82" w:rsidRDefault="00EE20EB" w:rsidP="00E4128C">
            <w:pPr>
              <w:pStyle w:val="ListParagraph"/>
              <w:ind w:left="0"/>
              <w:jc w:val="center"/>
              <w:rPr>
                <w:rFonts w:ascii="Georgia" w:hAnsi="Georgia"/>
              </w:rPr>
            </w:pPr>
            <w:r w:rsidRPr="00213A82">
              <w:rPr>
                <w:rFonts w:ascii="Georgia" w:hAnsi="Georgia"/>
              </w:rPr>
              <w:t>-375</w:t>
            </w:r>
          </w:p>
        </w:tc>
      </w:tr>
    </w:tbl>
    <w:p w14:paraId="0D4E34C8" w14:textId="77777777" w:rsidR="00EE20EB" w:rsidRPr="00213A82" w:rsidRDefault="00EE20EB" w:rsidP="00E4128C">
      <w:pPr>
        <w:pStyle w:val="ListParagraph"/>
        <w:jc w:val="center"/>
        <w:rPr>
          <w:rFonts w:ascii="Georgia" w:hAnsi="Georgia"/>
        </w:rPr>
      </w:pPr>
    </w:p>
    <w:p w14:paraId="0C4B82B9" w14:textId="77777777" w:rsidR="00EE20EB" w:rsidRPr="00213A82" w:rsidRDefault="00EE20EB" w:rsidP="00E4128C">
      <w:pPr>
        <w:pStyle w:val="ListParagraph"/>
        <w:jc w:val="center"/>
        <w:rPr>
          <w:rFonts w:ascii="Georgia" w:hAnsi="Georgia"/>
        </w:rPr>
      </w:pPr>
    </w:p>
    <w:tbl>
      <w:tblPr>
        <w:tblStyle w:val="TableGrid"/>
        <w:tblW w:w="0" w:type="auto"/>
        <w:tblInd w:w="720" w:type="dxa"/>
        <w:tblLook w:val="04A0" w:firstRow="1" w:lastRow="0" w:firstColumn="1" w:lastColumn="0" w:noHBand="0" w:noVBand="1"/>
      </w:tblPr>
      <w:tblGrid>
        <w:gridCol w:w="2929"/>
        <w:gridCol w:w="2927"/>
        <w:gridCol w:w="3000"/>
      </w:tblGrid>
      <w:tr w:rsidR="00CF3D3D" w:rsidRPr="00213A82" w14:paraId="33CC1168" w14:textId="77777777" w:rsidTr="00CF3D3D">
        <w:tc>
          <w:tcPr>
            <w:tcW w:w="3192" w:type="dxa"/>
            <w:tcBorders>
              <w:top w:val="nil"/>
              <w:left w:val="nil"/>
              <w:bottom w:val="single" w:sz="4" w:space="0" w:color="auto"/>
            </w:tcBorders>
          </w:tcPr>
          <w:p w14:paraId="47E2B12C" w14:textId="77777777" w:rsidR="00CF3D3D" w:rsidRPr="00213A82" w:rsidRDefault="00CF3D3D" w:rsidP="00E4128C">
            <w:pPr>
              <w:pStyle w:val="ListParagraph"/>
              <w:ind w:left="0"/>
              <w:jc w:val="center"/>
              <w:rPr>
                <w:rFonts w:ascii="Georgia" w:hAnsi="Georgia"/>
              </w:rPr>
            </w:pPr>
          </w:p>
        </w:tc>
        <w:tc>
          <w:tcPr>
            <w:tcW w:w="3192" w:type="dxa"/>
            <w:tcBorders>
              <w:bottom w:val="single" w:sz="24" w:space="0" w:color="auto"/>
            </w:tcBorders>
          </w:tcPr>
          <w:p w14:paraId="5EB3C724" w14:textId="77777777" w:rsidR="00CF3D3D" w:rsidRPr="00213A82" w:rsidRDefault="00CF3D3D" w:rsidP="00E4128C">
            <w:pPr>
              <w:pStyle w:val="ListParagraph"/>
              <w:ind w:left="0"/>
              <w:jc w:val="center"/>
              <w:rPr>
                <w:rFonts w:ascii="Georgia" w:hAnsi="Georgia"/>
              </w:rPr>
            </w:pPr>
            <w:r w:rsidRPr="00213A82">
              <w:rPr>
                <w:rFonts w:ascii="Georgia" w:hAnsi="Georgia"/>
              </w:rPr>
              <w:t>Mean score per round</w:t>
            </w:r>
          </w:p>
        </w:tc>
        <w:tc>
          <w:tcPr>
            <w:tcW w:w="3192" w:type="dxa"/>
            <w:tcBorders>
              <w:bottom w:val="single" w:sz="24" w:space="0" w:color="auto"/>
            </w:tcBorders>
          </w:tcPr>
          <w:p w14:paraId="31EB87F8" w14:textId="77777777" w:rsidR="00CF3D3D" w:rsidRPr="00213A82" w:rsidRDefault="00CF3D3D" w:rsidP="00E4128C">
            <w:pPr>
              <w:pStyle w:val="ListParagraph"/>
              <w:ind w:left="0"/>
              <w:jc w:val="center"/>
              <w:rPr>
                <w:rFonts w:ascii="Georgia" w:hAnsi="Georgia"/>
              </w:rPr>
            </w:pPr>
            <w:r w:rsidRPr="00213A82">
              <w:rPr>
                <w:rFonts w:ascii="Georgia" w:hAnsi="Georgia"/>
              </w:rPr>
              <w:t>Team strategy names</w:t>
            </w:r>
          </w:p>
        </w:tc>
      </w:tr>
      <w:tr w:rsidR="00CF3D3D" w:rsidRPr="00213A82" w14:paraId="1C0A6C00" w14:textId="77777777" w:rsidTr="00CF3D3D">
        <w:tc>
          <w:tcPr>
            <w:tcW w:w="3192" w:type="dxa"/>
            <w:tcBorders>
              <w:right w:val="single" w:sz="24" w:space="0" w:color="auto"/>
            </w:tcBorders>
          </w:tcPr>
          <w:p w14:paraId="36C4943B" w14:textId="77777777" w:rsidR="00CF3D3D" w:rsidRPr="00213A82" w:rsidRDefault="00CF3D3D" w:rsidP="00E4128C">
            <w:pPr>
              <w:pStyle w:val="ListParagraph"/>
              <w:ind w:left="0"/>
              <w:jc w:val="center"/>
              <w:rPr>
                <w:rFonts w:ascii="Georgia" w:hAnsi="Georgia"/>
              </w:rPr>
            </w:pPr>
            <w:r w:rsidRPr="00213A82">
              <w:rPr>
                <w:rFonts w:ascii="Georgia" w:hAnsi="Georgia"/>
              </w:rPr>
              <w:t>Player 0</w:t>
            </w:r>
          </w:p>
        </w:tc>
        <w:tc>
          <w:tcPr>
            <w:tcW w:w="3192" w:type="dxa"/>
            <w:tcBorders>
              <w:top w:val="single" w:sz="24" w:space="0" w:color="auto"/>
              <w:left w:val="single" w:sz="24" w:space="0" w:color="auto"/>
            </w:tcBorders>
          </w:tcPr>
          <w:p w14:paraId="2E775FEB" w14:textId="77777777" w:rsidR="00CF3D3D" w:rsidRPr="00213A82" w:rsidRDefault="00CF3D3D" w:rsidP="00E4128C">
            <w:pPr>
              <w:pStyle w:val="ListParagraph"/>
              <w:ind w:left="0"/>
              <w:jc w:val="center"/>
              <w:rPr>
                <w:rFonts w:ascii="Georgia" w:hAnsi="Georgia"/>
              </w:rPr>
            </w:pPr>
            <w:r w:rsidRPr="00213A82">
              <w:rPr>
                <w:rFonts w:ascii="Georgia" w:hAnsi="Georgia"/>
              </w:rPr>
              <w:t xml:space="preserve">-125 </w:t>
            </w:r>
            <w:proofErr w:type="spellStart"/>
            <w:r w:rsidRPr="00213A82">
              <w:rPr>
                <w:rFonts w:ascii="Georgia" w:hAnsi="Georgia"/>
              </w:rPr>
              <w:t>pts</w:t>
            </w:r>
            <w:proofErr w:type="spellEnd"/>
          </w:p>
        </w:tc>
        <w:tc>
          <w:tcPr>
            <w:tcW w:w="3192" w:type="dxa"/>
            <w:tcBorders>
              <w:top w:val="single" w:sz="24" w:space="0" w:color="auto"/>
            </w:tcBorders>
          </w:tcPr>
          <w:p w14:paraId="34A794F6" w14:textId="77777777" w:rsidR="00CF3D3D" w:rsidRPr="00213A82" w:rsidRDefault="00CF3D3D" w:rsidP="00E4128C">
            <w:pPr>
              <w:pStyle w:val="ListParagraph"/>
              <w:ind w:left="0"/>
              <w:jc w:val="center"/>
              <w:rPr>
                <w:rFonts w:ascii="Georgia" w:hAnsi="Georgia"/>
              </w:rPr>
            </w:pPr>
            <w:r w:rsidRPr="00213A82">
              <w:rPr>
                <w:rFonts w:ascii="Georgia" w:hAnsi="Georgia"/>
              </w:rPr>
              <w:t>loyal</w:t>
            </w:r>
          </w:p>
        </w:tc>
      </w:tr>
      <w:tr w:rsidR="00CF3D3D" w:rsidRPr="00213A82" w14:paraId="740A700F" w14:textId="77777777" w:rsidTr="00CF3D3D">
        <w:tc>
          <w:tcPr>
            <w:tcW w:w="3192" w:type="dxa"/>
            <w:tcBorders>
              <w:right w:val="single" w:sz="24" w:space="0" w:color="auto"/>
            </w:tcBorders>
          </w:tcPr>
          <w:p w14:paraId="56DDEC2E" w14:textId="77777777" w:rsidR="00CF3D3D" w:rsidRPr="00213A82" w:rsidRDefault="00CF3D3D" w:rsidP="00E4128C">
            <w:pPr>
              <w:pStyle w:val="ListParagraph"/>
              <w:ind w:left="0"/>
              <w:jc w:val="center"/>
              <w:rPr>
                <w:rFonts w:ascii="Georgia" w:hAnsi="Georgia"/>
              </w:rPr>
            </w:pPr>
            <w:r w:rsidRPr="00213A82">
              <w:rPr>
                <w:rFonts w:ascii="Georgia" w:hAnsi="Georgia"/>
              </w:rPr>
              <w:t>Player 1</w:t>
            </w:r>
          </w:p>
        </w:tc>
        <w:tc>
          <w:tcPr>
            <w:tcW w:w="3192" w:type="dxa"/>
            <w:tcBorders>
              <w:left w:val="single" w:sz="24" w:space="0" w:color="auto"/>
            </w:tcBorders>
          </w:tcPr>
          <w:p w14:paraId="1ABA72AF" w14:textId="77777777" w:rsidR="00CF3D3D" w:rsidRPr="00213A82" w:rsidRDefault="00CF3D3D" w:rsidP="00E4128C">
            <w:pPr>
              <w:pStyle w:val="ListParagraph"/>
              <w:ind w:left="0"/>
              <w:jc w:val="center"/>
              <w:rPr>
                <w:rFonts w:ascii="Georgia" w:hAnsi="Georgia"/>
              </w:rPr>
            </w:pPr>
            <w:r w:rsidRPr="00213A82">
              <w:rPr>
                <w:rFonts w:ascii="Georgia" w:hAnsi="Georgia"/>
              </w:rPr>
              <w:t xml:space="preserve">-12 </w:t>
            </w:r>
            <w:proofErr w:type="spellStart"/>
            <w:r w:rsidRPr="00213A82">
              <w:rPr>
                <w:rFonts w:ascii="Georgia" w:hAnsi="Georgia"/>
              </w:rPr>
              <w:t>pts</w:t>
            </w:r>
            <w:proofErr w:type="spellEnd"/>
          </w:p>
        </w:tc>
        <w:tc>
          <w:tcPr>
            <w:tcW w:w="3192" w:type="dxa"/>
          </w:tcPr>
          <w:p w14:paraId="7DCE7278" w14:textId="77777777" w:rsidR="00CF3D3D" w:rsidRPr="00213A82" w:rsidRDefault="00CF3D3D" w:rsidP="00E4128C">
            <w:pPr>
              <w:pStyle w:val="ListParagraph"/>
              <w:ind w:left="0"/>
              <w:jc w:val="center"/>
              <w:rPr>
                <w:rFonts w:ascii="Georgia" w:hAnsi="Georgia"/>
              </w:rPr>
            </w:pPr>
            <w:r w:rsidRPr="00213A82">
              <w:rPr>
                <w:rFonts w:ascii="Georgia" w:hAnsi="Georgia"/>
              </w:rPr>
              <w:t>backstabber</w:t>
            </w:r>
          </w:p>
        </w:tc>
      </w:tr>
      <w:tr w:rsidR="00CF3D3D" w:rsidRPr="00213A82" w14:paraId="45A029B0" w14:textId="77777777" w:rsidTr="00CF3D3D">
        <w:tc>
          <w:tcPr>
            <w:tcW w:w="3192" w:type="dxa"/>
            <w:tcBorders>
              <w:right w:val="single" w:sz="24" w:space="0" w:color="auto"/>
            </w:tcBorders>
          </w:tcPr>
          <w:p w14:paraId="4F79E310" w14:textId="77777777" w:rsidR="00CF3D3D" w:rsidRPr="00213A82" w:rsidRDefault="00CF3D3D" w:rsidP="00E4128C">
            <w:pPr>
              <w:pStyle w:val="ListParagraph"/>
              <w:ind w:left="0"/>
              <w:jc w:val="center"/>
              <w:rPr>
                <w:rFonts w:ascii="Georgia" w:hAnsi="Georgia"/>
              </w:rPr>
            </w:pPr>
            <w:r w:rsidRPr="00213A82">
              <w:rPr>
                <w:rFonts w:ascii="Georgia" w:hAnsi="Georgia"/>
              </w:rPr>
              <w:t>Player 2</w:t>
            </w:r>
          </w:p>
        </w:tc>
        <w:tc>
          <w:tcPr>
            <w:tcW w:w="3192" w:type="dxa"/>
            <w:tcBorders>
              <w:left w:val="single" w:sz="24" w:space="0" w:color="auto"/>
            </w:tcBorders>
          </w:tcPr>
          <w:p w14:paraId="1208C125" w14:textId="77777777" w:rsidR="00CF3D3D" w:rsidRPr="00213A82" w:rsidRDefault="00CF3D3D" w:rsidP="00E4128C">
            <w:pPr>
              <w:pStyle w:val="ListParagraph"/>
              <w:ind w:left="0"/>
              <w:jc w:val="center"/>
              <w:rPr>
                <w:rFonts w:ascii="Georgia" w:hAnsi="Georgia"/>
              </w:rPr>
            </w:pPr>
            <w:r w:rsidRPr="00213A82">
              <w:rPr>
                <w:rFonts w:ascii="Georgia" w:hAnsi="Georgia"/>
              </w:rPr>
              <w:t xml:space="preserve">-94 </w:t>
            </w:r>
            <w:proofErr w:type="spellStart"/>
            <w:r w:rsidRPr="00213A82">
              <w:rPr>
                <w:rFonts w:ascii="Georgia" w:hAnsi="Georgia"/>
              </w:rPr>
              <w:t>pts</w:t>
            </w:r>
            <w:proofErr w:type="spellEnd"/>
          </w:p>
        </w:tc>
        <w:tc>
          <w:tcPr>
            <w:tcW w:w="3192" w:type="dxa"/>
          </w:tcPr>
          <w:p w14:paraId="74E6643B" w14:textId="77777777" w:rsidR="00CF3D3D" w:rsidRPr="00213A82" w:rsidRDefault="00CF3D3D" w:rsidP="00E4128C">
            <w:pPr>
              <w:pStyle w:val="ListParagraph"/>
              <w:ind w:left="0"/>
              <w:jc w:val="center"/>
              <w:rPr>
                <w:rFonts w:ascii="Georgia" w:hAnsi="Georgia"/>
              </w:rPr>
            </w:pPr>
            <w:r w:rsidRPr="00213A82">
              <w:rPr>
                <w:rFonts w:ascii="Georgia" w:hAnsi="Georgia"/>
              </w:rPr>
              <w:t>loyal vengeful</w:t>
            </w:r>
          </w:p>
        </w:tc>
      </w:tr>
      <w:tr w:rsidR="00CF3D3D" w:rsidRPr="00213A82" w14:paraId="4E7CF461" w14:textId="77777777" w:rsidTr="00CF3D3D">
        <w:tc>
          <w:tcPr>
            <w:tcW w:w="3192" w:type="dxa"/>
            <w:tcBorders>
              <w:right w:val="single" w:sz="24" w:space="0" w:color="auto"/>
            </w:tcBorders>
          </w:tcPr>
          <w:p w14:paraId="2C6C2153" w14:textId="77777777" w:rsidR="00CF3D3D" w:rsidRPr="00213A82" w:rsidRDefault="00CF3D3D" w:rsidP="00E4128C">
            <w:pPr>
              <w:pStyle w:val="ListParagraph"/>
              <w:ind w:left="0"/>
              <w:jc w:val="center"/>
              <w:rPr>
                <w:rFonts w:ascii="Georgia" w:hAnsi="Georgia"/>
              </w:rPr>
            </w:pPr>
            <w:r w:rsidRPr="00213A82">
              <w:rPr>
                <w:rFonts w:ascii="Georgia" w:hAnsi="Georgia"/>
              </w:rPr>
              <w:t>Player 3</w:t>
            </w:r>
          </w:p>
        </w:tc>
        <w:tc>
          <w:tcPr>
            <w:tcW w:w="3192" w:type="dxa"/>
            <w:tcBorders>
              <w:left w:val="single" w:sz="24" w:space="0" w:color="auto"/>
            </w:tcBorders>
          </w:tcPr>
          <w:p w14:paraId="4B474591" w14:textId="77777777" w:rsidR="00CF3D3D" w:rsidRPr="00213A82" w:rsidRDefault="00CF3D3D" w:rsidP="00E4128C">
            <w:pPr>
              <w:pStyle w:val="ListParagraph"/>
              <w:ind w:left="0"/>
              <w:jc w:val="center"/>
              <w:rPr>
                <w:rFonts w:ascii="Georgia" w:hAnsi="Georgia"/>
              </w:rPr>
            </w:pPr>
            <w:r w:rsidRPr="00213A82">
              <w:rPr>
                <w:rFonts w:ascii="Georgia" w:hAnsi="Georgia"/>
              </w:rPr>
              <w:t xml:space="preserve">-94 </w:t>
            </w:r>
            <w:proofErr w:type="spellStart"/>
            <w:r w:rsidRPr="00213A82">
              <w:rPr>
                <w:rFonts w:ascii="Georgia" w:hAnsi="Georgia"/>
              </w:rPr>
              <w:t>pts</w:t>
            </w:r>
            <w:proofErr w:type="spellEnd"/>
          </w:p>
        </w:tc>
        <w:tc>
          <w:tcPr>
            <w:tcW w:w="3192" w:type="dxa"/>
          </w:tcPr>
          <w:p w14:paraId="0844B268" w14:textId="77777777" w:rsidR="00CF3D3D" w:rsidRPr="00213A82" w:rsidRDefault="00CF3D3D" w:rsidP="00E4128C">
            <w:pPr>
              <w:pStyle w:val="ListParagraph"/>
              <w:ind w:left="0"/>
              <w:jc w:val="center"/>
              <w:rPr>
                <w:rFonts w:ascii="Georgia" w:hAnsi="Georgia"/>
              </w:rPr>
            </w:pPr>
            <w:r w:rsidRPr="00213A82">
              <w:rPr>
                <w:rFonts w:ascii="Georgia" w:hAnsi="Georgia"/>
              </w:rPr>
              <w:t>loyal vengeful</w:t>
            </w:r>
          </w:p>
        </w:tc>
      </w:tr>
    </w:tbl>
    <w:p w14:paraId="2AB81AB6" w14:textId="77777777" w:rsidR="0082637A" w:rsidRPr="00213A82" w:rsidRDefault="0082637A" w:rsidP="0082637A">
      <w:pPr>
        <w:rPr>
          <w:rFonts w:ascii="Georgia" w:hAnsi="Georgia"/>
        </w:rPr>
      </w:pPr>
    </w:p>
    <w:p w14:paraId="73E57A0D" w14:textId="77777777" w:rsidR="00CF3D3D" w:rsidRPr="00213A82" w:rsidRDefault="00CF3D3D" w:rsidP="00865412">
      <w:pPr>
        <w:ind w:left="720"/>
        <w:rPr>
          <w:rFonts w:ascii="Georgia" w:hAnsi="Georgia"/>
        </w:rPr>
      </w:pPr>
      <w:r w:rsidRPr="00213A82">
        <w:rPr>
          <w:rFonts w:ascii="Georgia" w:hAnsi="Georgia"/>
        </w:rPr>
        <w:t xml:space="preserve">Looking at the second table, which player </w:t>
      </w:r>
      <w:r w:rsidR="00232C3F" w:rsidRPr="00213A82">
        <w:rPr>
          <w:rFonts w:ascii="Georgia" w:hAnsi="Georgia"/>
        </w:rPr>
        <w:t>finished with the highest average score? Note that all the scores are negative.</w:t>
      </w:r>
    </w:p>
    <w:p w14:paraId="45883EEE" w14:textId="77777777" w:rsidR="00CF3D3D" w:rsidRPr="00213A82" w:rsidRDefault="00CF3D3D" w:rsidP="00865412">
      <w:pPr>
        <w:ind w:left="720" w:firstLine="720"/>
        <w:rPr>
          <w:rFonts w:ascii="Georgia" w:hAnsi="Georgia"/>
        </w:rPr>
      </w:pPr>
    </w:p>
    <w:p w14:paraId="16E31431" w14:textId="4CAF07EE" w:rsidR="00997C64" w:rsidRPr="00213A82" w:rsidRDefault="00CF3D3D" w:rsidP="00865412">
      <w:pPr>
        <w:pStyle w:val="NormalWeb"/>
        <w:spacing w:before="0" w:beforeAutospacing="0" w:after="0" w:afterAutospacing="0"/>
        <w:ind w:left="720"/>
        <w:rPr>
          <w:rFonts w:ascii="Georgia" w:hAnsi="Georgia" w:cs="Arial"/>
        </w:rPr>
      </w:pPr>
      <w:r w:rsidRPr="00213A82">
        <w:rPr>
          <w:rFonts w:ascii="Georgia" w:hAnsi="Georgia" w:cs="Arial"/>
        </w:rPr>
        <w:t xml:space="preserve">The simulation </w:t>
      </w:r>
      <w:r w:rsidR="00CE28B0" w:rsidRPr="00213A82">
        <w:rPr>
          <w:rFonts w:ascii="Georgia" w:hAnsi="Georgia" w:cs="Arial"/>
        </w:rPr>
        <w:t>program represents each decision</w:t>
      </w:r>
      <w:r w:rsidRPr="00213A82">
        <w:rPr>
          <w:rFonts w:ascii="Georgia" w:hAnsi="Georgia" w:cs="Arial"/>
        </w:rPr>
        <w:t xml:space="preserve"> </w:t>
      </w:r>
      <w:r w:rsidR="00997C64" w:rsidRPr="00213A82">
        <w:rPr>
          <w:rFonts w:ascii="Georgia" w:hAnsi="Georgia" w:cs="Arial"/>
        </w:rPr>
        <w:t xml:space="preserve">by one </w:t>
      </w:r>
      <w:r w:rsidR="00CE28B0" w:rsidRPr="00213A82">
        <w:rPr>
          <w:rFonts w:ascii="Georgia" w:hAnsi="Georgia" w:cs="Arial"/>
        </w:rPr>
        <w:t>o</w:t>
      </w:r>
      <w:r w:rsidR="00997C64" w:rsidRPr="00213A82">
        <w:rPr>
          <w:rFonts w:ascii="Georgia" w:hAnsi="Georgia" w:cs="Arial"/>
        </w:rPr>
        <w:t>f</w:t>
      </w:r>
      <w:r w:rsidR="00CE28B0" w:rsidRPr="00213A82">
        <w:rPr>
          <w:rFonts w:ascii="Georgia" w:hAnsi="Georgia" w:cs="Arial"/>
        </w:rPr>
        <w:t xml:space="preserve"> the two c</w:t>
      </w:r>
      <w:r w:rsidRPr="00213A82">
        <w:rPr>
          <w:rFonts w:ascii="Georgia" w:hAnsi="Georgia" w:cs="Arial"/>
        </w:rPr>
        <w:t>haracter</w:t>
      </w:r>
      <w:r w:rsidR="00CE28B0" w:rsidRPr="00213A82">
        <w:rPr>
          <w:rFonts w:ascii="Georgia" w:hAnsi="Georgia" w:cs="Arial"/>
        </w:rPr>
        <w:t xml:space="preserve">s </w:t>
      </w:r>
      <w:r w:rsidR="00CE28B0" w:rsidRPr="00DB1F22">
        <w:rPr>
          <w:rFonts w:ascii="Courier New" w:hAnsi="Courier New" w:cs="Courier New"/>
          <w:sz w:val="22"/>
          <w:szCs w:val="22"/>
          <w:shd w:val="clear" w:color="auto" w:fill="92CDDC" w:themeFill="accent5" w:themeFillTint="99"/>
        </w:rPr>
        <w:t>'c'</w:t>
      </w:r>
      <w:r w:rsidR="0025390C" w:rsidRPr="00213A82">
        <w:rPr>
          <w:rFonts w:ascii="Georgia" w:hAnsi="Georgia" w:cs="Arial"/>
        </w:rPr>
        <w:t xml:space="preserve"> </w:t>
      </w:r>
      <w:r w:rsidR="00CE28B0" w:rsidRPr="00213A82">
        <w:rPr>
          <w:rFonts w:ascii="Georgia" w:hAnsi="Georgia" w:cs="Arial"/>
        </w:rPr>
        <w:t>or</w:t>
      </w:r>
      <w:r w:rsidR="00CE28B0" w:rsidRPr="00213A82">
        <w:rPr>
          <w:rFonts w:ascii="Georgia" w:hAnsi="Georgia"/>
        </w:rPr>
        <w:t xml:space="preserve"> </w:t>
      </w:r>
      <w:r w:rsidR="00CE28B0" w:rsidRPr="00DB1F22">
        <w:rPr>
          <w:rFonts w:ascii="Courier New" w:hAnsi="Courier New" w:cs="Courier New"/>
          <w:sz w:val="22"/>
          <w:szCs w:val="22"/>
          <w:shd w:val="clear" w:color="auto" w:fill="92CDDC" w:themeFill="accent5" w:themeFillTint="99"/>
        </w:rPr>
        <w:t>'b'</w:t>
      </w:r>
      <w:r w:rsidR="00CE28B0" w:rsidRPr="00213A82">
        <w:rPr>
          <w:rFonts w:ascii="Georgia" w:hAnsi="Georgia" w:cs="Arial"/>
        </w:rPr>
        <w:t xml:space="preserve"> </w:t>
      </w:r>
      <w:r w:rsidR="00E63E9C">
        <w:rPr>
          <w:rFonts w:ascii="Georgia" w:hAnsi="Georgia" w:cs="Arial"/>
        </w:rPr>
        <w:t>to</w:t>
      </w:r>
      <w:r w:rsidR="00CE28B0" w:rsidRPr="00213A82">
        <w:rPr>
          <w:rFonts w:ascii="Georgia" w:hAnsi="Georgia" w:cs="Arial"/>
        </w:rPr>
        <w:t xml:space="preserve"> collude or betray. </w:t>
      </w:r>
      <w:r w:rsidR="00997C64" w:rsidRPr="00213A82">
        <w:rPr>
          <w:rFonts w:ascii="Georgia" w:hAnsi="Georgia" w:cs="Arial"/>
        </w:rPr>
        <w:t>Before making the de</w:t>
      </w:r>
      <w:r w:rsidR="001D4CCF" w:rsidRPr="00213A82">
        <w:rPr>
          <w:rFonts w:ascii="Georgia" w:hAnsi="Georgia" w:cs="Arial"/>
        </w:rPr>
        <w:t>cision each round, each player</w:t>
      </w:r>
      <w:r w:rsidR="00997C64" w:rsidRPr="00213A82">
        <w:rPr>
          <w:rFonts w:ascii="Georgia" w:hAnsi="Georgia" w:cs="Arial"/>
        </w:rPr>
        <w:t xml:space="preserve"> (or algorithm) can consider what has happened in previous rounds. The algorithms have the previous rounds’ information in the form of a string. For example</w:t>
      </w:r>
      <w:r w:rsidR="00E63E9C">
        <w:rPr>
          <w:rFonts w:ascii="Georgia" w:hAnsi="Georgia" w:cs="Arial"/>
        </w:rPr>
        <w:t xml:space="preserve"> </w:t>
      </w:r>
      <w:r w:rsidR="00997C64" w:rsidRPr="00DB1F22">
        <w:rPr>
          <w:rFonts w:ascii="Courier New" w:hAnsi="Courier New" w:cs="Courier New"/>
          <w:sz w:val="22"/>
          <w:szCs w:val="22"/>
          <w:shd w:val="clear" w:color="auto" w:fill="92CDDC" w:themeFill="accent5" w:themeFillTint="99"/>
        </w:rPr>
        <w:t>'</w:t>
      </w:r>
      <w:proofErr w:type="spellStart"/>
      <w:r w:rsidR="00997C64" w:rsidRPr="00DB1F22">
        <w:rPr>
          <w:rFonts w:ascii="Courier New" w:hAnsi="Courier New" w:cs="Courier New"/>
          <w:sz w:val="22"/>
          <w:szCs w:val="22"/>
          <w:shd w:val="clear" w:color="auto" w:fill="92CDDC" w:themeFill="accent5" w:themeFillTint="99"/>
        </w:rPr>
        <w:t>ccb</w:t>
      </w:r>
      <w:proofErr w:type="spellEnd"/>
      <w:r w:rsidR="00997C64" w:rsidRPr="00DB1F22">
        <w:rPr>
          <w:rFonts w:ascii="Courier New" w:hAnsi="Courier New" w:cs="Courier New"/>
          <w:sz w:val="22"/>
          <w:szCs w:val="22"/>
          <w:shd w:val="clear" w:color="auto" w:fill="92CDDC" w:themeFill="accent5" w:themeFillTint="99"/>
        </w:rPr>
        <w:t>'</w:t>
      </w:r>
      <w:r w:rsidR="00997C64" w:rsidRPr="00213A82">
        <w:rPr>
          <w:rFonts w:ascii="Georgia" w:hAnsi="Georgia" w:cs="Arial"/>
        </w:rPr>
        <w:t xml:space="preserve"> indicates </w:t>
      </w:r>
      <w:r w:rsidR="00E63E9C">
        <w:rPr>
          <w:rFonts w:ascii="Georgia" w:hAnsi="Georgia" w:cs="Arial"/>
        </w:rPr>
        <w:t xml:space="preserve">that </w:t>
      </w:r>
      <w:r w:rsidR="00997C64" w:rsidRPr="00213A82">
        <w:rPr>
          <w:rFonts w:ascii="Georgia" w:hAnsi="Georgia" w:cs="Arial"/>
        </w:rPr>
        <w:t>the player colluded in the first two rounds and betrayed in the most recent round. Each player can consider two strings: one for their own history and one for their crime partner’s history. Consider the following two histories:</w:t>
      </w:r>
    </w:p>
    <w:p w14:paraId="208A6C93" w14:textId="77777777" w:rsidR="00997C64" w:rsidRPr="00213A82" w:rsidRDefault="00997C64" w:rsidP="00997C64">
      <w:pPr>
        <w:pStyle w:val="NormalWeb"/>
        <w:spacing w:before="0" w:beforeAutospacing="0" w:after="0" w:afterAutospacing="0"/>
        <w:rPr>
          <w:rFonts w:ascii="Georgia" w:hAnsi="Georgia" w:cs="Arial"/>
        </w:rPr>
      </w:pPr>
    </w:p>
    <w:p w14:paraId="797415E5" w14:textId="20E4B951" w:rsidR="00997C64" w:rsidRPr="00213A82" w:rsidRDefault="00997C64" w:rsidP="00997C64">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 xml:space="preserve">Your history </w:t>
      </w:r>
      <w:r w:rsidRPr="00213A82">
        <w:rPr>
          <w:rFonts w:ascii="Georgia" w:hAnsi="Georgia" w:cs="Arial"/>
        </w:rPr>
        <w:tab/>
      </w:r>
      <w:r w:rsidRPr="00213A82">
        <w:rPr>
          <w:rFonts w:ascii="Georgia" w:hAnsi="Georgia" w:cs="Arial"/>
        </w:rPr>
        <w:tab/>
      </w:r>
      <w:r w:rsidRPr="00213A82">
        <w:rPr>
          <w:rFonts w:ascii="Georgia" w:hAnsi="Georgia" w:cs="Arial"/>
        </w:rPr>
        <w:tab/>
      </w:r>
      <w:r w:rsidRPr="00213A82">
        <w:rPr>
          <w:rFonts w:ascii="Georgia" w:hAnsi="Georgia" w:cs="Arial"/>
        </w:rPr>
        <w:tab/>
      </w:r>
      <w:r w:rsidRPr="00213A82">
        <w:rPr>
          <w:rFonts w:ascii="Courier New" w:hAnsi="Courier New" w:cs="Courier New"/>
          <w:sz w:val="22"/>
          <w:szCs w:val="22"/>
          <w:shd w:val="clear" w:color="auto" w:fill="92CDDC" w:themeFill="accent5" w:themeFillTint="99"/>
        </w:rPr>
        <w:t>'</w:t>
      </w:r>
      <w:proofErr w:type="spellStart"/>
      <w:r w:rsidRPr="00213A82">
        <w:rPr>
          <w:rFonts w:ascii="Courier New" w:hAnsi="Courier New" w:cs="Courier New"/>
          <w:sz w:val="22"/>
          <w:szCs w:val="22"/>
          <w:shd w:val="clear" w:color="auto" w:fill="92CDDC" w:themeFill="accent5" w:themeFillTint="99"/>
        </w:rPr>
        <w:t>ccccc</w:t>
      </w:r>
      <w:proofErr w:type="spellEnd"/>
      <w:r w:rsidRPr="00213A82">
        <w:rPr>
          <w:rFonts w:ascii="Courier New" w:hAnsi="Courier New" w:cs="Courier New"/>
          <w:sz w:val="22"/>
          <w:szCs w:val="22"/>
          <w:shd w:val="clear" w:color="auto" w:fill="92CDDC" w:themeFill="accent5" w:themeFillTint="99"/>
        </w:rPr>
        <w:t>'</w:t>
      </w:r>
    </w:p>
    <w:p w14:paraId="7578F1DE" w14:textId="01A629E1" w:rsidR="00997C64" w:rsidRPr="00213A82" w:rsidRDefault="00997C64" w:rsidP="00997C64">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 xml:space="preserve">Your crime partner’s history </w:t>
      </w:r>
      <w:r w:rsidRPr="00213A82">
        <w:rPr>
          <w:rFonts w:ascii="Georgia" w:hAnsi="Georgia" w:cs="Arial"/>
        </w:rPr>
        <w:tab/>
      </w:r>
      <w:r w:rsidRPr="00213A82">
        <w:rPr>
          <w:rFonts w:ascii="Courier New" w:hAnsi="Courier New" w:cs="Courier New"/>
          <w:sz w:val="22"/>
          <w:szCs w:val="22"/>
          <w:shd w:val="clear" w:color="auto" w:fill="92CDDC" w:themeFill="accent5" w:themeFillTint="99"/>
        </w:rPr>
        <w:t>'</w:t>
      </w:r>
      <w:proofErr w:type="spellStart"/>
      <w:r w:rsidRPr="00213A82">
        <w:rPr>
          <w:rFonts w:ascii="Courier New" w:hAnsi="Courier New" w:cs="Courier New"/>
          <w:sz w:val="22"/>
          <w:szCs w:val="22"/>
          <w:shd w:val="clear" w:color="auto" w:fill="92CDDC" w:themeFill="accent5" w:themeFillTint="99"/>
        </w:rPr>
        <w:t>ccccb</w:t>
      </w:r>
      <w:proofErr w:type="spellEnd"/>
      <w:r w:rsidRPr="00213A82">
        <w:rPr>
          <w:rFonts w:ascii="Courier New" w:hAnsi="Courier New" w:cs="Courier New"/>
          <w:sz w:val="22"/>
          <w:szCs w:val="22"/>
          <w:shd w:val="clear" w:color="auto" w:fill="92CDDC" w:themeFill="accent5" w:themeFillTint="99"/>
        </w:rPr>
        <w:t>'</w:t>
      </w:r>
    </w:p>
    <w:p w14:paraId="3BE3BF45" w14:textId="77777777" w:rsidR="00997C64" w:rsidRPr="00213A82" w:rsidRDefault="00997C64" w:rsidP="00997C64">
      <w:pPr>
        <w:pStyle w:val="NormalWeb"/>
        <w:spacing w:before="0" w:beforeAutospacing="0" w:after="0" w:afterAutospacing="0"/>
        <w:rPr>
          <w:rFonts w:ascii="Georgia" w:hAnsi="Georgia" w:cs="Arial"/>
        </w:rPr>
      </w:pPr>
    </w:p>
    <w:p w14:paraId="2B2D8A04" w14:textId="77777777" w:rsidR="00CE28B0" w:rsidRPr="00213A82" w:rsidRDefault="00980285" w:rsidP="00234120">
      <w:pPr>
        <w:pStyle w:val="ListParagraph"/>
        <w:numPr>
          <w:ilvl w:val="0"/>
          <w:numId w:val="22"/>
        </w:numPr>
        <w:ind w:left="720"/>
        <w:rPr>
          <w:rFonts w:ascii="Georgia" w:hAnsi="Georgia" w:cs="Arial"/>
        </w:rPr>
      </w:pPr>
      <w:r w:rsidRPr="00213A82">
        <w:rPr>
          <w:rFonts w:ascii="Georgia" w:hAnsi="Georgia" w:cs="Arial"/>
        </w:rPr>
        <w:lastRenderedPageBreak/>
        <w:t>You can tell that five rounds have been played already. What is each player’s score?</w:t>
      </w:r>
    </w:p>
    <w:p w14:paraId="0D148E07" w14:textId="77777777" w:rsidR="00980285" w:rsidRPr="00213A82" w:rsidRDefault="00980285" w:rsidP="00980285">
      <w:pPr>
        <w:rPr>
          <w:rFonts w:ascii="Georgia" w:hAnsi="Georgia" w:cs="Arial"/>
        </w:rPr>
      </w:pPr>
    </w:p>
    <w:p w14:paraId="68995C76" w14:textId="77777777" w:rsidR="00BC407E" w:rsidRPr="00213A82" w:rsidRDefault="00BC407E" w:rsidP="00980285">
      <w:pPr>
        <w:rPr>
          <w:rFonts w:ascii="Georgia" w:hAnsi="Georgia" w:cs="Arial"/>
        </w:rPr>
      </w:pPr>
    </w:p>
    <w:p w14:paraId="5E7D045D" w14:textId="77777777" w:rsidR="00980285" w:rsidRPr="00213A82" w:rsidRDefault="00980285" w:rsidP="00980285">
      <w:pPr>
        <w:rPr>
          <w:rFonts w:ascii="Georgia" w:hAnsi="Georgia" w:cs="Arial"/>
        </w:rPr>
      </w:pPr>
    </w:p>
    <w:p w14:paraId="7D1D5A65" w14:textId="68294554" w:rsidR="00980285" w:rsidRPr="00213A82" w:rsidRDefault="00980285" w:rsidP="00234120">
      <w:pPr>
        <w:pStyle w:val="ListParagraph"/>
        <w:numPr>
          <w:ilvl w:val="0"/>
          <w:numId w:val="22"/>
        </w:numPr>
        <w:ind w:left="720"/>
        <w:rPr>
          <w:rFonts w:ascii="Georgia" w:hAnsi="Georgia" w:cs="Arial"/>
        </w:rPr>
      </w:pPr>
      <w:r w:rsidRPr="00213A82">
        <w:rPr>
          <w:rFonts w:ascii="Georgia" w:hAnsi="Georgia" w:cs="Arial"/>
        </w:rPr>
        <w:t xml:space="preserve">The four players simulated in Step 14 used three different algorithms, as labeled in the second table in Step 14: loyal, backstabber, loyal vengeful. </w:t>
      </w:r>
      <w:r w:rsidR="00A6372B" w:rsidRPr="00213A82">
        <w:rPr>
          <w:rFonts w:ascii="Georgia" w:hAnsi="Georgia" w:cs="Arial"/>
        </w:rPr>
        <w:t xml:space="preserve">The code for playing a tournament calls </w:t>
      </w:r>
      <w:proofErr w:type="spellStart"/>
      <w:r w:rsidR="00A6372B" w:rsidRPr="00DB1F22">
        <w:rPr>
          <w:rFonts w:ascii="Courier New" w:hAnsi="Courier New" w:cs="Courier New"/>
          <w:sz w:val="22"/>
          <w:szCs w:val="22"/>
          <w:shd w:val="clear" w:color="auto" w:fill="92CDDC" w:themeFill="accent5" w:themeFillTint="99"/>
        </w:rPr>
        <w:t>get_</w:t>
      </w:r>
      <w:proofErr w:type="gramStart"/>
      <w:r w:rsidR="00A6372B" w:rsidRPr="00DB1F22">
        <w:rPr>
          <w:rFonts w:ascii="Courier New" w:hAnsi="Courier New" w:cs="Courier New"/>
          <w:sz w:val="22"/>
          <w:szCs w:val="22"/>
          <w:shd w:val="clear" w:color="auto" w:fill="92CDDC" w:themeFill="accent5" w:themeFillTint="99"/>
        </w:rPr>
        <w:t>action</w:t>
      </w:r>
      <w:proofErr w:type="spellEnd"/>
      <w:r w:rsidR="00A6372B" w:rsidRPr="00DB1F22">
        <w:rPr>
          <w:rFonts w:ascii="Courier New" w:hAnsi="Courier New" w:cs="Courier New"/>
          <w:sz w:val="22"/>
          <w:szCs w:val="22"/>
          <w:shd w:val="clear" w:color="auto" w:fill="92CDDC" w:themeFill="accent5" w:themeFillTint="99"/>
        </w:rPr>
        <w:t>(</w:t>
      </w:r>
      <w:proofErr w:type="gramEnd"/>
      <w:r w:rsidR="00A6372B" w:rsidRPr="00DB1F22">
        <w:rPr>
          <w:rFonts w:ascii="Courier New" w:hAnsi="Courier New" w:cs="Courier New"/>
          <w:sz w:val="22"/>
          <w:szCs w:val="22"/>
          <w:shd w:val="clear" w:color="auto" w:fill="92CDDC" w:themeFill="accent5" w:themeFillTint="99"/>
        </w:rPr>
        <w:t>)</w:t>
      </w:r>
      <w:r w:rsidR="00A6372B" w:rsidRPr="00213A82">
        <w:rPr>
          <w:rFonts w:ascii="Georgia" w:hAnsi="Georgia" w:cs="Arial"/>
        </w:rPr>
        <w:t xml:space="preserve"> with </w:t>
      </w:r>
      <w:proofErr w:type="spellStart"/>
      <w:r w:rsidR="00A6372B" w:rsidRPr="00DB1F22">
        <w:rPr>
          <w:rFonts w:ascii="Courier New" w:hAnsi="Courier New" w:cs="Courier New"/>
          <w:sz w:val="22"/>
          <w:szCs w:val="22"/>
          <w:shd w:val="clear" w:color="auto" w:fill="92CDDC" w:themeFill="accent5" w:themeFillTint="99"/>
        </w:rPr>
        <w:t>getting_team_name</w:t>
      </w:r>
      <w:proofErr w:type="spellEnd"/>
      <w:r w:rsidR="00A6372B" w:rsidRPr="00DB1F22">
        <w:rPr>
          <w:rFonts w:ascii="Courier New" w:hAnsi="Courier New" w:cs="Courier New"/>
          <w:sz w:val="22"/>
          <w:szCs w:val="22"/>
          <w:shd w:val="clear" w:color="auto" w:fill="92CDDC" w:themeFill="accent5" w:themeFillTint="99"/>
        </w:rPr>
        <w:t>=True</w:t>
      </w:r>
      <w:r w:rsidR="00A6372B" w:rsidRPr="00213A82">
        <w:rPr>
          <w:rFonts w:ascii="Georgia" w:hAnsi="Georgia" w:cs="Arial"/>
        </w:rPr>
        <w:t xml:space="preserve"> in line 602. But you don't need to worry about that code; just focus on the strategies. </w:t>
      </w:r>
      <w:r w:rsidRPr="00213A82">
        <w:rPr>
          <w:rFonts w:ascii="Georgia" w:hAnsi="Georgia" w:cs="Arial"/>
        </w:rPr>
        <w:t>Th</w:t>
      </w:r>
      <w:r w:rsidR="001732C4" w:rsidRPr="00213A82">
        <w:rPr>
          <w:rFonts w:ascii="Georgia" w:hAnsi="Georgia" w:cs="Arial"/>
        </w:rPr>
        <w:t>ree parts of</w:t>
      </w:r>
      <w:r w:rsidR="00697D00" w:rsidRPr="00213A82">
        <w:rPr>
          <w:rFonts w:ascii="Georgia" w:hAnsi="Georgia" w:cs="Arial"/>
        </w:rPr>
        <w:t xml:space="preserve"> </w:t>
      </w:r>
      <w:r w:rsidR="00697D00" w:rsidRPr="00E63E9C">
        <w:rPr>
          <w:rFonts w:ascii="Georgia" w:hAnsi="Georgia" w:cs="Arial"/>
          <w:i/>
        </w:rPr>
        <w:t>Python</w:t>
      </w:r>
      <w:r w:rsidR="00697D00" w:rsidRPr="00213A82">
        <w:rPr>
          <w:rFonts w:ascii="Georgia" w:hAnsi="Georgia" w:cs="Arial"/>
        </w:rPr>
        <w:t xml:space="preserve"> code implementing</w:t>
      </w:r>
      <w:r w:rsidR="00E63E9C">
        <w:rPr>
          <w:rFonts w:ascii="Georgia" w:hAnsi="Georgia" w:cs="Arial"/>
        </w:rPr>
        <w:t xml:space="preserve"> the three algorithmic</w:t>
      </w:r>
      <w:r w:rsidR="00A6372B" w:rsidRPr="00213A82">
        <w:rPr>
          <w:rFonts w:ascii="Georgia" w:hAnsi="Georgia" w:cs="Arial"/>
        </w:rPr>
        <w:t xml:space="preserve"> strategies</w:t>
      </w:r>
      <w:r w:rsidRPr="00213A82">
        <w:rPr>
          <w:rFonts w:ascii="Georgia" w:hAnsi="Georgia" w:cs="Arial"/>
        </w:rPr>
        <w:t xml:space="preserve"> </w:t>
      </w:r>
      <w:r w:rsidR="001D4CCF" w:rsidRPr="00213A82">
        <w:rPr>
          <w:rFonts w:ascii="Georgia" w:hAnsi="Georgia" w:cs="Arial"/>
        </w:rPr>
        <w:t>are</w:t>
      </w:r>
      <w:r w:rsidRPr="00213A82">
        <w:rPr>
          <w:rFonts w:ascii="Georgia" w:hAnsi="Georgia" w:cs="Arial"/>
        </w:rPr>
        <w:t xml:space="preserve"> shown below</w:t>
      </w:r>
      <w:r w:rsidR="00697D00" w:rsidRPr="00213A82">
        <w:rPr>
          <w:rFonts w:ascii="Georgia" w:hAnsi="Georgia" w:cs="Arial"/>
        </w:rPr>
        <w:t>, in the else-block</w:t>
      </w:r>
      <w:r w:rsidR="001732C4" w:rsidRPr="00213A82">
        <w:rPr>
          <w:rFonts w:ascii="Georgia" w:hAnsi="Georgia" w:cs="Arial"/>
        </w:rPr>
        <w:t>s</w:t>
      </w:r>
      <w:r w:rsidR="00697D00" w:rsidRPr="00213A82">
        <w:rPr>
          <w:rFonts w:ascii="Georgia" w:hAnsi="Georgia" w:cs="Arial"/>
        </w:rPr>
        <w:t xml:space="preserve"> starting on lines 115, 131, and 149. Only the third algorithm considers what has occurred in previous round</w:t>
      </w:r>
      <w:r w:rsidR="00C02AFB" w:rsidRPr="00213A82">
        <w:rPr>
          <w:rFonts w:ascii="Georgia" w:hAnsi="Georgia" w:cs="Arial"/>
        </w:rPr>
        <w:t>s</w:t>
      </w:r>
      <w:r w:rsidR="00697D00" w:rsidRPr="00213A82">
        <w:rPr>
          <w:rFonts w:ascii="Georgia" w:hAnsi="Georgia" w:cs="Arial"/>
        </w:rPr>
        <w:t>. It uses</w:t>
      </w:r>
      <w:r w:rsidR="004300A9" w:rsidRPr="00213A82">
        <w:rPr>
          <w:rFonts w:ascii="Georgia" w:hAnsi="Georgia" w:cs="Arial"/>
        </w:rPr>
        <w:t xml:space="preserve"> </w:t>
      </w:r>
      <w:r w:rsidR="004300A9" w:rsidRPr="00DB1F22">
        <w:rPr>
          <w:rFonts w:ascii="Courier New" w:hAnsi="Courier New" w:cs="Courier New"/>
          <w:sz w:val="22"/>
          <w:szCs w:val="22"/>
          <w:shd w:val="clear" w:color="auto" w:fill="92CDDC" w:themeFill="accent5" w:themeFillTint="99"/>
        </w:rPr>
        <w:t>history</w:t>
      </w:r>
      <w:r w:rsidR="004300A9" w:rsidRPr="00213A82">
        <w:rPr>
          <w:rFonts w:ascii="Georgia" w:hAnsi="Georgia" w:cs="Arial"/>
        </w:rPr>
        <w:t xml:space="preserve"> and </w:t>
      </w:r>
      <w:proofErr w:type="spellStart"/>
      <w:r w:rsidR="00697D00" w:rsidRPr="00DB1F22">
        <w:rPr>
          <w:rFonts w:ascii="Courier New" w:hAnsi="Courier New" w:cs="Courier New"/>
          <w:sz w:val="22"/>
          <w:szCs w:val="22"/>
          <w:shd w:val="clear" w:color="auto" w:fill="92CDDC" w:themeFill="accent5" w:themeFillTint="99"/>
        </w:rPr>
        <w:t>opponent_history</w:t>
      </w:r>
      <w:proofErr w:type="spellEnd"/>
      <w:r w:rsidR="00C02AFB" w:rsidRPr="00213A82">
        <w:rPr>
          <w:rFonts w:ascii="Georgia" w:hAnsi="Georgia" w:cs="Arial"/>
        </w:rPr>
        <w:t xml:space="preserve">, </w:t>
      </w:r>
      <w:r w:rsidR="00697D00" w:rsidRPr="00213A82">
        <w:rPr>
          <w:rFonts w:ascii="Georgia" w:hAnsi="Georgia" w:cs="Arial"/>
        </w:rPr>
        <w:t xml:space="preserve">which are </w:t>
      </w:r>
      <w:r w:rsidR="004300A9" w:rsidRPr="00213A82">
        <w:rPr>
          <w:rFonts w:ascii="Georgia" w:hAnsi="Georgia" w:cs="Arial"/>
        </w:rPr>
        <w:t>strings as described in Step 14.</w:t>
      </w:r>
    </w:p>
    <w:p w14:paraId="6A21C322" w14:textId="77777777" w:rsidR="00245AF1" w:rsidRPr="00213A82" w:rsidRDefault="00245AF1" w:rsidP="00245AF1">
      <w:pPr>
        <w:pStyle w:val="ListParagraph"/>
        <w:ind w:left="1080"/>
        <w:rPr>
          <w:rFonts w:ascii="Georgia" w:hAnsi="Georgia" w:cs="Arial"/>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79F406E6" w14:textId="77777777" w:rsidTr="00DF3621">
        <w:tc>
          <w:tcPr>
            <w:tcW w:w="558" w:type="dxa"/>
            <w:tcBorders>
              <w:left w:val="double" w:sz="24" w:space="0" w:color="00B0F0"/>
            </w:tcBorders>
            <w:shd w:val="clear" w:color="auto" w:fill="F2F2F2" w:themeFill="background1" w:themeFillShade="F2"/>
          </w:tcPr>
          <w:p w14:paraId="2C47E584"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111</w:t>
            </w:r>
          </w:p>
          <w:p w14:paraId="5D3CBD96"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112</w:t>
            </w:r>
          </w:p>
          <w:p w14:paraId="7E420C04"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113</w:t>
            </w:r>
          </w:p>
          <w:p w14:paraId="46D3DE34"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114</w:t>
            </w:r>
          </w:p>
          <w:p w14:paraId="4900482F"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115</w:t>
            </w:r>
          </w:p>
          <w:p w14:paraId="2ADDFE01"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116</w:t>
            </w:r>
          </w:p>
        </w:tc>
        <w:tc>
          <w:tcPr>
            <w:tcW w:w="7337" w:type="dxa"/>
          </w:tcPr>
          <w:p w14:paraId="2166386B" w14:textId="77777777" w:rsidR="00245AF1" w:rsidRPr="00213A82" w:rsidRDefault="00245AF1" w:rsidP="00EC66EC">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 This example player always colludes</w:t>
            </w:r>
          </w:p>
          <w:p w14:paraId="698F225B"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player == 0:</w:t>
            </w:r>
          </w:p>
          <w:p w14:paraId="3325F3D2"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proofErr w:type="spellStart"/>
            <w:r w:rsidRPr="00213A82">
              <w:rPr>
                <w:rFonts w:ascii="Courier New" w:hAnsi="Courier New" w:cs="Courier New"/>
                <w:sz w:val="18"/>
                <w:szCs w:val="18"/>
              </w:rPr>
              <w:t>getting_team_name</w:t>
            </w:r>
            <w:proofErr w:type="spellEnd"/>
            <w:r w:rsidRPr="00213A82">
              <w:rPr>
                <w:rFonts w:ascii="Courier New" w:hAnsi="Courier New" w:cs="Courier New"/>
                <w:sz w:val="18"/>
                <w:szCs w:val="18"/>
              </w:rPr>
              <w:t>:</w:t>
            </w:r>
          </w:p>
          <w:p w14:paraId="5207954E"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'loyal'</w:t>
            </w:r>
          </w:p>
          <w:p w14:paraId="07F7BF42"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46710C5C"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'c'</w:t>
            </w:r>
          </w:p>
        </w:tc>
      </w:tr>
    </w:tbl>
    <w:p w14:paraId="21B9B1D3" w14:textId="77777777" w:rsidR="00245AF1" w:rsidRPr="00213A82" w:rsidRDefault="00245AF1" w:rsidP="00245AF1">
      <w:pPr>
        <w:pStyle w:val="ListParagraph"/>
        <w:ind w:left="1080"/>
        <w:rPr>
          <w:rFonts w:ascii="Courier New" w:hAnsi="Courier New" w:cs="Courier New"/>
          <w:b/>
          <w:color w:val="00B050"/>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6334FF03" w14:textId="77777777" w:rsidTr="00EC66EC">
        <w:tc>
          <w:tcPr>
            <w:tcW w:w="558" w:type="dxa"/>
            <w:shd w:val="clear" w:color="auto" w:fill="F2F2F2" w:themeFill="background1" w:themeFillShade="F2"/>
          </w:tcPr>
          <w:p w14:paraId="2FFE8498"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127</w:t>
            </w:r>
          </w:p>
          <w:p w14:paraId="52317909"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128</w:t>
            </w:r>
          </w:p>
          <w:p w14:paraId="4EFD227D"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129</w:t>
            </w:r>
          </w:p>
          <w:p w14:paraId="6020F58B"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130</w:t>
            </w:r>
          </w:p>
          <w:p w14:paraId="6B78B10E"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131</w:t>
            </w:r>
          </w:p>
          <w:p w14:paraId="102D64F1"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132</w:t>
            </w:r>
          </w:p>
        </w:tc>
        <w:tc>
          <w:tcPr>
            <w:tcW w:w="7337" w:type="dxa"/>
          </w:tcPr>
          <w:p w14:paraId="388638F5" w14:textId="77777777" w:rsidR="00245AF1" w:rsidRPr="00213A82" w:rsidRDefault="00245AF1" w:rsidP="00EC66EC">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 xml:space="preserve"># This example player always </w:t>
            </w:r>
            <w:r w:rsidR="009E41F5" w:rsidRPr="00213A82">
              <w:rPr>
                <w:rFonts w:ascii="Courier New" w:hAnsi="Courier New" w:cs="Courier New"/>
                <w:i/>
                <w:color w:val="92D050"/>
                <w:sz w:val="18"/>
                <w:szCs w:val="18"/>
              </w:rPr>
              <w:t>betrays</w:t>
            </w:r>
          </w:p>
          <w:p w14:paraId="1043ECD1"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player == 1:</w:t>
            </w:r>
          </w:p>
          <w:p w14:paraId="18E0D14A"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proofErr w:type="spellStart"/>
            <w:r w:rsidRPr="00213A82">
              <w:rPr>
                <w:rFonts w:ascii="Courier New" w:hAnsi="Courier New" w:cs="Courier New"/>
                <w:sz w:val="18"/>
                <w:szCs w:val="18"/>
              </w:rPr>
              <w:t>getting_team_name</w:t>
            </w:r>
            <w:proofErr w:type="spellEnd"/>
            <w:r w:rsidRPr="00213A82">
              <w:rPr>
                <w:rFonts w:ascii="Courier New" w:hAnsi="Courier New" w:cs="Courier New"/>
                <w:sz w:val="18"/>
                <w:szCs w:val="18"/>
              </w:rPr>
              <w:t>:</w:t>
            </w:r>
          </w:p>
          <w:p w14:paraId="03C9C2AD"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009E41F5" w:rsidRPr="00213A82">
              <w:rPr>
                <w:rFonts w:ascii="Courier New" w:hAnsi="Courier New" w:cs="Courier New"/>
                <w:color w:val="C00000"/>
                <w:sz w:val="18"/>
                <w:szCs w:val="18"/>
              </w:rPr>
              <w:t>'backstabber</w:t>
            </w:r>
            <w:r w:rsidRPr="00213A82">
              <w:rPr>
                <w:rFonts w:ascii="Courier New" w:hAnsi="Courier New" w:cs="Courier New"/>
                <w:color w:val="C00000"/>
                <w:sz w:val="18"/>
                <w:szCs w:val="18"/>
              </w:rPr>
              <w:t>'</w:t>
            </w:r>
          </w:p>
          <w:p w14:paraId="6E3E2290"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60C0E599" w14:textId="77777777" w:rsidR="00245AF1" w:rsidRPr="00213A82" w:rsidRDefault="00245AF1" w:rsidP="00245AF1">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'b'</w:t>
            </w:r>
          </w:p>
        </w:tc>
      </w:tr>
    </w:tbl>
    <w:p w14:paraId="329BBC0D" w14:textId="77777777" w:rsidR="00245AF1" w:rsidRPr="00213A82" w:rsidRDefault="00245AF1" w:rsidP="00245AF1">
      <w:pPr>
        <w:pStyle w:val="ListParagraph"/>
        <w:rPr>
          <w:rFonts w:ascii="Courier New" w:hAnsi="Courier New" w:cs="Courier New"/>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79688F61" w14:textId="77777777" w:rsidTr="00EC66EC">
        <w:tc>
          <w:tcPr>
            <w:tcW w:w="558" w:type="dxa"/>
            <w:shd w:val="clear" w:color="auto" w:fill="F2F2F2" w:themeFill="background1" w:themeFillShade="F2"/>
          </w:tcPr>
          <w:p w14:paraId="1B8A078F"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44</w:t>
            </w:r>
          </w:p>
          <w:p w14:paraId="1950B259"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45</w:t>
            </w:r>
          </w:p>
          <w:p w14:paraId="47D6B90D"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46</w:t>
            </w:r>
          </w:p>
          <w:p w14:paraId="138614D2"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47</w:t>
            </w:r>
          </w:p>
          <w:p w14:paraId="19D981C0"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48</w:t>
            </w:r>
          </w:p>
          <w:p w14:paraId="485364D6"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49</w:t>
            </w:r>
          </w:p>
          <w:p w14:paraId="42504786"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150</w:t>
            </w:r>
          </w:p>
          <w:p w14:paraId="1CD4BB18"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151</w:t>
            </w:r>
          </w:p>
          <w:p w14:paraId="281A5246"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152</w:t>
            </w:r>
          </w:p>
          <w:p w14:paraId="14D31702"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153</w:t>
            </w:r>
          </w:p>
          <w:p w14:paraId="01265776"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154</w:t>
            </w:r>
          </w:p>
          <w:p w14:paraId="36F5F208"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155</w:t>
            </w:r>
          </w:p>
        </w:tc>
        <w:tc>
          <w:tcPr>
            <w:tcW w:w="7337" w:type="dxa"/>
          </w:tcPr>
          <w:p w14:paraId="1452DE2C" w14:textId="77777777" w:rsidR="009E41F5" w:rsidRPr="00213A82" w:rsidRDefault="00245AF1" w:rsidP="009E41F5">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w:t>
            </w:r>
            <w:r w:rsidR="009E41F5" w:rsidRPr="00213A82">
              <w:rPr>
                <w:rFonts w:ascii="Courier New" w:hAnsi="Courier New" w:cs="Courier New"/>
                <w:i/>
                <w:color w:val="92D050"/>
                <w:sz w:val="18"/>
                <w:szCs w:val="18"/>
              </w:rPr>
              <w:t xml:space="preserve">This example player is silent at first and then </w:t>
            </w:r>
          </w:p>
          <w:p w14:paraId="4A2204F1" w14:textId="77777777" w:rsidR="009E41F5" w:rsidRPr="00213A82" w:rsidRDefault="009E41F5" w:rsidP="009E41F5">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#only betrays if they were a sucker last round.</w:t>
            </w:r>
          </w:p>
          <w:p w14:paraId="16246BEB"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player == 2:</w:t>
            </w:r>
          </w:p>
          <w:p w14:paraId="0E4CCC19"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proofErr w:type="spellStart"/>
            <w:r w:rsidRPr="00213A82">
              <w:rPr>
                <w:rFonts w:ascii="Courier New" w:hAnsi="Courier New" w:cs="Courier New"/>
                <w:sz w:val="18"/>
                <w:szCs w:val="18"/>
              </w:rPr>
              <w:t>getting_team_name</w:t>
            </w:r>
            <w:proofErr w:type="spellEnd"/>
            <w:r w:rsidRPr="00213A82">
              <w:rPr>
                <w:rFonts w:ascii="Courier New" w:hAnsi="Courier New" w:cs="Courier New"/>
                <w:sz w:val="18"/>
                <w:szCs w:val="18"/>
              </w:rPr>
              <w:t>:</w:t>
            </w:r>
          </w:p>
          <w:p w14:paraId="333E97A0"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'loyal</w:t>
            </w:r>
            <w:r w:rsidR="009E41F5" w:rsidRPr="00213A82">
              <w:rPr>
                <w:rFonts w:ascii="Courier New" w:hAnsi="Courier New" w:cs="Courier New"/>
                <w:color w:val="C00000"/>
                <w:sz w:val="18"/>
                <w:szCs w:val="18"/>
              </w:rPr>
              <w:t xml:space="preserve"> vengeful</w:t>
            </w:r>
            <w:r w:rsidRPr="00213A82">
              <w:rPr>
                <w:rFonts w:ascii="Courier New" w:hAnsi="Courier New" w:cs="Courier New"/>
                <w:color w:val="C00000"/>
                <w:sz w:val="18"/>
                <w:szCs w:val="18"/>
              </w:rPr>
              <w:t>'</w:t>
            </w:r>
          </w:p>
          <w:p w14:paraId="034BA5FA"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082B1AED"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proofErr w:type="spellStart"/>
            <w:r w:rsidRPr="00213A82">
              <w:rPr>
                <w:rFonts w:ascii="Courier New" w:hAnsi="Courier New" w:cs="Courier New"/>
                <w:color w:val="00B050"/>
                <w:sz w:val="18"/>
                <w:szCs w:val="18"/>
              </w:rPr>
              <w:t>len</w:t>
            </w:r>
            <w:proofErr w:type="spellEnd"/>
            <w:r w:rsidRPr="00213A82">
              <w:rPr>
                <w:rFonts w:ascii="Courier New" w:hAnsi="Courier New" w:cs="Courier New"/>
                <w:sz w:val="18"/>
                <w:szCs w:val="18"/>
              </w:rPr>
              <w:t>(</w:t>
            </w:r>
            <w:proofErr w:type="spellStart"/>
            <w:r w:rsidRPr="00213A82">
              <w:rPr>
                <w:rFonts w:ascii="Courier New" w:hAnsi="Courier New" w:cs="Courier New"/>
                <w:sz w:val="18"/>
                <w:szCs w:val="18"/>
              </w:rPr>
              <w:t>opponent_history</w:t>
            </w:r>
            <w:proofErr w:type="spellEnd"/>
            <w:r w:rsidRPr="00213A82">
              <w:rPr>
                <w:rFonts w:ascii="Courier New" w:hAnsi="Courier New" w:cs="Courier New"/>
                <w:sz w:val="18"/>
                <w:szCs w:val="18"/>
              </w:rPr>
              <w:t xml:space="preserve">)==0: </w:t>
            </w:r>
            <w:r w:rsidRPr="00213A82">
              <w:rPr>
                <w:rFonts w:ascii="Courier New" w:hAnsi="Courier New" w:cs="Courier New"/>
                <w:i/>
                <w:color w:val="92D050"/>
                <w:sz w:val="18"/>
                <w:szCs w:val="18"/>
              </w:rPr>
              <w:t>#First round: collude</w:t>
            </w:r>
          </w:p>
          <w:p w14:paraId="78B4A4ED"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'c'</w:t>
            </w:r>
          </w:p>
          <w:p w14:paraId="45281D16"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proofErr w:type="spellStart"/>
            <w:r w:rsidRPr="00213A82">
              <w:rPr>
                <w:rFonts w:ascii="Courier New" w:hAnsi="Courier New" w:cs="Courier New"/>
                <w:b/>
                <w:color w:val="00B050"/>
                <w:sz w:val="18"/>
                <w:szCs w:val="18"/>
              </w:rPr>
              <w:t>elif</w:t>
            </w:r>
            <w:proofErr w:type="spellEnd"/>
            <w:r w:rsidRPr="00213A82">
              <w:rPr>
                <w:rFonts w:ascii="Courier New" w:hAnsi="Courier New" w:cs="Courier New"/>
                <w:color w:val="00B050"/>
                <w:sz w:val="18"/>
                <w:szCs w:val="18"/>
              </w:rPr>
              <w:t xml:space="preserve"> </w:t>
            </w:r>
            <w:r w:rsidRPr="00213A82">
              <w:rPr>
                <w:rFonts w:ascii="Courier New" w:hAnsi="Courier New" w:cs="Courier New"/>
                <w:sz w:val="18"/>
                <w:szCs w:val="18"/>
              </w:rPr>
              <w:t>history[-1]==</w:t>
            </w:r>
            <w:r w:rsidRPr="00213A82">
              <w:rPr>
                <w:rFonts w:ascii="Courier New" w:hAnsi="Courier New" w:cs="Courier New"/>
                <w:color w:val="C00000"/>
                <w:sz w:val="18"/>
                <w:szCs w:val="18"/>
              </w:rPr>
              <w:t>'c'</w:t>
            </w:r>
            <w:r w:rsidRPr="00213A82">
              <w:rPr>
                <w:rFonts w:ascii="Courier New" w:hAnsi="Courier New" w:cs="Courier New"/>
                <w:sz w:val="18"/>
                <w:szCs w:val="18"/>
              </w:rPr>
              <w:t xml:space="preserve"> </w:t>
            </w:r>
            <w:r w:rsidRPr="00213A82">
              <w:rPr>
                <w:rFonts w:ascii="Courier New" w:hAnsi="Courier New" w:cs="Courier New"/>
                <w:b/>
                <w:color w:val="8064A2" w:themeColor="accent4"/>
                <w:sz w:val="18"/>
                <w:szCs w:val="18"/>
              </w:rPr>
              <w:t>and</w:t>
            </w:r>
            <w:r w:rsidRPr="00213A82">
              <w:rPr>
                <w:rFonts w:ascii="Courier New" w:hAnsi="Courier New" w:cs="Courier New"/>
                <w:color w:val="8064A2" w:themeColor="accent4"/>
                <w:sz w:val="18"/>
                <w:szCs w:val="18"/>
              </w:rPr>
              <w:t xml:space="preserve"> </w:t>
            </w:r>
            <w:proofErr w:type="spellStart"/>
            <w:r w:rsidRPr="00213A82">
              <w:rPr>
                <w:rFonts w:ascii="Courier New" w:hAnsi="Courier New" w:cs="Courier New"/>
                <w:sz w:val="18"/>
                <w:szCs w:val="18"/>
              </w:rPr>
              <w:t>opponent_history</w:t>
            </w:r>
            <w:proofErr w:type="spellEnd"/>
            <w:r w:rsidRPr="00213A82">
              <w:rPr>
                <w:rFonts w:ascii="Courier New" w:hAnsi="Courier New" w:cs="Courier New"/>
                <w:sz w:val="18"/>
                <w:szCs w:val="18"/>
              </w:rPr>
              <w:t>[-1]==</w:t>
            </w:r>
            <w:r w:rsidRPr="00213A82">
              <w:rPr>
                <w:rFonts w:ascii="Courier New" w:hAnsi="Courier New" w:cs="Courier New"/>
                <w:color w:val="C00000"/>
                <w:sz w:val="18"/>
                <w:szCs w:val="18"/>
              </w:rPr>
              <w:t>'b'</w:t>
            </w:r>
            <w:r w:rsidRPr="00213A82">
              <w:rPr>
                <w:rFonts w:ascii="Courier New" w:hAnsi="Courier New" w:cs="Courier New"/>
                <w:sz w:val="18"/>
                <w:szCs w:val="18"/>
              </w:rPr>
              <w:t>:</w:t>
            </w:r>
          </w:p>
          <w:p w14:paraId="2EF0AF6F"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'b'</w:t>
            </w:r>
            <w:r w:rsidRPr="00213A82">
              <w:rPr>
                <w:rFonts w:ascii="Courier New" w:hAnsi="Courier New" w:cs="Courier New"/>
                <w:sz w:val="18"/>
                <w:szCs w:val="18"/>
              </w:rPr>
              <w:t xml:space="preserve"> </w:t>
            </w:r>
            <w:r w:rsidRPr="00213A82">
              <w:rPr>
                <w:rFonts w:ascii="Courier New" w:hAnsi="Courier New" w:cs="Courier New"/>
                <w:i/>
                <w:color w:val="92D050"/>
                <w:sz w:val="18"/>
                <w:szCs w:val="18"/>
              </w:rPr>
              <w:t># betray if severely punished last time</w:t>
            </w:r>
          </w:p>
          <w:p w14:paraId="6286F204"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6DFF623C" w14:textId="77777777" w:rsidR="00245AF1"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'c'</w:t>
            </w:r>
            <w:r w:rsidRPr="00213A82">
              <w:rPr>
                <w:rFonts w:ascii="Courier New" w:hAnsi="Courier New" w:cs="Courier New"/>
                <w:sz w:val="18"/>
                <w:szCs w:val="18"/>
              </w:rPr>
              <w:t xml:space="preserve"> </w:t>
            </w:r>
            <w:r w:rsidRPr="00213A82">
              <w:rPr>
                <w:rFonts w:ascii="Courier New" w:hAnsi="Courier New" w:cs="Courier New"/>
                <w:i/>
                <w:color w:val="92D050"/>
                <w:sz w:val="18"/>
                <w:szCs w:val="18"/>
              </w:rPr>
              <w:t># otherwise collude</w:t>
            </w:r>
          </w:p>
        </w:tc>
      </w:tr>
    </w:tbl>
    <w:p w14:paraId="3B51788C" w14:textId="77777777" w:rsidR="00245AF1" w:rsidRPr="00213A82" w:rsidRDefault="00245AF1" w:rsidP="00245AF1">
      <w:pPr>
        <w:pStyle w:val="ListParagraph"/>
        <w:rPr>
          <w:rFonts w:ascii="Georgia" w:hAnsi="Georgia" w:cs="Arial"/>
        </w:rPr>
      </w:pPr>
    </w:p>
    <w:p w14:paraId="3F8A5386" w14:textId="77777777" w:rsidR="00697D00" w:rsidRPr="00213A82" w:rsidRDefault="009E41F5" w:rsidP="00980285">
      <w:pPr>
        <w:pStyle w:val="ListParagraph"/>
        <w:rPr>
          <w:rFonts w:ascii="Georgia" w:hAnsi="Georgia" w:cs="Arial"/>
        </w:rPr>
      </w:pPr>
      <w:r w:rsidRPr="00213A82">
        <w:rPr>
          <w:rFonts w:ascii="Georgia" w:hAnsi="Georgia" w:cs="Arial"/>
        </w:rPr>
        <w:t>A</w:t>
      </w:r>
      <w:r w:rsidR="00232C3F" w:rsidRPr="00213A82">
        <w:rPr>
          <w:rFonts w:ascii="Georgia" w:hAnsi="Georgia" w:cs="Arial"/>
        </w:rPr>
        <w:t xml:space="preserve"> ten</w:t>
      </w:r>
      <w:r w:rsidR="00697D00" w:rsidRPr="00213A82">
        <w:rPr>
          <w:rFonts w:ascii="Georgia" w:hAnsi="Georgia" w:cs="Arial"/>
        </w:rPr>
        <w:t xml:space="preserve">-round match between player 0 and player 1 </w:t>
      </w:r>
      <w:proofErr w:type="gramStart"/>
      <w:r w:rsidR="00697D00" w:rsidRPr="00213A82">
        <w:rPr>
          <w:rFonts w:ascii="Georgia" w:hAnsi="Georgia" w:cs="Arial"/>
        </w:rPr>
        <w:t>results</w:t>
      </w:r>
      <w:proofErr w:type="gramEnd"/>
      <w:r w:rsidR="00697D00" w:rsidRPr="00213A82">
        <w:rPr>
          <w:rFonts w:ascii="Georgia" w:hAnsi="Georgia" w:cs="Arial"/>
        </w:rPr>
        <w:t xml:space="preserve"> as follows:</w:t>
      </w:r>
    </w:p>
    <w:p w14:paraId="38B30C27" w14:textId="77777777" w:rsidR="00697D00" w:rsidRPr="00213A82" w:rsidRDefault="00697D00" w:rsidP="00980285">
      <w:pPr>
        <w:pStyle w:val="ListParagraph"/>
        <w:rPr>
          <w:rFonts w:ascii="Georgia" w:hAnsi="Georgia" w:cs="Arial"/>
        </w:rPr>
      </w:pPr>
    </w:p>
    <w:p w14:paraId="47E61127" w14:textId="34521190" w:rsidR="00697D00" w:rsidRPr="00213A82" w:rsidRDefault="00697D00" w:rsidP="00697D00">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Player 0:</w:t>
      </w:r>
      <w:r w:rsidRPr="00213A82">
        <w:rPr>
          <w:rFonts w:ascii="Georgia" w:hAnsi="Georgia" w:cs="Arial"/>
        </w:rPr>
        <w:tab/>
      </w:r>
      <w:r w:rsidRPr="00DB1F22">
        <w:rPr>
          <w:rFonts w:ascii="Courier New" w:hAnsi="Courier New" w:cs="Courier New"/>
          <w:sz w:val="22"/>
          <w:szCs w:val="22"/>
          <w:shd w:val="clear" w:color="auto" w:fill="92CDDC" w:themeFill="accent5" w:themeFillTint="99"/>
        </w:rPr>
        <w:t>'</w:t>
      </w:r>
      <w:proofErr w:type="spellStart"/>
      <w:r w:rsidRPr="00DB1F22">
        <w:rPr>
          <w:rFonts w:ascii="Courier New" w:hAnsi="Courier New" w:cs="Courier New"/>
          <w:sz w:val="22"/>
          <w:szCs w:val="22"/>
          <w:shd w:val="clear" w:color="auto" w:fill="92CDDC" w:themeFill="accent5" w:themeFillTint="99"/>
        </w:rPr>
        <w:t>cccccccccc</w:t>
      </w:r>
      <w:proofErr w:type="spellEnd"/>
      <w:r w:rsidRPr="00DB1F22">
        <w:rPr>
          <w:rFonts w:ascii="Courier New" w:hAnsi="Courier New" w:cs="Courier New"/>
          <w:sz w:val="22"/>
          <w:szCs w:val="22"/>
          <w:shd w:val="clear" w:color="auto" w:fill="92CDDC" w:themeFill="accent5" w:themeFillTint="99"/>
        </w:rPr>
        <w:t>'</w:t>
      </w:r>
      <w:r w:rsidRPr="00213A82">
        <w:rPr>
          <w:rFonts w:ascii="Georgia" w:hAnsi="Georgia" w:cs="Arial"/>
        </w:rPr>
        <w:t xml:space="preserve">      </w:t>
      </w:r>
      <w:proofErr w:type="gramStart"/>
      <w:r w:rsidRPr="00213A82">
        <w:rPr>
          <w:rFonts w:ascii="Georgia" w:hAnsi="Georgia" w:cs="Arial"/>
        </w:rPr>
        <w:t>Score  =</w:t>
      </w:r>
      <w:proofErr w:type="gramEnd"/>
      <w:r w:rsidRPr="00213A82">
        <w:rPr>
          <w:rFonts w:ascii="Georgia" w:hAnsi="Georgia" w:cs="Arial"/>
        </w:rPr>
        <w:t xml:space="preserve"> -5000</w:t>
      </w:r>
    </w:p>
    <w:p w14:paraId="602CEEF7" w14:textId="4B788DBD" w:rsidR="00697D00" w:rsidRPr="00213A82" w:rsidRDefault="00697D00" w:rsidP="00697D00">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Player 1:</w:t>
      </w:r>
      <w:r w:rsidRPr="00213A82">
        <w:rPr>
          <w:rFonts w:ascii="Georgia" w:hAnsi="Georgia" w:cs="Arial"/>
        </w:rPr>
        <w:tab/>
      </w:r>
      <w:r w:rsidRPr="00DB1F22">
        <w:rPr>
          <w:rFonts w:ascii="Courier New" w:hAnsi="Courier New" w:cs="Courier New"/>
          <w:sz w:val="22"/>
          <w:szCs w:val="22"/>
          <w:shd w:val="clear" w:color="auto" w:fill="92CDDC" w:themeFill="accent5" w:themeFillTint="99"/>
        </w:rPr>
        <w:t>'</w:t>
      </w:r>
      <w:proofErr w:type="spellStart"/>
      <w:r w:rsidRPr="00DB1F22">
        <w:rPr>
          <w:rFonts w:ascii="Courier New" w:hAnsi="Courier New" w:cs="Courier New"/>
          <w:sz w:val="22"/>
          <w:szCs w:val="22"/>
          <w:shd w:val="clear" w:color="auto" w:fill="92CDDC" w:themeFill="accent5" w:themeFillTint="99"/>
        </w:rPr>
        <w:t>bbbbbbbbbb</w:t>
      </w:r>
      <w:proofErr w:type="spellEnd"/>
      <w:r w:rsidRPr="00DB1F22">
        <w:rPr>
          <w:rFonts w:ascii="Courier New" w:hAnsi="Courier New" w:cs="Courier New"/>
          <w:sz w:val="22"/>
          <w:szCs w:val="22"/>
          <w:shd w:val="clear" w:color="auto" w:fill="92CDDC" w:themeFill="accent5" w:themeFillTint="99"/>
        </w:rPr>
        <w:t>'</w:t>
      </w:r>
      <w:r w:rsidRPr="00213A82">
        <w:rPr>
          <w:rFonts w:ascii="Georgia" w:hAnsi="Georgia" w:cs="Arial"/>
        </w:rPr>
        <w:t xml:space="preserve">       </w:t>
      </w:r>
      <w:proofErr w:type="gramStart"/>
      <w:r w:rsidRPr="00213A82">
        <w:rPr>
          <w:rFonts w:ascii="Georgia" w:hAnsi="Georgia" w:cs="Arial"/>
        </w:rPr>
        <w:t>Score  =</w:t>
      </w:r>
      <w:proofErr w:type="gramEnd"/>
      <w:r w:rsidRPr="00213A82">
        <w:rPr>
          <w:rFonts w:ascii="Georgia" w:hAnsi="Georgia" w:cs="Arial"/>
        </w:rPr>
        <w:t xml:space="preserve"> +1000</w:t>
      </w:r>
    </w:p>
    <w:p w14:paraId="36D865DA" w14:textId="77777777" w:rsidR="00697D00" w:rsidRPr="00213A82" w:rsidRDefault="00697D00" w:rsidP="00980285">
      <w:pPr>
        <w:pStyle w:val="ListParagraph"/>
        <w:rPr>
          <w:rFonts w:ascii="Georgia" w:hAnsi="Georgia" w:cs="Arial"/>
        </w:rPr>
      </w:pPr>
    </w:p>
    <w:p w14:paraId="26C83A28" w14:textId="3B1F3B2B" w:rsidR="00C02AFB" w:rsidRPr="00213A82" w:rsidRDefault="00C02AFB" w:rsidP="00980285">
      <w:pPr>
        <w:pStyle w:val="ListParagraph"/>
        <w:rPr>
          <w:rFonts w:ascii="Georgia" w:hAnsi="Georgia" w:cs="Arial"/>
        </w:rPr>
      </w:pPr>
      <w:r w:rsidRPr="00213A82">
        <w:rPr>
          <w:rFonts w:ascii="Georgia" w:hAnsi="Georgia" w:cs="Arial"/>
        </w:rPr>
        <w:t>A</w:t>
      </w:r>
      <w:r w:rsidR="009E41F5" w:rsidRPr="00213A82">
        <w:rPr>
          <w:rFonts w:ascii="Georgia" w:hAnsi="Georgia" w:cs="Arial"/>
        </w:rPr>
        <w:t xml:space="preserve">nalyze the </w:t>
      </w:r>
      <w:r w:rsidR="004300A9" w:rsidRPr="00213A82">
        <w:rPr>
          <w:rFonts w:ascii="Georgia" w:hAnsi="Georgia" w:cs="Arial"/>
        </w:rPr>
        <w:t>code</w:t>
      </w:r>
      <w:r w:rsidR="009E41F5" w:rsidRPr="00213A82">
        <w:rPr>
          <w:rFonts w:ascii="Georgia" w:hAnsi="Georgia" w:cs="Arial"/>
        </w:rPr>
        <w:t xml:space="preserve"> for these </w:t>
      </w:r>
      <w:r w:rsidR="004300A9" w:rsidRPr="00213A82">
        <w:rPr>
          <w:rFonts w:ascii="Georgia" w:hAnsi="Georgia" w:cs="Arial"/>
        </w:rPr>
        <w:t>algorithms</w:t>
      </w:r>
      <w:r w:rsidRPr="00213A82">
        <w:rPr>
          <w:rFonts w:ascii="Georgia" w:hAnsi="Georgia" w:cs="Arial"/>
        </w:rPr>
        <w:t xml:space="preserve"> and record the results you expect from </w:t>
      </w:r>
      <w:r w:rsidR="00232C3F" w:rsidRPr="00213A82">
        <w:rPr>
          <w:rFonts w:ascii="Georgia" w:hAnsi="Georgia" w:cs="Arial"/>
        </w:rPr>
        <w:t>a ten</w:t>
      </w:r>
      <w:r w:rsidR="004300A9" w:rsidRPr="00213A82">
        <w:rPr>
          <w:rFonts w:ascii="Georgia" w:hAnsi="Georgia" w:cs="Arial"/>
        </w:rPr>
        <w:t>-round m</w:t>
      </w:r>
      <w:r w:rsidRPr="00213A82">
        <w:rPr>
          <w:rFonts w:ascii="Georgia" w:hAnsi="Georgia" w:cs="Arial"/>
        </w:rPr>
        <w:t>atch of the IPD between player 1 and player 2, following the previous example matching player 0 to player 1.</w:t>
      </w:r>
    </w:p>
    <w:p w14:paraId="6A6BE1D4" w14:textId="77777777" w:rsidR="001D4CCF" w:rsidRPr="00213A82" w:rsidRDefault="001D4CCF" w:rsidP="00980285">
      <w:pPr>
        <w:pStyle w:val="ListParagraph"/>
        <w:rPr>
          <w:rFonts w:ascii="Georgia" w:hAnsi="Georgia" w:cs="Arial"/>
        </w:rPr>
      </w:pPr>
    </w:p>
    <w:p w14:paraId="47C35EED" w14:textId="77777777" w:rsidR="001D4CCF" w:rsidRPr="00213A82" w:rsidRDefault="001D4CCF" w:rsidP="00980285">
      <w:pPr>
        <w:pStyle w:val="ListParagraph"/>
        <w:rPr>
          <w:rFonts w:ascii="Georgia" w:hAnsi="Georgia" w:cs="Arial"/>
        </w:rPr>
      </w:pPr>
    </w:p>
    <w:p w14:paraId="2D1D8CEE" w14:textId="77777777" w:rsidR="001D4CCF" w:rsidRPr="00213A82" w:rsidRDefault="001D4CCF" w:rsidP="00980285">
      <w:pPr>
        <w:pStyle w:val="ListParagraph"/>
        <w:rPr>
          <w:rFonts w:ascii="Georgia" w:hAnsi="Georgia" w:cs="Arial"/>
        </w:rPr>
      </w:pPr>
    </w:p>
    <w:p w14:paraId="61B45057" w14:textId="3B532F40" w:rsidR="001732C4" w:rsidRPr="00213A82" w:rsidRDefault="00C02AFB" w:rsidP="00234120">
      <w:pPr>
        <w:pStyle w:val="ListParagraph"/>
        <w:numPr>
          <w:ilvl w:val="0"/>
          <w:numId w:val="22"/>
        </w:numPr>
        <w:ind w:left="720"/>
        <w:rPr>
          <w:rFonts w:ascii="Georgia" w:hAnsi="Georgia"/>
        </w:rPr>
      </w:pPr>
      <w:r w:rsidRPr="00213A82">
        <w:rPr>
          <w:rFonts w:ascii="Georgia" w:hAnsi="Georgia"/>
        </w:rPr>
        <w:t>Now open the file</w:t>
      </w:r>
      <w:r w:rsidRPr="00DB1F22">
        <w:rPr>
          <w:rFonts w:ascii="Georgia" w:hAnsi="Georgia"/>
          <w:shd w:val="clear" w:color="auto" w:fill="92CDDC" w:themeFill="accent5" w:themeFillTint="99"/>
        </w:rPr>
        <w:t xml:space="preserve"> </w:t>
      </w:r>
      <w:r w:rsidRPr="00DB1F22">
        <w:rPr>
          <w:rFonts w:ascii="Georgia" w:hAnsi="Georgia" w:cs="Courier New"/>
          <w:shd w:val="clear" w:color="auto" w:fill="92CDDC" w:themeFill="accent5" w:themeFillTint="99"/>
        </w:rPr>
        <w:t>tournament.txt</w:t>
      </w:r>
      <w:r w:rsidRPr="00213A82">
        <w:rPr>
          <w:rFonts w:ascii="Georgia" w:hAnsi="Georgia" w:cs="Arial"/>
        </w:rPr>
        <w:t>. The simulation program will have stored that file in the same directory as the simulation program itself.</w:t>
      </w:r>
      <w:r w:rsidR="00232C3F" w:rsidRPr="00213A82">
        <w:rPr>
          <w:rFonts w:ascii="Georgia" w:hAnsi="Georgia" w:cs="Arial"/>
        </w:rPr>
        <w:t xml:space="preserve"> The file probably open</w:t>
      </w:r>
      <w:r w:rsidR="001732C4" w:rsidRPr="00213A82">
        <w:rPr>
          <w:rFonts w:ascii="Georgia" w:hAnsi="Georgia" w:cs="Arial"/>
        </w:rPr>
        <w:t>s by default</w:t>
      </w:r>
      <w:r w:rsidR="00232C3F" w:rsidRPr="00213A82">
        <w:rPr>
          <w:rFonts w:ascii="Georgia" w:hAnsi="Georgia" w:cs="Arial"/>
        </w:rPr>
        <w:t xml:space="preserve"> in the application Notepad, but any text editor will do. At the top of the file is the record for team 1 vs. team 0, showing their final s</w:t>
      </w:r>
      <w:r w:rsidR="001732C4" w:rsidRPr="00213A82">
        <w:rPr>
          <w:rFonts w:ascii="Georgia" w:hAnsi="Georgia" w:cs="Arial"/>
        </w:rPr>
        <w:t xml:space="preserve">cores per round, </w:t>
      </w:r>
      <w:r w:rsidR="001732C4" w:rsidRPr="00213A82">
        <w:rPr>
          <w:rFonts w:ascii="Georgia" w:hAnsi="Georgia" w:cs="Arial"/>
        </w:rPr>
        <w:lastRenderedPageBreak/>
        <w:t xml:space="preserve">the names for </w:t>
      </w:r>
      <w:proofErr w:type="spellStart"/>
      <w:r w:rsidR="00232C3F" w:rsidRPr="00213A82">
        <w:rPr>
          <w:rFonts w:ascii="Georgia" w:hAnsi="Georgia" w:cs="Arial"/>
        </w:rPr>
        <w:t>t</w:t>
      </w:r>
      <w:r w:rsidR="001732C4" w:rsidRPr="00213A82">
        <w:rPr>
          <w:rFonts w:ascii="Georgia" w:hAnsi="Georgia" w:cs="Arial"/>
        </w:rPr>
        <w:t>h</w:t>
      </w:r>
      <w:r w:rsidR="00232C3F" w:rsidRPr="00213A82">
        <w:rPr>
          <w:rFonts w:ascii="Georgia" w:hAnsi="Georgia" w:cs="Arial"/>
        </w:rPr>
        <w:t>ier</w:t>
      </w:r>
      <w:proofErr w:type="spellEnd"/>
      <w:r w:rsidR="00232C3F" w:rsidRPr="00213A82">
        <w:rPr>
          <w:rFonts w:ascii="Georgia" w:hAnsi="Georgia" w:cs="Arial"/>
        </w:rPr>
        <w:t xml:space="preserve"> strategies, and a record of their decisions in </w:t>
      </w:r>
      <w:r w:rsidR="00A34AAB" w:rsidRPr="00213A82">
        <w:rPr>
          <w:rFonts w:ascii="Georgia" w:hAnsi="Georgia" w:cs="Arial"/>
        </w:rPr>
        <w:t xml:space="preserve">b and c </w:t>
      </w:r>
      <w:r w:rsidR="00232C3F" w:rsidRPr="00213A82">
        <w:rPr>
          <w:rFonts w:ascii="Georgia" w:hAnsi="Georgia" w:cs="Arial"/>
        </w:rPr>
        <w:t>strings. W</w:t>
      </w:r>
      <w:r w:rsidR="001732C4" w:rsidRPr="00213A82">
        <w:rPr>
          <w:rFonts w:ascii="Georgia" w:hAnsi="Georgia" w:cs="Arial"/>
        </w:rPr>
        <w:t>hen the simulation runs, it runs 200 to 300 round</w:t>
      </w:r>
      <w:r w:rsidR="006947BE" w:rsidRPr="00213A82">
        <w:rPr>
          <w:rFonts w:ascii="Georgia" w:hAnsi="Georgia" w:cs="Arial"/>
        </w:rPr>
        <w:t>s</w:t>
      </w:r>
      <w:r w:rsidR="001732C4" w:rsidRPr="00213A82">
        <w:rPr>
          <w:rFonts w:ascii="Georgia" w:hAnsi="Georgia" w:cs="Arial"/>
        </w:rPr>
        <w:t xml:space="preserve"> of the </w:t>
      </w:r>
      <w:r w:rsidR="0025390C" w:rsidRPr="00213A82">
        <w:rPr>
          <w:rFonts w:ascii="Georgia" w:hAnsi="Georgia" w:cs="Arial"/>
        </w:rPr>
        <w:t>d</w:t>
      </w:r>
      <w:r w:rsidR="001732C4" w:rsidRPr="00213A82">
        <w:rPr>
          <w:rFonts w:ascii="Georgia" w:hAnsi="Georgia" w:cs="Arial"/>
        </w:rPr>
        <w:t>ilemma between each pair of strategies.</w:t>
      </w:r>
    </w:p>
    <w:p w14:paraId="5D7AF730" w14:textId="77777777" w:rsidR="00232C3F" w:rsidRPr="00213A82" w:rsidRDefault="00232C3F" w:rsidP="00232C3F">
      <w:pPr>
        <w:pStyle w:val="ListParagraph"/>
        <w:rPr>
          <w:rFonts w:ascii="Georgia" w:hAnsi="Georgia" w:cs="Courier New"/>
        </w:rPr>
      </w:pPr>
    </w:p>
    <w:p w14:paraId="5169E79E"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team</w:t>
      </w:r>
      <w:proofErr w:type="gramEnd"/>
      <w:r w:rsidRPr="00DF3621">
        <w:rPr>
          <w:rFonts w:ascii="Courier New" w:hAnsi="Courier New" w:cs="Courier New"/>
          <w:sz w:val="18"/>
          <w:szCs w:val="18"/>
        </w:rPr>
        <w:t xml:space="preserve"> 1 vs. team 0</w:t>
      </w:r>
    </w:p>
    <w:p w14:paraId="66E789EA" w14:textId="77777777" w:rsidR="00232C3F" w:rsidRPr="00DF3621" w:rsidRDefault="00232C3F" w:rsidP="00232C3F">
      <w:pPr>
        <w:pStyle w:val="ListParagraph"/>
        <w:ind w:left="1080"/>
        <w:rPr>
          <w:rFonts w:ascii="Courier New" w:hAnsi="Courier New" w:cs="Courier New"/>
          <w:sz w:val="18"/>
          <w:szCs w:val="18"/>
        </w:rPr>
      </w:pPr>
      <w:r w:rsidRPr="00DF3621">
        <w:rPr>
          <w:rFonts w:ascii="Courier New" w:hAnsi="Courier New" w:cs="Courier New"/>
          <w:sz w:val="18"/>
          <w:szCs w:val="18"/>
        </w:rPr>
        <w:t>100 vs. -500</w:t>
      </w:r>
    </w:p>
    <w:p w14:paraId="5BA2B6F7"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backstabber</w:t>
      </w:r>
      <w:proofErr w:type="gramEnd"/>
      <w:r w:rsidRPr="00DF3621">
        <w:rPr>
          <w:rFonts w:ascii="Courier New" w:hAnsi="Courier New" w:cs="Courier New"/>
          <w:sz w:val="18"/>
          <w:szCs w:val="18"/>
        </w:rPr>
        <w:t xml:space="preserve"> vs. loyal</w:t>
      </w:r>
    </w:p>
    <w:p w14:paraId="0C51FD39"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bbbbbbbbbbbbbbbbbbbbbbbbbbbbbbbbbbbbbbbbbbbbbbbbbbbbbbbbbbbbbbbbbbbbbbbbbbbbbbbbbbbbbbbbbbbbbbbbbbbbbbbbbbbbbbbbbbbbbbbbbbbbbbbbbbbbbbbbbbbbbbbbbbbbbbbbbbbbbbbbbbbbbbbbbbbbbbbbbbbbbbb</w:t>
      </w:r>
      <w:proofErr w:type="gramEnd"/>
    </w:p>
    <w:p w14:paraId="406C1EDE"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ccccccccccccccccccccccccccccccccccccccccccccccccccccccccccccccccccccccccccccccccccccccccccccccccccccccccccccccccccccccccccccccccccccccccccccccccccccccccccccccccccccccccccccccccccccccc</w:t>
      </w:r>
      <w:proofErr w:type="gramEnd"/>
    </w:p>
    <w:p w14:paraId="0EE8F61B" w14:textId="77777777" w:rsidR="00865412" w:rsidRPr="00213A82" w:rsidRDefault="00865412" w:rsidP="00C02AFB">
      <w:pPr>
        <w:rPr>
          <w:rFonts w:ascii="Georgia" w:hAnsi="Georgia"/>
        </w:rPr>
      </w:pPr>
    </w:p>
    <w:p w14:paraId="1A3619EA" w14:textId="77777777" w:rsidR="00865412" w:rsidRPr="00213A82" w:rsidRDefault="00865412" w:rsidP="00865412">
      <w:pPr>
        <w:pStyle w:val="ListParagraph"/>
        <w:rPr>
          <w:rFonts w:ascii="Georgia" w:hAnsi="Georgia"/>
        </w:rPr>
      </w:pPr>
      <w:r w:rsidRPr="00213A82">
        <w:rPr>
          <w:rFonts w:ascii="Georgia" w:hAnsi="Georgia"/>
        </w:rPr>
        <w:t xml:space="preserve">Scroll down until you find the data stored for team 2 vs. team 1. </w:t>
      </w:r>
      <w:r w:rsidR="006947BE" w:rsidRPr="00213A82">
        <w:rPr>
          <w:rFonts w:ascii="Georgia" w:hAnsi="Georgia"/>
        </w:rPr>
        <w:t>I</w:t>
      </w:r>
      <w:r w:rsidRPr="00213A82">
        <w:rPr>
          <w:rFonts w:ascii="Georgia" w:hAnsi="Georgia"/>
        </w:rPr>
        <w:t>s it different than your prediction?</w:t>
      </w:r>
      <w:r w:rsidR="006947BE" w:rsidRPr="00213A82">
        <w:rPr>
          <w:rFonts w:ascii="Georgia" w:hAnsi="Georgia"/>
        </w:rPr>
        <w:t xml:space="preserve"> </w:t>
      </w:r>
      <w:proofErr w:type="gramStart"/>
      <w:r w:rsidR="006947BE" w:rsidRPr="00213A82">
        <w:rPr>
          <w:rFonts w:ascii="Georgia" w:hAnsi="Georgia"/>
        </w:rPr>
        <w:t>If so, how?</w:t>
      </w:r>
      <w:proofErr w:type="gramEnd"/>
    </w:p>
    <w:p w14:paraId="288CF103" w14:textId="77777777" w:rsidR="00865412" w:rsidRPr="00213A82" w:rsidRDefault="00865412" w:rsidP="00865412">
      <w:pPr>
        <w:pStyle w:val="ListParagraph"/>
        <w:rPr>
          <w:rFonts w:ascii="Georgia" w:hAnsi="Georgia"/>
        </w:rPr>
      </w:pPr>
    </w:p>
    <w:p w14:paraId="4206D31C" w14:textId="77777777" w:rsidR="00C02AFB" w:rsidRPr="00213A82" w:rsidRDefault="00865412" w:rsidP="00234120">
      <w:pPr>
        <w:pStyle w:val="ListParagraph"/>
        <w:numPr>
          <w:ilvl w:val="0"/>
          <w:numId w:val="22"/>
        </w:numPr>
        <w:ind w:left="720"/>
        <w:rPr>
          <w:rFonts w:ascii="Georgia" w:hAnsi="Georgia"/>
        </w:rPr>
      </w:pPr>
      <w:r w:rsidRPr="00213A82">
        <w:rPr>
          <w:rFonts w:ascii="Georgia" w:hAnsi="Georgia"/>
        </w:rPr>
        <w:t>At</w:t>
      </w:r>
      <w:r w:rsidR="00C02AFB" w:rsidRPr="00213A82">
        <w:rPr>
          <w:rFonts w:ascii="Georgia" w:hAnsi="Georgia"/>
        </w:rPr>
        <w:t xml:space="preserve"> the </w:t>
      </w:r>
      <w:proofErr w:type="spellStart"/>
      <w:r w:rsidR="00C02AFB" w:rsidRPr="00213A82">
        <w:rPr>
          <w:rFonts w:ascii="Georgia" w:hAnsi="Georgia"/>
        </w:rPr>
        <w:t>iPython</w:t>
      </w:r>
      <w:proofErr w:type="spellEnd"/>
      <w:r w:rsidR="00C02AFB" w:rsidRPr="00213A82">
        <w:rPr>
          <w:rFonts w:ascii="Georgia" w:hAnsi="Georgia"/>
        </w:rPr>
        <w:t xml:space="preserve"> prompt, execute the following command.</w:t>
      </w:r>
    </w:p>
    <w:p w14:paraId="1ADDBCE7" w14:textId="77777777" w:rsidR="00C02AFB" w:rsidRPr="00DB1F22" w:rsidRDefault="00C02AFB" w:rsidP="00C02AFB">
      <w:pPr>
        <w:pStyle w:val="NormalWeb"/>
        <w:pBdr>
          <w:left w:val="single" w:sz="18" w:space="4" w:color="00FF00"/>
        </w:pBdr>
        <w:spacing w:before="0" w:beforeAutospacing="0" w:after="0" w:afterAutospacing="0"/>
        <w:ind w:left="1080"/>
        <w:rPr>
          <w:rFonts w:ascii="Courier New" w:eastAsia="Arial Unicode MS" w:hAnsi="Courier New" w:cs="Courier New"/>
          <w:color w:val="000080"/>
          <w:sz w:val="22"/>
        </w:rPr>
      </w:pPr>
      <w:r w:rsidRPr="00DB1F22">
        <w:rPr>
          <w:rFonts w:ascii="Courier New" w:eastAsia="Arial Unicode MS" w:hAnsi="Courier New" w:cs="Courier New"/>
          <w:color w:val="000080"/>
          <w:sz w:val="22"/>
        </w:rPr>
        <w:t>In []:</w:t>
      </w:r>
      <w:r w:rsidR="00865412" w:rsidRPr="00DB1F22">
        <w:rPr>
          <w:rFonts w:ascii="Courier New" w:eastAsia="Arial Unicode MS" w:hAnsi="Courier New" w:cs="Courier New"/>
          <w:color w:val="000080"/>
          <w:sz w:val="22"/>
        </w:rPr>
        <w:t xml:space="preserve"> </w:t>
      </w:r>
      <w:proofErr w:type="spellStart"/>
      <w:r w:rsidR="00865412" w:rsidRPr="00DB1F22">
        <w:rPr>
          <w:rFonts w:ascii="Courier New" w:eastAsia="Arial Unicode MS" w:hAnsi="Courier New" w:cs="Courier New"/>
          <w:color w:val="000080"/>
          <w:sz w:val="22"/>
        </w:rPr>
        <w:t>play_</w:t>
      </w:r>
      <w:proofErr w:type="gramStart"/>
      <w:r w:rsidR="00865412" w:rsidRPr="00DB1F22">
        <w:rPr>
          <w:rFonts w:ascii="Courier New" w:eastAsia="Arial Unicode MS" w:hAnsi="Courier New" w:cs="Courier New"/>
          <w:color w:val="000080"/>
          <w:sz w:val="22"/>
        </w:rPr>
        <w:t>tournament</w:t>
      </w:r>
      <w:proofErr w:type="spellEnd"/>
      <w:r w:rsidR="00865412" w:rsidRPr="00DB1F22">
        <w:rPr>
          <w:rFonts w:ascii="Courier New" w:eastAsia="Arial Unicode MS" w:hAnsi="Courier New" w:cs="Courier New"/>
          <w:color w:val="000080"/>
          <w:sz w:val="22"/>
        </w:rPr>
        <w:t>(</w:t>
      </w:r>
      <w:proofErr w:type="gramEnd"/>
      <w:r w:rsidR="00C860ED" w:rsidRPr="00DB1F22">
        <w:rPr>
          <w:rFonts w:ascii="Courier New" w:eastAsia="Arial Unicode MS" w:hAnsi="Courier New" w:cs="Courier New"/>
          <w:color w:val="000080"/>
          <w:sz w:val="22"/>
        </w:rPr>
        <w:t>15</w:t>
      </w:r>
      <w:r w:rsidRPr="00DB1F22">
        <w:rPr>
          <w:rFonts w:ascii="Courier New" w:eastAsia="Arial Unicode MS" w:hAnsi="Courier New" w:cs="Courier New"/>
          <w:color w:val="000080"/>
          <w:sz w:val="22"/>
        </w:rPr>
        <w:t>)</w:t>
      </w:r>
    </w:p>
    <w:p w14:paraId="47A4BAB1" w14:textId="77777777" w:rsidR="00C02AFB" w:rsidRPr="00213A82" w:rsidRDefault="00C02AFB" w:rsidP="00C02AFB">
      <w:pPr>
        <w:pStyle w:val="ListParagraph"/>
        <w:rPr>
          <w:rFonts w:ascii="Georgia" w:hAnsi="Georgia"/>
        </w:rPr>
      </w:pPr>
    </w:p>
    <w:p w14:paraId="159AEACD" w14:textId="77777777" w:rsidR="00865412" w:rsidRPr="00213A82" w:rsidRDefault="00865412" w:rsidP="00234120">
      <w:pPr>
        <w:pStyle w:val="ListParagraph"/>
        <w:numPr>
          <w:ilvl w:val="1"/>
          <w:numId w:val="22"/>
        </w:numPr>
        <w:rPr>
          <w:rFonts w:ascii="Georgia" w:hAnsi="Georgia" w:cs="Arial"/>
        </w:rPr>
      </w:pPr>
      <w:r w:rsidRPr="00213A82">
        <w:rPr>
          <w:rFonts w:ascii="Georgia" w:hAnsi="Georgia" w:cs="Arial"/>
        </w:rPr>
        <w:t>How many distinct strategies are being simulated now?</w:t>
      </w:r>
    </w:p>
    <w:p w14:paraId="732E6D6C" w14:textId="77777777" w:rsidR="00865412" w:rsidRPr="00213A82" w:rsidRDefault="00865412" w:rsidP="00865412">
      <w:pPr>
        <w:pStyle w:val="ListParagraph"/>
        <w:ind w:left="1800"/>
        <w:rPr>
          <w:rFonts w:ascii="Georgia" w:hAnsi="Georgia" w:cs="Arial"/>
        </w:rPr>
      </w:pPr>
    </w:p>
    <w:p w14:paraId="5728B5DA" w14:textId="7142FBC9" w:rsidR="00865412" w:rsidRPr="00213A82" w:rsidRDefault="00865412" w:rsidP="00234120">
      <w:pPr>
        <w:pStyle w:val="ListParagraph"/>
        <w:numPr>
          <w:ilvl w:val="1"/>
          <w:numId w:val="22"/>
        </w:numPr>
        <w:rPr>
          <w:rFonts w:ascii="Georgia" w:hAnsi="Georgia" w:cs="Arial"/>
        </w:rPr>
      </w:pPr>
      <w:r w:rsidRPr="00213A82">
        <w:rPr>
          <w:rFonts w:ascii="Georgia" w:hAnsi="Georgia" w:cs="Arial"/>
        </w:rPr>
        <w:t>Which strategy earned the highest average score?</w:t>
      </w:r>
    </w:p>
    <w:p w14:paraId="4FD56282" w14:textId="77777777" w:rsidR="001732C4" w:rsidRPr="00213A82" w:rsidRDefault="001732C4" w:rsidP="001732C4">
      <w:pPr>
        <w:rPr>
          <w:rFonts w:ascii="Georgia" w:hAnsi="Georgia" w:cs="Arial"/>
        </w:rPr>
      </w:pPr>
    </w:p>
    <w:p w14:paraId="4830E7CC" w14:textId="510487F9" w:rsidR="002C496A" w:rsidRPr="00213A82" w:rsidRDefault="002C496A" w:rsidP="00234120">
      <w:pPr>
        <w:pStyle w:val="ListParagraph"/>
        <w:numPr>
          <w:ilvl w:val="0"/>
          <w:numId w:val="22"/>
        </w:numPr>
        <w:ind w:left="720"/>
        <w:rPr>
          <w:rFonts w:ascii="Georgia" w:hAnsi="Georgia" w:cs="Arial"/>
        </w:rPr>
      </w:pPr>
      <w:r w:rsidRPr="00213A82">
        <w:rPr>
          <w:rFonts w:ascii="Georgia" w:hAnsi="Georgia" w:cs="Arial"/>
        </w:rPr>
        <w:t>Notice that a strategy</w:t>
      </w:r>
      <w:r w:rsidR="0025390C" w:rsidRPr="00213A82">
        <w:rPr>
          <w:rFonts w:ascii="Georgia" w:hAnsi="Georgia" w:cs="Arial"/>
        </w:rPr>
        <w:t>’s success is</w:t>
      </w:r>
      <w:r w:rsidRPr="00213A82">
        <w:rPr>
          <w:rFonts w:ascii="Georgia" w:hAnsi="Georgia" w:cs="Arial"/>
        </w:rPr>
        <w:t xml:space="preserve"> depende</w:t>
      </w:r>
      <w:r w:rsidR="0025390C" w:rsidRPr="00213A82">
        <w:rPr>
          <w:rFonts w:ascii="Georgia" w:hAnsi="Georgia" w:cs="Arial"/>
        </w:rPr>
        <w:t>nt</w:t>
      </w:r>
      <w:r w:rsidRPr="00213A82">
        <w:rPr>
          <w:rFonts w:ascii="Georgia" w:hAnsi="Georgia" w:cs="Arial"/>
        </w:rPr>
        <w:t xml:space="preserve"> </w:t>
      </w:r>
      <w:r w:rsidR="0025390C" w:rsidRPr="00213A82">
        <w:rPr>
          <w:rFonts w:ascii="Georgia" w:hAnsi="Georgia" w:cs="Arial"/>
        </w:rPr>
        <w:t>up</w:t>
      </w:r>
      <w:r w:rsidRPr="00213A82">
        <w:rPr>
          <w:rFonts w:ascii="Georgia" w:hAnsi="Georgia" w:cs="Arial"/>
        </w:rPr>
        <w:t xml:space="preserve">on </w:t>
      </w:r>
      <w:r w:rsidR="0025390C" w:rsidRPr="00213A82">
        <w:rPr>
          <w:rFonts w:ascii="Georgia" w:hAnsi="Georgia" w:cs="Arial"/>
        </w:rPr>
        <w:t xml:space="preserve">the </w:t>
      </w:r>
      <w:r w:rsidRPr="00213A82">
        <w:rPr>
          <w:rFonts w:ascii="Georgia" w:hAnsi="Georgia" w:cs="Arial"/>
        </w:rPr>
        <w:t xml:space="preserve">strategies it </w:t>
      </w:r>
      <w:r w:rsidR="0025390C" w:rsidRPr="00213A82">
        <w:rPr>
          <w:rFonts w:ascii="Georgia" w:hAnsi="Georgia" w:cs="Arial"/>
        </w:rPr>
        <w:t>is</w:t>
      </w:r>
      <w:r w:rsidRPr="00213A82">
        <w:rPr>
          <w:rFonts w:ascii="Georgia" w:hAnsi="Georgia" w:cs="Arial"/>
        </w:rPr>
        <w:t xml:space="preserve"> collaborating with and competing against.</w:t>
      </w:r>
      <w:r w:rsidR="00BC407E" w:rsidRPr="00213A82">
        <w:rPr>
          <w:rFonts w:ascii="Georgia" w:hAnsi="Georgia" w:cs="Arial"/>
        </w:rPr>
        <w:t xml:space="preserve"> Discuss this with one or more other teams in the class and describe why this occurs.</w:t>
      </w:r>
    </w:p>
    <w:p w14:paraId="17395D65" w14:textId="77777777" w:rsidR="00BC407E" w:rsidRPr="00213A82" w:rsidRDefault="00BC407E" w:rsidP="00BC407E">
      <w:pPr>
        <w:pStyle w:val="ListParagraph"/>
        <w:rPr>
          <w:rFonts w:ascii="Georgia" w:hAnsi="Georgia" w:cs="Arial"/>
        </w:rPr>
      </w:pPr>
    </w:p>
    <w:p w14:paraId="0EC0AED5" w14:textId="77777777" w:rsidR="002C496A" w:rsidRPr="00213A82" w:rsidRDefault="00C860ED" w:rsidP="00C860ED">
      <w:pPr>
        <w:pStyle w:val="ListParagraph"/>
        <w:ind w:left="0"/>
        <w:rPr>
          <w:rFonts w:ascii="Georgia" w:hAnsi="Georgia" w:cs="Arial"/>
          <w:b/>
        </w:rPr>
      </w:pPr>
      <w:r w:rsidRPr="00213A82">
        <w:rPr>
          <w:rFonts w:ascii="Georgia" w:hAnsi="Georgia" w:cs="Arial"/>
          <w:b/>
        </w:rPr>
        <w:t>Part III: Develop Your Own Algorithm</w:t>
      </w:r>
    </w:p>
    <w:p w14:paraId="10FFCB44" w14:textId="77777777" w:rsidR="002C496A" w:rsidRPr="00213A82" w:rsidRDefault="002C496A" w:rsidP="00234120">
      <w:pPr>
        <w:pStyle w:val="ListParagraph"/>
        <w:numPr>
          <w:ilvl w:val="0"/>
          <w:numId w:val="22"/>
        </w:numPr>
        <w:ind w:left="720"/>
        <w:rPr>
          <w:rFonts w:ascii="Georgia" w:hAnsi="Georgia" w:cs="Arial"/>
        </w:rPr>
      </w:pPr>
      <w:r w:rsidRPr="00213A82">
        <w:rPr>
          <w:rFonts w:ascii="Georgia" w:hAnsi="Georgia" w:cs="Arial"/>
        </w:rPr>
        <w:t xml:space="preserve">With your partner brainstorm algorithms for making </w:t>
      </w:r>
      <w:proofErr w:type="gramStart"/>
      <w:r w:rsidRPr="00213A82">
        <w:rPr>
          <w:rFonts w:ascii="Georgia" w:hAnsi="Georgia" w:cs="Arial"/>
        </w:rPr>
        <w:t>the collude</w:t>
      </w:r>
      <w:proofErr w:type="gramEnd"/>
      <w:r w:rsidRPr="00213A82">
        <w:rPr>
          <w:rFonts w:ascii="Georgia" w:hAnsi="Georgia" w:cs="Arial"/>
        </w:rPr>
        <w:t xml:space="preserve"> vs. betray decision. Recall the ground rules for brainstorming:</w:t>
      </w:r>
    </w:p>
    <w:p w14:paraId="4025B7C9" w14:textId="77777777" w:rsidR="002C496A" w:rsidRPr="00213A82" w:rsidRDefault="002C496A" w:rsidP="00234120">
      <w:pPr>
        <w:pStyle w:val="ListParagraph"/>
        <w:numPr>
          <w:ilvl w:val="0"/>
          <w:numId w:val="26"/>
        </w:numPr>
        <w:rPr>
          <w:rFonts w:ascii="Georgia" w:hAnsi="Georgia" w:cs="Arial"/>
        </w:rPr>
      </w:pPr>
      <w:r w:rsidRPr="00213A82">
        <w:rPr>
          <w:rFonts w:ascii="Georgia" w:hAnsi="Georgia" w:cs="Arial"/>
        </w:rPr>
        <w:t>Quantity over quality</w:t>
      </w:r>
    </w:p>
    <w:p w14:paraId="020869D3" w14:textId="35E14E06" w:rsidR="002C496A" w:rsidRPr="00213A82" w:rsidRDefault="002C496A" w:rsidP="00234120">
      <w:pPr>
        <w:pStyle w:val="ListParagraph"/>
        <w:numPr>
          <w:ilvl w:val="0"/>
          <w:numId w:val="26"/>
        </w:numPr>
        <w:rPr>
          <w:rFonts w:ascii="Georgia" w:hAnsi="Georgia" w:cs="Arial"/>
        </w:rPr>
      </w:pPr>
      <w:r w:rsidRPr="00213A82">
        <w:rPr>
          <w:rFonts w:ascii="Georgia" w:hAnsi="Georgia" w:cs="Arial"/>
        </w:rPr>
        <w:t>No evaluation of ideas, but piling on is ok</w:t>
      </w:r>
      <w:r w:rsidR="0025390C" w:rsidRPr="00213A82">
        <w:rPr>
          <w:rFonts w:ascii="Georgia" w:hAnsi="Georgia" w:cs="Arial"/>
        </w:rPr>
        <w:t>ay</w:t>
      </w:r>
    </w:p>
    <w:p w14:paraId="17D061ED" w14:textId="1F7B0B9B" w:rsidR="002C496A" w:rsidRPr="00213A82" w:rsidRDefault="002C496A" w:rsidP="00234120">
      <w:pPr>
        <w:pStyle w:val="ListParagraph"/>
        <w:numPr>
          <w:ilvl w:val="0"/>
          <w:numId w:val="26"/>
        </w:numPr>
        <w:rPr>
          <w:rFonts w:ascii="Georgia" w:hAnsi="Georgia" w:cs="Arial"/>
        </w:rPr>
      </w:pPr>
      <w:r w:rsidRPr="00213A82">
        <w:rPr>
          <w:rFonts w:ascii="Georgia" w:hAnsi="Georgia" w:cs="Arial"/>
        </w:rPr>
        <w:t>Record ideas with tag lines of one or a few words</w:t>
      </w:r>
    </w:p>
    <w:p w14:paraId="30498343" w14:textId="77777777" w:rsidR="002C496A" w:rsidRPr="00213A82" w:rsidRDefault="002C496A" w:rsidP="002C496A">
      <w:pPr>
        <w:pStyle w:val="ListParagraph"/>
        <w:rPr>
          <w:rFonts w:ascii="Georgia" w:hAnsi="Georgia" w:cs="Arial"/>
        </w:rPr>
      </w:pPr>
    </w:p>
    <w:p w14:paraId="0F3D7ABC" w14:textId="77777777" w:rsidR="00BC407E" w:rsidRPr="00213A82" w:rsidRDefault="00BC407E" w:rsidP="00234120">
      <w:pPr>
        <w:pStyle w:val="ListParagraph"/>
        <w:numPr>
          <w:ilvl w:val="0"/>
          <w:numId w:val="22"/>
        </w:numPr>
        <w:ind w:left="720"/>
        <w:rPr>
          <w:rFonts w:ascii="Georgia" w:hAnsi="Georgia" w:cs="Arial"/>
        </w:rPr>
      </w:pPr>
      <w:r w:rsidRPr="00213A82">
        <w:rPr>
          <w:rFonts w:ascii="Georgia" w:hAnsi="Georgia" w:cs="Arial"/>
        </w:rPr>
        <w:t>Review your team norms for the driver and navigator roles in pair programming.</w:t>
      </w:r>
    </w:p>
    <w:p w14:paraId="449A2629" w14:textId="77777777" w:rsidR="00BC407E" w:rsidRPr="00213A82" w:rsidRDefault="00BC407E" w:rsidP="00BC407E">
      <w:pPr>
        <w:rPr>
          <w:rFonts w:ascii="Georgia" w:hAnsi="Georgia" w:cs="Arial"/>
        </w:rPr>
      </w:pPr>
    </w:p>
    <w:p w14:paraId="68B6BEA5" w14:textId="3C7EBC67" w:rsidR="00BC407E" w:rsidRDefault="002C496A" w:rsidP="00234120">
      <w:pPr>
        <w:pStyle w:val="ListParagraph"/>
        <w:numPr>
          <w:ilvl w:val="0"/>
          <w:numId w:val="22"/>
        </w:numPr>
        <w:ind w:left="720"/>
        <w:rPr>
          <w:rFonts w:ascii="Georgia" w:hAnsi="Georgia" w:cs="Arial"/>
        </w:rPr>
      </w:pPr>
      <w:r w:rsidRPr="00213A82">
        <w:rPr>
          <w:rFonts w:ascii="Georgia" w:hAnsi="Georgia" w:cs="Arial"/>
        </w:rPr>
        <w:t xml:space="preserve">Pick three of your ideas to implement in the </w:t>
      </w:r>
      <w:r w:rsidRPr="00F9662D">
        <w:rPr>
          <w:rFonts w:ascii="Georgia" w:hAnsi="Georgia" w:cs="Arial"/>
          <w:i/>
        </w:rPr>
        <w:t>Python</w:t>
      </w:r>
      <w:r w:rsidRPr="00213A82">
        <w:rPr>
          <w:rFonts w:ascii="Georgia" w:hAnsi="Georgia" w:cs="Arial"/>
        </w:rPr>
        <w:t xml:space="preserve"> code in Copy 3 of the simulation program</w:t>
      </w:r>
      <w:r w:rsidR="00F9662D">
        <w:rPr>
          <w:rFonts w:ascii="Georgia" w:hAnsi="Georgia" w:cs="Arial"/>
        </w:rPr>
        <w:t>. Complete the following for each idea:</w:t>
      </w:r>
    </w:p>
    <w:p w14:paraId="04228CC3" w14:textId="77777777" w:rsidR="00F9662D" w:rsidRPr="00F9662D" w:rsidRDefault="00F9662D" w:rsidP="00F9662D">
      <w:pPr>
        <w:rPr>
          <w:rFonts w:ascii="Georgia" w:hAnsi="Georgia" w:cs="Arial"/>
        </w:rPr>
      </w:pPr>
    </w:p>
    <w:p w14:paraId="45BCB248" w14:textId="77777777" w:rsidR="00BC407E"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Write </w:t>
      </w:r>
      <w:proofErr w:type="spellStart"/>
      <w:r w:rsidRPr="00213A82">
        <w:rPr>
          <w:rFonts w:ascii="Georgia" w:hAnsi="Georgia" w:cs="Arial"/>
        </w:rPr>
        <w:t>pseudocode</w:t>
      </w:r>
      <w:proofErr w:type="spellEnd"/>
      <w:r w:rsidRPr="00213A82">
        <w:rPr>
          <w:rFonts w:ascii="Georgia" w:hAnsi="Georgia" w:cs="Arial"/>
        </w:rPr>
        <w:t xml:space="preserve"> and strategize how you will implement the algorithm in </w:t>
      </w:r>
      <w:r w:rsidRPr="00DB1F22">
        <w:rPr>
          <w:rFonts w:ascii="Georgia" w:hAnsi="Georgia" w:cs="Arial"/>
          <w:i/>
        </w:rPr>
        <w:t>Python</w:t>
      </w:r>
      <w:r w:rsidRPr="00213A82">
        <w:rPr>
          <w:rFonts w:ascii="Georgia" w:hAnsi="Georgia" w:cs="Arial"/>
        </w:rPr>
        <w:t>.</w:t>
      </w:r>
    </w:p>
    <w:p w14:paraId="73105509" w14:textId="77777777" w:rsidR="00BC407E" w:rsidRPr="00213A82" w:rsidRDefault="00BC407E" w:rsidP="00BC407E">
      <w:pPr>
        <w:pStyle w:val="ListParagraph"/>
        <w:ind w:left="1080"/>
        <w:rPr>
          <w:rFonts w:ascii="Georgia" w:hAnsi="Georgia" w:cs="Arial"/>
        </w:rPr>
      </w:pPr>
    </w:p>
    <w:p w14:paraId="549B3527" w14:textId="77777777" w:rsidR="00BC407E"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Implement your algorithm in Python in the section of the code reserved for one of the players 5, 6, and 7. </w:t>
      </w:r>
      <w:r w:rsidR="00B14F10" w:rsidRPr="00213A82">
        <w:rPr>
          <w:rFonts w:ascii="Georgia" w:hAnsi="Georgia" w:cs="Arial"/>
        </w:rPr>
        <w:t>You will be replacing the code in the else-block using your algorithm.</w:t>
      </w:r>
    </w:p>
    <w:p w14:paraId="6152EECF" w14:textId="77777777" w:rsidR="00BC407E" w:rsidRPr="00213A82" w:rsidRDefault="00BC407E" w:rsidP="00BC407E">
      <w:pPr>
        <w:pStyle w:val="ListParagraph"/>
        <w:rPr>
          <w:rFonts w:ascii="Georgia" w:hAnsi="Georgia" w:cs="Arial"/>
        </w:rPr>
      </w:pPr>
    </w:p>
    <w:p w14:paraId="45A06CA4" w14:textId="77777777" w:rsidR="00BC407E" w:rsidRPr="00213A82" w:rsidRDefault="00BC407E" w:rsidP="00234120">
      <w:pPr>
        <w:pStyle w:val="ListParagraph"/>
        <w:numPr>
          <w:ilvl w:val="1"/>
          <w:numId w:val="22"/>
        </w:numPr>
        <w:rPr>
          <w:rFonts w:ascii="Georgia" w:hAnsi="Georgia" w:cs="Arial"/>
        </w:rPr>
      </w:pPr>
      <w:r w:rsidRPr="00213A82">
        <w:rPr>
          <w:rFonts w:ascii="Georgia" w:hAnsi="Georgia" w:cs="Arial"/>
        </w:rPr>
        <w:t>In that section of code, also give a name to your algorithm’s strategy.</w:t>
      </w:r>
    </w:p>
    <w:p w14:paraId="3674A991" w14:textId="77777777" w:rsidR="00BC407E" w:rsidRPr="00213A82" w:rsidRDefault="00BC407E" w:rsidP="00BC407E">
      <w:pPr>
        <w:pStyle w:val="ListParagraph"/>
        <w:rPr>
          <w:rFonts w:ascii="Georgia" w:hAnsi="Georgia" w:cs="Arial"/>
        </w:rPr>
      </w:pPr>
    </w:p>
    <w:p w14:paraId="3499FF49" w14:textId="6DEF9027" w:rsidR="00BC407E"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Test </w:t>
      </w:r>
      <w:r w:rsidR="00B14F10" w:rsidRPr="00213A82">
        <w:rPr>
          <w:rFonts w:ascii="Georgia" w:hAnsi="Georgia" w:cs="Arial"/>
        </w:rPr>
        <w:t>your algorithm</w:t>
      </w:r>
      <w:r w:rsidRPr="00213A82">
        <w:rPr>
          <w:rFonts w:ascii="Georgia" w:hAnsi="Georgia" w:cs="Arial"/>
        </w:rPr>
        <w:t xml:space="preserve"> by calling the </w:t>
      </w:r>
      <w:proofErr w:type="spellStart"/>
      <w:r w:rsidRPr="00213A82">
        <w:rPr>
          <w:rFonts w:ascii="Georgia" w:hAnsi="Georgia" w:cs="Arial"/>
        </w:rPr>
        <w:t>play_</w:t>
      </w:r>
      <w:proofErr w:type="gramStart"/>
      <w:r w:rsidRPr="00213A82">
        <w:rPr>
          <w:rFonts w:ascii="Georgia" w:hAnsi="Georgia" w:cs="Arial"/>
        </w:rPr>
        <w:t>tournament</w:t>
      </w:r>
      <w:proofErr w:type="spellEnd"/>
      <w:r w:rsidRPr="00213A82">
        <w:rPr>
          <w:rFonts w:ascii="Georgia" w:hAnsi="Georgia" w:cs="Arial"/>
        </w:rPr>
        <w:t>(</w:t>
      </w:r>
      <w:proofErr w:type="gramEnd"/>
      <w:r w:rsidRPr="00213A82">
        <w:rPr>
          <w:rFonts w:ascii="Georgia" w:hAnsi="Georgia" w:cs="Arial"/>
        </w:rPr>
        <w:t xml:space="preserve">n) </w:t>
      </w:r>
      <w:r w:rsidR="00B14F10" w:rsidRPr="00213A82">
        <w:rPr>
          <w:rFonts w:ascii="Georgia" w:hAnsi="Georgia" w:cs="Arial"/>
        </w:rPr>
        <w:t xml:space="preserve">function. If it appears to be working, </w:t>
      </w:r>
      <w:r w:rsidRPr="00213A82">
        <w:rPr>
          <w:rFonts w:ascii="Georgia" w:hAnsi="Georgia" w:cs="Arial"/>
        </w:rPr>
        <w:t>examin</w:t>
      </w:r>
      <w:r w:rsidR="00B14F10" w:rsidRPr="00213A82">
        <w:rPr>
          <w:rFonts w:ascii="Georgia" w:hAnsi="Georgia" w:cs="Arial"/>
        </w:rPr>
        <w:t>e</w:t>
      </w:r>
      <w:r w:rsidRPr="00213A82">
        <w:rPr>
          <w:rFonts w:ascii="Georgia" w:hAnsi="Georgia" w:cs="Arial"/>
        </w:rPr>
        <w:t xml:space="preserve"> the tournament.txt file to see</w:t>
      </w:r>
      <w:r w:rsidR="00F9662D">
        <w:rPr>
          <w:rFonts w:ascii="Georgia" w:hAnsi="Georgia" w:cs="Arial"/>
        </w:rPr>
        <w:t xml:space="preserve"> how</w:t>
      </w:r>
      <w:r w:rsidR="002366F5" w:rsidRPr="00213A82">
        <w:rPr>
          <w:rFonts w:ascii="Georgia" w:hAnsi="Georgia" w:cs="Arial"/>
        </w:rPr>
        <w:t xml:space="preserve"> your algorithm performed </w:t>
      </w:r>
      <w:r w:rsidRPr="00213A82">
        <w:rPr>
          <w:rFonts w:ascii="Georgia" w:hAnsi="Georgia" w:cs="Arial"/>
        </w:rPr>
        <w:t>against each other strategy.</w:t>
      </w:r>
    </w:p>
    <w:p w14:paraId="12E364AC" w14:textId="77777777" w:rsidR="00BC407E" w:rsidRPr="00213A82" w:rsidRDefault="00BC407E" w:rsidP="00BC407E">
      <w:pPr>
        <w:pStyle w:val="ListParagraph"/>
        <w:rPr>
          <w:rFonts w:ascii="Georgia" w:hAnsi="Georgia" w:cs="Arial"/>
        </w:rPr>
      </w:pPr>
    </w:p>
    <w:p w14:paraId="3899C319" w14:textId="77777777" w:rsidR="00C860ED"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Record the performance of your algorithm against </w:t>
      </w:r>
      <w:r w:rsidR="00C860ED" w:rsidRPr="00213A82">
        <w:rPr>
          <w:rFonts w:ascii="Georgia" w:hAnsi="Georgia" w:cs="Arial"/>
        </w:rPr>
        <w:t>each of the other strategies:</w:t>
      </w:r>
    </w:p>
    <w:p w14:paraId="7DDE5ACA" w14:textId="77777777" w:rsidR="00C860ED" w:rsidRPr="00213A82" w:rsidRDefault="00C860ED" w:rsidP="00C860ED">
      <w:pPr>
        <w:pStyle w:val="ListParagraph"/>
        <w:rPr>
          <w:rFonts w:ascii="Georgia" w:hAnsi="Georgia" w:cs="Arial"/>
        </w:rPr>
      </w:pPr>
    </w:p>
    <w:tbl>
      <w:tblPr>
        <w:tblStyle w:val="TableGrid"/>
        <w:tblW w:w="0" w:type="auto"/>
        <w:tblInd w:w="1800" w:type="dxa"/>
        <w:tblLook w:val="04A0" w:firstRow="1" w:lastRow="0" w:firstColumn="1" w:lastColumn="0" w:noHBand="0" w:noVBand="1"/>
      </w:tblPr>
      <w:tblGrid>
        <w:gridCol w:w="2028"/>
        <w:gridCol w:w="1916"/>
        <w:gridCol w:w="1916"/>
        <w:gridCol w:w="1916"/>
      </w:tblGrid>
      <w:tr w:rsidR="00C860ED" w:rsidRPr="00213A82" w14:paraId="6474B386" w14:textId="77777777" w:rsidTr="00C860ED">
        <w:trPr>
          <w:trHeight w:val="828"/>
        </w:trPr>
        <w:tc>
          <w:tcPr>
            <w:tcW w:w="2394" w:type="dxa"/>
            <w:tcBorders>
              <w:tl2br w:val="single" w:sz="4" w:space="0" w:color="auto"/>
            </w:tcBorders>
          </w:tcPr>
          <w:p w14:paraId="564DE6E0" w14:textId="77777777" w:rsidR="00C860ED" w:rsidRPr="00213A82" w:rsidRDefault="00C860ED" w:rsidP="00C860ED">
            <w:pPr>
              <w:pStyle w:val="ListParagraph"/>
              <w:tabs>
                <w:tab w:val="left" w:pos="900"/>
              </w:tabs>
              <w:ind w:left="0"/>
              <w:rPr>
                <w:rFonts w:ascii="Georgia" w:hAnsi="Georgia" w:cs="Arial"/>
              </w:rPr>
            </w:pPr>
            <w:r w:rsidRPr="00213A82">
              <w:rPr>
                <w:rFonts w:ascii="Georgia" w:hAnsi="Georgia" w:cs="Arial"/>
              </w:rPr>
              <w:t xml:space="preserve">                You</w:t>
            </w:r>
          </w:p>
          <w:p w14:paraId="059F0402" w14:textId="77777777" w:rsidR="00C860ED" w:rsidRPr="00213A82" w:rsidRDefault="00C860ED" w:rsidP="00C860ED">
            <w:pPr>
              <w:pStyle w:val="ListParagraph"/>
              <w:tabs>
                <w:tab w:val="left" w:pos="900"/>
              </w:tabs>
              <w:ind w:left="0"/>
              <w:rPr>
                <w:rFonts w:ascii="Georgia" w:hAnsi="Georgia" w:cs="Arial"/>
              </w:rPr>
            </w:pPr>
            <w:r w:rsidRPr="00213A82">
              <w:rPr>
                <w:rFonts w:ascii="Georgia" w:hAnsi="Georgia" w:cs="Arial"/>
              </w:rPr>
              <w:t>They        Scored</w:t>
            </w:r>
          </w:p>
          <w:p w14:paraId="40697208" w14:textId="77777777" w:rsidR="00C860ED" w:rsidRPr="00213A82" w:rsidRDefault="00C860ED" w:rsidP="00C860ED">
            <w:pPr>
              <w:pStyle w:val="ListParagraph"/>
              <w:tabs>
                <w:tab w:val="left" w:pos="900"/>
              </w:tabs>
              <w:ind w:left="0"/>
              <w:rPr>
                <w:rFonts w:ascii="Georgia" w:hAnsi="Georgia" w:cs="Arial"/>
              </w:rPr>
            </w:pPr>
            <w:r w:rsidRPr="00213A82">
              <w:rPr>
                <w:rFonts w:ascii="Georgia" w:hAnsi="Georgia" w:cs="Arial"/>
              </w:rPr>
              <w:t>Scored</w:t>
            </w:r>
          </w:p>
        </w:tc>
        <w:tc>
          <w:tcPr>
            <w:tcW w:w="2394" w:type="dxa"/>
            <w:tcBorders>
              <w:bottom w:val="single" w:sz="24" w:space="0" w:color="auto"/>
            </w:tcBorders>
          </w:tcPr>
          <w:p w14:paraId="28486451"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Your algorithm #1</w:t>
            </w:r>
          </w:p>
        </w:tc>
        <w:tc>
          <w:tcPr>
            <w:tcW w:w="2394" w:type="dxa"/>
            <w:tcBorders>
              <w:bottom w:val="single" w:sz="24" w:space="0" w:color="auto"/>
            </w:tcBorders>
          </w:tcPr>
          <w:p w14:paraId="7C3D2EDF"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Your algorithm #2</w:t>
            </w:r>
          </w:p>
        </w:tc>
        <w:tc>
          <w:tcPr>
            <w:tcW w:w="2394" w:type="dxa"/>
            <w:tcBorders>
              <w:bottom w:val="single" w:sz="24" w:space="0" w:color="auto"/>
            </w:tcBorders>
          </w:tcPr>
          <w:p w14:paraId="523C0ABC"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Your algorithm #3</w:t>
            </w:r>
          </w:p>
        </w:tc>
      </w:tr>
      <w:tr w:rsidR="00C860ED" w:rsidRPr="00213A82" w14:paraId="1EA054F3" w14:textId="77777777" w:rsidTr="00C860ED">
        <w:trPr>
          <w:trHeight w:val="828"/>
        </w:trPr>
        <w:tc>
          <w:tcPr>
            <w:tcW w:w="2394" w:type="dxa"/>
            <w:tcBorders>
              <w:right w:val="single" w:sz="24" w:space="0" w:color="auto"/>
            </w:tcBorders>
            <w:vAlign w:val="center"/>
          </w:tcPr>
          <w:p w14:paraId="6C1804BA"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Loyal</w:t>
            </w:r>
          </w:p>
        </w:tc>
        <w:tc>
          <w:tcPr>
            <w:tcW w:w="2394" w:type="dxa"/>
            <w:tcBorders>
              <w:top w:val="single" w:sz="24" w:space="0" w:color="auto"/>
              <w:left w:val="single" w:sz="24" w:space="0" w:color="auto"/>
              <w:tl2br w:val="single" w:sz="4" w:space="0" w:color="auto"/>
            </w:tcBorders>
          </w:tcPr>
          <w:p w14:paraId="707A46BC" w14:textId="77777777" w:rsidR="00C860ED" w:rsidRPr="00213A82" w:rsidRDefault="00C860ED" w:rsidP="00C860ED">
            <w:pPr>
              <w:pStyle w:val="ListParagraph"/>
              <w:ind w:left="0"/>
              <w:rPr>
                <w:rFonts w:ascii="Georgia" w:hAnsi="Georgia" w:cs="Arial"/>
              </w:rPr>
            </w:pPr>
          </w:p>
        </w:tc>
        <w:tc>
          <w:tcPr>
            <w:tcW w:w="2394" w:type="dxa"/>
            <w:tcBorders>
              <w:top w:val="single" w:sz="24" w:space="0" w:color="auto"/>
              <w:tl2br w:val="single" w:sz="4" w:space="0" w:color="auto"/>
            </w:tcBorders>
          </w:tcPr>
          <w:p w14:paraId="1DF87B2E" w14:textId="77777777" w:rsidR="00C860ED" w:rsidRPr="00213A82" w:rsidRDefault="00C860ED" w:rsidP="00C860ED">
            <w:pPr>
              <w:pStyle w:val="ListParagraph"/>
              <w:ind w:left="0"/>
              <w:rPr>
                <w:rFonts w:ascii="Georgia" w:hAnsi="Georgia" w:cs="Arial"/>
              </w:rPr>
            </w:pPr>
          </w:p>
        </w:tc>
        <w:tc>
          <w:tcPr>
            <w:tcW w:w="2394" w:type="dxa"/>
            <w:tcBorders>
              <w:top w:val="single" w:sz="24" w:space="0" w:color="auto"/>
              <w:tl2br w:val="single" w:sz="4" w:space="0" w:color="auto"/>
            </w:tcBorders>
          </w:tcPr>
          <w:p w14:paraId="609A684E" w14:textId="77777777" w:rsidR="00C860ED" w:rsidRPr="00213A82" w:rsidRDefault="00C860ED" w:rsidP="00C860ED">
            <w:pPr>
              <w:pStyle w:val="ListParagraph"/>
              <w:ind w:left="0"/>
              <w:rPr>
                <w:rFonts w:ascii="Georgia" w:hAnsi="Georgia" w:cs="Arial"/>
              </w:rPr>
            </w:pPr>
          </w:p>
        </w:tc>
      </w:tr>
      <w:tr w:rsidR="00C860ED" w:rsidRPr="00213A82" w14:paraId="327EC035" w14:textId="77777777" w:rsidTr="00C860ED">
        <w:trPr>
          <w:trHeight w:val="828"/>
        </w:trPr>
        <w:tc>
          <w:tcPr>
            <w:tcW w:w="2394" w:type="dxa"/>
            <w:tcBorders>
              <w:right w:val="single" w:sz="24" w:space="0" w:color="auto"/>
            </w:tcBorders>
            <w:vAlign w:val="center"/>
          </w:tcPr>
          <w:p w14:paraId="07E7B53D"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Backstabber</w:t>
            </w:r>
          </w:p>
        </w:tc>
        <w:tc>
          <w:tcPr>
            <w:tcW w:w="2394" w:type="dxa"/>
            <w:tcBorders>
              <w:left w:val="single" w:sz="24" w:space="0" w:color="auto"/>
              <w:tl2br w:val="single" w:sz="4" w:space="0" w:color="auto"/>
            </w:tcBorders>
          </w:tcPr>
          <w:p w14:paraId="5F209929"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00A095FC"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2BA6A117" w14:textId="77777777" w:rsidR="00C860ED" w:rsidRPr="00213A82" w:rsidRDefault="00C860ED" w:rsidP="00C860ED">
            <w:pPr>
              <w:pStyle w:val="ListParagraph"/>
              <w:ind w:left="0"/>
              <w:rPr>
                <w:rFonts w:ascii="Georgia" w:hAnsi="Georgia" w:cs="Arial"/>
              </w:rPr>
            </w:pPr>
          </w:p>
        </w:tc>
      </w:tr>
      <w:tr w:rsidR="00C860ED" w:rsidRPr="00213A82" w14:paraId="6B1DEB9B" w14:textId="77777777" w:rsidTr="00C860ED">
        <w:trPr>
          <w:trHeight w:val="828"/>
        </w:trPr>
        <w:tc>
          <w:tcPr>
            <w:tcW w:w="2394" w:type="dxa"/>
            <w:tcBorders>
              <w:right w:val="single" w:sz="24" w:space="0" w:color="auto"/>
            </w:tcBorders>
            <w:vAlign w:val="center"/>
          </w:tcPr>
          <w:p w14:paraId="43A06FDB"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Loyal Vengeful (LV)</w:t>
            </w:r>
          </w:p>
        </w:tc>
        <w:tc>
          <w:tcPr>
            <w:tcW w:w="2394" w:type="dxa"/>
            <w:tcBorders>
              <w:left w:val="single" w:sz="24" w:space="0" w:color="auto"/>
              <w:tl2br w:val="single" w:sz="4" w:space="0" w:color="auto"/>
            </w:tcBorders>
          </w:tcPr>
          <w:p w14:paraId="7CF00866"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1F7F1F80"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6AE8414C" w14:textId="77777777" w:rsidR="00C860ED" w:rsidRPr="00213A82" w:rsidRDefault="00C860ED" w:rsidP="00C860ED">
            <w:pPr>
              <w:pStyle w:val="ListParagraph"/>
              <w:ind w:left="0"/>
              <w:rPr>
                <w:rFonts w:ascii="Georgia" w:hAnsi="Georgia" w:cs="Arial"/>
              </w:rPr>
            </w:pPr>
          </w:p>
        </w:tc>
      </w:tr>
      <w:tr w:rsidR="00C860ED" w:rsidRPr="00213A82" w14:paraId="56A23923" w14:textId="77777777" w:rsidTr="00C860ED">
        <w:trPr>
          <w:trHeight w:val="828"/>
        </w:trPr>
        <w:tc>
          <w:tcPr>
            <w:tcW w:w="2394" w:type="dxa"/>
            <w:tcBorders>
              <w:right w:val="single" w:sz="24" w:space="0" w:color="auto"/>
            </w:tcBorders>
            <w:vAlign w:val="center"/>
          </w:tcPr>
          <w:p w14:paraId="75E481D5"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Betray every 3</w:t>
            </w:r>
            <w:r w:rsidRPr="00213A82">
              <w:rPr>
                <w:rFonts w:ascii="Georgia" w:hAnsi="Georgia" w:cs="Arial"/>
                <w:vertAlign w:val="superscript"/>
              </w:rPr>
              <w:t>rd</w:t>
            </w:r>
          </w:p>
        </w:tc>
        <w:tc>
          <w:tcPr>
            <w:tcW w:w="2394" w:type="dxa"/>
            <w:tcBorders>
              <w:left w:val="single" w:sz="24" w:space="0" w:color="auto"/>
              <w:tl2br w:val="single" w:sz="4" w:space="0" w:color="auto"/>
            </w:tcBorders>
          </w:tcPr>
          <w:p w14:paraId="5A55B134"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247BF63A"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42A1DCD9" w14:textId="77777777" w:rsidR="00C860ED" w:rsidRPr="00213A82" w:rsidRDefault="00C860ED" w:rsidP="00C860ED">
            <w:pPr>
              <w:pStyle w:val="ListParagraph"/>
              <w:ind w:left="0"/>
              <w:rPr>
                <w:rFonts w:ascii="Georgia" w:hAnsi="Georgia" w:cs="Arial"/>
              </w:rPr>
            </w:pPr>
          </w:p>
        </w:tc>
      </w:tr>
      <w:tr w:rsidR="00C860ED" w:rsidRPr="00213A82" w14:paraId="7FE03E21" w14:textId="77777777" w:rsidTr="00C860ED">
        <w:trPr>
          <w:trHeight w:val="828"/>
        </w:trPr>
        <w:tc>
          <w:tcPr>
            <w:tcW w:w="2394" w:type="dxa"/>
            <w:tcBorders>
              <w:right w:val="single" w:sz="24" w:space="0" w:color="auto"/>
            </w:tcBorders>
            <w:vAlign w:val="center"/>
          </w:tcPr>
          <w:p w14:paraId="2876D86C"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LV with permanent 2</w:t>
            </w:r>
            <w:r w:rsidRPr="00213A82">
              <w:rPr>
                <w:rFonts w:ascii="Georgia" w:hAnsi="Georgia" w:cs="Arial"/>
                <w:vertAlign w:val="superscript"/>
              </w:rPr>
              <w:t>nd</w:t>
            </w:r>
            <w:r w:rsidRPr="00213A82">
              <w:rPr>
                <w:rFonts w:ascii="Georgia" w:hAnsi="Georgia" w:cs="Arial"/>
              </w:rPr>
              <w:t xml:space="preserve"> impression</w:t>
            </w:r>
          </w:p>
        </w:tc>
        <w:tc>
          <w:tcPr>
            <w:tcW w:w="2394" w:type="dxa"/>
            <w:tcBorders>
              <w:left w:val="single" w:sz="24" w:space="0" w:color="auto"/>
              <w:tl2br w:val="single" w:sz="4" w:space="0" w:color="auto"/>
            </w:tcBorders>
          </w:tcPr>
          <w:p w14:paraId="72595F81"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69B1C183"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63599CC6" w14:textId="77777777" w:rsidR="00C860ED" w:rsidRPr="00213A82" w:rsidRDefault="00C860ED" w:rsidP="00C860ED">
            <w:pPr>
              <w:pStyle w:val="ListParagraph"/>
              <w:ind w:left="0"/>
              <w:rPr>
                <w:rFonts w:ascii="Georgia" w:hAnsi="Georgia" w:cs="Arial"/>
              </w:rPr>
            </w:pPr>
          </w:p>
        </w:tc>
      </w:tr>
      <w:tr w:rsidR="00C860ED" w:rsidRPr="00213A82" w14:paraId="6A922426" w14:textId="77777777" w:rsidTr="00C860ED">
        <w:trPr>
          <w:trHeight w:val="828"/>
        </w:trPr>
        <w:tc>
          <w:tcPr>
            <w:tcW w:w="2394" w:type="dxa"/>
            <w:tcBorders>
              <w:right w:val="single" w:sz="24" w:space="0" w:color="auto"/>
            </w:tcBorders>
            <w:vAlign w:val="center"/>
          </w:tcPr>
          <w:p w14:paraId="58BC6EE6"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LV occasionally greedy</w:t>
            </w:r>
          </w:p>
        </w:tc>
        <w:tc>
          <w:tcPr>
            <w:tcW w:w="2394" w:type="dxa"/>
            <w:tcBorders>
              <w:left w:val="single" w:sz="24" w:space="0" w:color="auto"/>
              <w:tl2br w:val="single" w:sz="4" w:space="0" w:color="auto"/>
            </w:tcBorders>
          </w:tcPr>
          <w:p w14:paraId="4FF75195"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5E01ADC6"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01746D4F" w14:textId="77777777" w:rsidR="00C860ED" w:rsidRPr="00213A82" w:rsidRDefault="00C860ED" w:rsidP="00C860ED">
            <w:pPr>
              <w:pStyle w:val="ListParagraph"/>
              <w:ind w:left="0"/>
              <w:rPr>
                <w:rFonts w:ascii="Georgia" w:hAnsi="Georgia" w:cs="Arial"/>
              </w:rPr>
            </w:pPr>
          </w:p>
        </w:tc>
      </w:tr>
    </w:tbl>
    <w:p w14:paraId="0381A558" w14:textId="77777777" w:rsidR="00C860ED" w:rsidRPr="00213A82" w:rsidRDefault="00C860ED" w:rsidP="00C860ED">
      <w:pPr>
        <w:pStyle w:val="ListParagraph"/>
        <w:ind w:left="1800"/>
        <w:rPr>
          <w:rFonts w:ascii="Georgia" w:hAnsi="Georgia" w:cs="Arial"/>
        </w:rPr>
      </w:pPr>
    </w:p>
    <w:p w14:paraId="1FB0D040" w14:textId="77777777" w:rsidR="00C860ED" w:rsidRPr="00213A82" w:rsidRDefault="00C860ED" w:rsidP="00C860ED">
      <w:pPr>
        <w:pStyle w:val="ListParagraph"/>
        <w:rPr>
          <w:rFonts w:ascii="Georgia" w:hAnsi="Georgia" w:cs="Arial"/>
        </w:rPr>
      </w:pPr>
    </w:p>
    <w:p w14:paraId="5D31F254" w14:textId="77777777" w:rsidR="00CF3D3D" w:rsidRPr="00213A82" w:rsidRDefault="00C860ED" w:rsidP="00234120">
      <w:pPr>
        <w:pStyle w:val="ListParagraph"/>
        <w:numPr>
          <w:ilvl w:val="0"/>
          <w:numId w:val="22"/>
        </w:numPr>
        <w:rPr>
          <w:rFonts w:ascii="Georgia" w:hAnsi="Georgia"/>
        </w:rPr>
      </w:pPr>
      <w:r w:rsidRPr="00213A82">
        <w:rPr>
          <w:rFonts w:ascii="Georgia" w:hAnsi="Georgia"/>
        </w:rPr>
        <w:t>Decide on one of your algorithms to contribute to the whole-class tournament. Explain your reasoning for choosing that algorithm.</w:t>
      </w:r>
    </w:p>
    <w:p w14:paraId="602A5A81" w14:textId="77777777" w:rsidR="00C860ED" w:rsidRPr="00213A82" w:rsidRDefault="00C860ED" w:rsidP="00C860ED">
      <w:pPr>
        <w:pStyle w:val="ListParagraph"/>
        <w:ind w:left="1080"/>
        <w:rPr>
          <w:rFonts w:ascii="Georgia" w:hAnsi="Georgia"/>
        </w:rPr>
      </w:pPr>
    </w:p>
    <w:p w14:paraId="53DEE679" w14:textId="77777777" w:rsidR="00C860ED" w:rsidRPr="00213A82" w:rsidRDefault="00C860ED" w:rsidP="00C860ED">
      <w:pPr>
        <w:pStyle w:val="ListParagraph"/>
        <w:ind w:left="1080"/>
        <w:rPr>
          <w:rFonts w:ascii="Georgia" w:hAnsi="Georgia"/>
        </w:rPr>
      </w:pPr>
    </w:p>
    <w:p w14:paraId="293C811B" w14:textId="77777777" w:rsidR="00C860ED" w:rsidRPr="00213A82" w:rsidRDefault="00C860ED" w:rsidP="00C860ED">
      <w:pPr>
        <w:pStyle w:val="ListParagraph"/>
        <w:ind w:left="1080"/>
        <w:rPr>
          <w:rFonts w:ascii="Georgia" w:hAnsi="Georgia"/>
        </w:rPr>
      </w:pPr>
    </w:p>
    <w:p w14:paraId="1131B7C9" w14:textId="18BF2367" w:rsidR="00FB5CED" w:rsidRPr="00213A82" w:rsidRDefault="0082637A" w:rsidP="0082637A">
      <w:pPr>
        <w:rPr>
          <w:rFonts w:ascii="Georgia" w:hAnsi="Georgia"/>
          <w:b/>
        </w:rPr>
      </w:pPr>
      <w:r w:rsidRPr="00213A82">
        <w:rPr>
          <w:rFonts w:ascii="Georgia" w:hAnsi="Georgia"/>
          <w:b/>
        </w:rPr>
        <w:t>Part I</w:t>
      </w:r>
      <w:r w:rsidR="00C860ED" w:rsidRPr="00213A82">
        <w:rPr>
          <w:rFonts w:ascii="Georgia" w:hAnsi="Georgia"/>
          <w:b/>
        </w:rPr>
        <w:t>V</w:t>
      </w:r>
      <w:r w:rsidRPr="00213A82">
        <w:rPr>
          <w:rFonts w:ascii="Georgia" w:hAnsi="Georgia"/>
          <w:b/>
        </w:rPr>
        <w:t xml:space="preserve">. </w:t>
      </w:r>
      <w:r w:rsidR="00FB5CED" w:rsidRPr="00213A82">
        <w:rPr>
          <w:rFonts w:ascii="Georgia" w:hAnsi="Georgia"/>
          <w:b/>
        </w:rPr>
        <w:t xml:space="preserve">Contribute </w:t>
      </w:r>
      <w:r w:rsidR="00212E95" w:rsidRPr="00213A82">
        <w:rPr>
          <w:rFonts w:ascii="Georgia" w:hAnsi="Georgia"/>
          <w:b/>
        </w:rPr>
        <w:t>Y</w:t>
      </w:r>
      <w:r w:rsidR="00FB5CED" w:rsidRPr="00213A82">
        <w:rPr>
          <w:rFonts w:ascii="Georgia" w:hAnsi="Georgia"/>
          <w:b/>
        </w:rPr>
        <w:t xml:space="preserve">our </w:t>
      </w:r>
      <w:r w:rsidR="00212E95" w:rsidRPr="00213A82">
        <w:rPr>
          <w:rFonts w:ascii="Georgia" w:hAnsi="Georgia"/>
          <w:b/>
        </w:rPr>
        <w:t>S</w:t>
      </w:r>
      <w:r w:rsidR="00FB5CED" w:rsidRPr="00213A82">
        <w:rPr>
          <w:rFonts w:ascii="Georgia" w:hAnsi="Georgia"/>
          <w:b/>
        </w:rPr>
        <w:t xml:space="preserve">trategy to the </w:t>
      </w:r>
      <w:r w:rsidR="00212E95" w:rsidRPr="00213A82">
        <w:rPr>
          <w:rFonts w:ascii="Georgia" w:hAnsi="Georgia"/>
          <w:b/>
        </w:rPr>
        <w:t>C</w:t>
      </w:r>
      <w:r w:rsidR="00FB5CED" w:rsidRPr="00213A82">
        <w:rPr>
          <w:rFonts w:ascii="Georgia" w:hAnsi="Georgia"/>
          <w:b/>
        </w:rPr>
        <w:t xml:space="preserve">lass </w:t>
      </w:r>
      <w:r w:rsidR="00212E95" w:rsidRPr="00213A82">
        <w:rPr>
          <w:rFonts w:ascii="Georgia" w:hAnsi="Georgia"/>
          <w:b/>
        </w:rPr>
        <w:t>C</w:t>
      </w:r>
      <w:r w:rsidR="00FB5CED" w:rsidRPr="00213A82">
        <w:rPr>
          <w:rFonts w:ascii="Georgia" w:hAnsi="Georgia"/>
          <w:b/>
        </w:rPr>
        <w:t>ollaboration</w:t>
      </w:r>
    </w:p>
    <w:p w14:paraId="3B645EBB" w14:textId="77777777" w:rsidR="00261CDC" w:rsidRPr="00213A82" w:rsidRDefault="00261CDC" w:rsidP="00261CDC">
      <w:pPr>
        <w:rPr>
          <w:rFonts w:ascii="Georgia" w:hAnsi="Georgia"/>
        </w:rPr>
      </w:pPr>
    </w:p>
    <w:p w14:paraId="1492F511" w14:textId="77777777" w:rsidR="00B14F10" w:rsidRPr="00213A82" w:rsidRDefault="00C860ED" w:rsidP="00234120">
      <w:pPr>
        <w:pStyle w:val="ListParagraph"/>
        <w:numPr>
          <w:ilvl w:val="0"/>
          <w:numId w:val="22"/>
        </w:numPr>
        <w:rPr>
          <w:rFonts w:ascii="Georgia" w:hAnsi="Georgia"/>
        </w:rPr>
      </w:pPr>
      <w:r w:rsidRPr="00213A82">
        <w:rPr>
          <w:rFonts w:ascii="Georgia" w:hAnsi="Georgia"/>
        </w:rPr>
        <w:t xml:space="preserve">Open Copy 2 of the </w:t>
      </w:r>
      <w:r w:rsidR="00B14F10" w:rsidRPr="00213A82">
        <w:rPr>
          <w:rFonts w:ascii="Georgia" w:hAnsi="Georgia"/>
        </w:rPr>
        <w:t xml:space="preserve">program. This is </w:t>
      </w:r>
      <w:r w:rsidRPr="00213A82">
        <w:rPr>
          <w:rFonts w:ascii="Georgia" w:hAnsi="Georgia"/>
        </w:rPr>
        <w:t>the local copy link</w:t>
      </w:r>
      <w:r w:rsidR="00B14F10" w:rsidRPr="00213A82">
        <w:rPr>
          <w:rFonts w:ascii="Georgia" w:hAnsi="Georgia"/>
        </w:rPr>
        <w:t xml:space="preserve">ed to the </w:t>
      </w:r>
      <w:proofErr w:type="spellStart"/>
      <w:r w:rsidR="00261CDC" w:rsidRPr="00213A82">
        <w:rPr>
          <w:rFonts w:ascii="Georgia" w:hAnsi="Georgia"/>
        </w:rPr>
        <w:t>GitHub</w:t>
      </w:r>
      <w:proofErr w:type="spellEnd"/>
      <w:r w:rsidR="00261CDC" w:rsidRPr="00213A82">
        <w:rPr>
          <w:rFonts w:ascii="Georgia" w:hAnsi="Georgia"/>
        </w:rPr>
        <w:t xml:space="preserve"> </w:t>
      </w:r>
      <w:r w:rsidR="00B14F10" w:rsidRPr="00213A82">
        <w:rPr>
          <w:rFonts w:ascii="Georgia" w:hAnsi="Georgia"/>
        </w:rPr>
        <w:t xml:space="preserve">repository. You will find it in the default local directory for </w:t>
      </w:r>
      <w:proofErr w:type="spellStart"/>
      <w:r w:rsidR="00B14F10" w:rsidRPr="00213A82">
        <w:rPr>
          <w:rFonts w:ascii="Georgia" w:hAnsi="Georgia"/>
        </w:rPr>
        <w:t>GitHub</w:t>
      </w:r>
      <w:proofErr w:type="spellEnd"/>
      <w:r w:rsidR="00B14F10" w:rsidRPr="00213A82">
        <w:rPr>
          <w:rFonts w:ascii="Georgia" w:hAnsi="Georgia"/>
        </w:rPr>
        <w:t xml:space="preserve">, as chosen in Step 7b. </w:t>
      </w:r>
    </w:p>
    <w:p w14:paraId="64D04B70" w14:textId="77777777" w:rsidR="00B14F10" w:rsidRPr="00213A82" w:rsidRDefault="00B14F10" w:rsidP="00B14F10">
      <w:pPr>
        <w:pStyle w:val="ListParagraph"/>
        <w:ind w:left="1080"/>
        <w:rPr>
          <w:rFonts w:ascii="Georgia" w:hAnsi="Georgia"/>
        </w:rPr>
      </w:pPr>
    </w:p>
    <w:p w14:paraId="25EB05B8" w14:textId="4B3182C8" w:rsidR="00B14F10" w:rsidRPr="00213A82" w:rsidRDefault="00B14F10" w:rsidP="00B14F10">
      <w:pPr>
        <w:pStyle w:val="ListParagraph"/>
        <w:ind w:left="1080"/>
        <w:rPr>
          <w:rFonts w:ascii="Georgia" w:hAnsi="Georgia"/>
        </w:rPr>
      </w:pPr>
      <w:r w:rsidRPr="00213A82">
        <w:rPr>
          <w:rFonts w:ascii="Georgia" w:hAnsi="Georgia"/>
        </w:rPr>
        <w:t>Be careful not to place your cursor anywhere in the file other than the section allocated for your pair’s work. This precaution is necessary because if two teams both change the same line in the file, one of the teams will be unable to push their changes into the shared repo</w:t>
      </w:r>
      <w:r w:rsidR="00212E95" w:rsidRPr="00213A82">
        <w:rPr>
          <w:rFonts w:ascii="Georgia" w:hAnsi="Georgia"/>
        </w:rPr>
        <w:t>s</w:t>
      </w:r>
      <w:r w:rsidRPr="00213A82">
        <w:rPr>
          <w:rFonts w:ascii="Georgia" w:hAnsi="Georgia"/>
        </w:rPr>
        <w:t xml:space="preserve">itory in the cloud without using the </w:t>
      </w:r>
      <w:proofErr w:type="spellStart"/>
      <w:r w:rsidRPr="00213A82">
        <w:rPr>
          <w:rFonts w:ascii="Georgia" w:hAnsi="Georgia"/>
        </w:rPr>
        <w:t>Git</w:t>
      </w:r>
      <w:proofErr w:type="spellEnd"/>
      <w:r w:rsidRPr="00213A82">
        <w:rPr>
          <w:rFonts w:ascii="Georgia" w:hAnsi="Georgia"/>
        </w:rPr>
        <w:t xml:space="preserve"> shell. </w:t>
      </w:r>
    </w:p>
    <w:p w14:paraId="44472B40" w14:textId="77777777" w:rsidR="00B14F10" w:rsidRPr="00213A82" w:rsidRDefault="00B14F10" w:rsidP="00B14F10">
      <w:pPr>
        <w:rPr>
          <w:rFonts w:ascii="Georgia" w:hAnsi="Georgia"/>
        </w:rPr>
      </w:pPr>
    </w:p>
    <w:p w14:paraId="7953140F" w14:textId="77777777" w:rsidR="00B14F10" w:rsidRPr="00213A82" w:rsidRDefault="00B14F10" w:rsidP="00234120">
      <w:pPr>
        <w:pStyle w:val="ListParagraph"/>
        <w:numPr>
          <w:ilvl w:val="0"/>
          <w:numId w:val="22"/>
        </w:numPr>
        <w:rPr>
          <w:rFonts w:ascii="Georgia" w:hAnsi="Georgia"/>
        </w:rPr>
      </w:pPr>
      <w:r w:rsidRPr="00213A82">
        <w:rPr>
          <w:rFonts w:ascii="Georgia" w:hAnsi="Georgia"/>
        </w:rPr>
        <w:t>In the section allocated to your pair, edit the code so that it uses your algorithm. Save the file.</w:t>
      </w:r>
    </w:p>
    <w:p w14:paraId="03356D2D" w14:textId="77777777" w:rsidR="00B14F10" w:rsidRPr="00213A82" w:rsidRDefault="00B14F10" w:rsidP="00B14F10">
      <w:pPr>
        <w:rPr>
          <w:rFonts w:ascii="Georgia" w:hAnsi="Georgia"/>
        </w:rPr>
      </w:pPr>
    </w:p>
    <w:p w14:paraId="33AA1637" w14:textId="20736CE3" w:rsidR="00261CDC" w:rsidRPr="00213A82" w:rsidRDefault="00B14F10" w:rsidP="00234120">
      <w:pPr>
        <w:pStyle w:val="ListParagraph"/>
        <w:numPr>
          <w:ilvl w:val="0"/>
          <w:numId w:val="22"/>
        </w:numPr>
        <w:rPr>
          <w:rFonts w:ascii="Georgia" w:hAnsi="Georgia"/>
        </w:rPr>
      </w:pPr>
      <w:r w:rsidRPr="00213A82">
        <w:rPr>
          <w:rFonts w:ascii="Georgia" w:hAnsi="Georgia"/>
        </w:rPr>
        <w:lastRenderedPageBreak/>
        <w:t xml:space="preserve">Launch </w:t>
      </w:r>
      <w:proofErr w:type="spellStart"/>
      <w:r w:rsidRPr="00213A82">
        <w:rPr>
          <w:rFonts w:ascii="Georgia" w:hAnsi="Georgia"/>
        </w:rPr>
        <w:t>GitHub</w:t>
      </w:r>
      <w:proofErr w:type="spellEnd"/>
      <w:r w:rsidRPr="00213A82">
        <w:rPr>
          <w:rFonts w:ascii="Georgia" w:hAnsi="Georgia"/>
        </w:rPr>
        <w:t xml:space="preserve"> </w:t>
      </w:r>
      <w:r w:rsidR="00261CDC" w:rsidRPr="00213A82">
        <w:rPr>
          <w:rFonts w:ascii="Georgia" w:hAnsi="Georgia"/>
        </w:rPr>
        <w:t>for Windows and view the local repository</w:t>
      </w:r>
      <w:r w:rsidRPr="00213A82">
        <w:rPr>
          <w:rFonts w:ascii="Georgia" w:hAnsi="Georgia"/>
        </w:rPr>
        <w:t xml:space="preserve">, as shown below </w:t>
      </w:r>
      <w:r w:rsidR="00F9662D">
        <w:rPr>
          <w:rFonts w:ascii="Georgia" w:hAnsi="Georgia"/>
        </w:rPr>
        <w:t>on the left. Commit the changes and use</w:t>
      </w:r>
      <w:r w:rsidRPr="00213A82">
        <w:rPr>
          <w:rFonts w:ascii="Georgia" w:hAnsi="Georgia"/>
        </w:rPr>
        <w:t xml:space="preserve"> a</w:t>
      </w:r>
      <w:r w:rsidR="00261CDC" w:rsidRPr="00213A82">
        <w:rPr>
          <w:rFonts w:ascii="Georgia" w:hAnsi="Georgia"/>
        </w:rPr>
        <w:t xml:space="preserve"> commit message </w:t>
      </w:r>
      <w:r w:rsidRPr="00213A82">
        <w:rPr>
          <w:rFonts w:ascii="Georgia" w:hAnsi="Georgia"/>
        </w:rPr>
        <w:t xml:space="preserve">like </w:t>
      </w:r>
      <w:r w:rsidR="00261CDC" w:rsidRPr="00213A82">
        <w:rPr>
          <w:rFonts w:ascii="Georgia" w:hAnsi="Georgia"/>
        </w:rPr>
        <w:t>“</w:t>
      </w:r>
      <w:r w:rsidRPr="00213A82">
        <w:rPr>
          <w:rFonts w:ascii="Georgia" w:hAnsi="Georgia"/>
        </w:rPr>
        <w:t>changed player 5 strategy”</w:t>
      </w:r>
      <w:r w:rsidR="00261CDC" w:rsidRPr="00213A82">
        <w:rPr>
          <w:rFonts w:ascii="Georgia" w:hAnsi="Georgia"/>
        </w:rPr>
        <w:t>.</w:t>
      </w:r>
    </w:p>
    <w:p w14:paraId="1F22FEAC" w14:textId="77777777" w:rsidR="00261CDC" w:rsidRPr="00213A82" w:rsidRDefault="00261CDC" w:rsidP="00261CDC">
      <w:pPr>
        <w:pStyle w:val="ListParagraph"/>
        <w:rPr>
          <w:rFonts w:ascii="Georgia" w:hAnsi="Georgia"/>
        </w:rPr>
      </w:pPr>
      <w:r w:rsidRPr="00213A82">
        <w:rPr>
          <w:rFonts w:ascii="Georgia" w:hAnsi="Georgia"/>
          <w:noProof/>
        </w:rPr>
        <w:drawing>
          <wp:inline distT="0" distB="0" distL="0" distR="0" wp14:anchorId="405C491B" wp14:editId="2F6D555F">
            <wp:extent cx="1219200" cy="107980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40" cy="1079841"/>
                    </a:xfrm>
                    <a:prstGeom prst="rect">
                      <a:avLst/>
                    </a:prstGeom>
                    <a:noFill/>
                    <a:ln>
                      <a:noFill/>
                    </a:ln>
                  </pic:spPr>
                </pic:pic>
              </a:graphicData>
            </a:graphic>
          </wp:inline>
        </w:drawing>
      </w:r>
      <w:r w:rsidRPr="00213A82">
        <w:rPr>
          <w:rFonts w:ascii="Georgia" w:hAnsi="Georgia"/>
        </w:rPr>
        <w:t xml:space="preserve">                                           </w:t>
      </w:r>
      <w:r w:rsidRPr="00213A82">
        <w:rPr>
          <w:rFonts w:ascii="Georgia" w:hAnsi="Georgia"/>
          <w:noProof/>
        </w:rPr>
        <w:drawing>
          <wp:inline distT="0" distB="0" distL="0" distR="0" wp14:anchorId="1070D8B5" wp14:editId="54365E43">
            <wp:extent cx="1487647" cy="95159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7752" cy="951658"/>
                    </a:xfrm>
                    <a:prstGeom prst="rect">
                      <a:avLst/>
                    </a:prstGeom>
                    <a:noFill/>
                    <a:ln>
                      <a:noFill/>
                    </a:ln>
                  </pic:spPr>
                </pic:pic>
              </a:graphicData>
            </a:graphic>
          </wp:inline>
        </w:drawing>
      </w:r>
      <w:r w:rsidRPr="00213A82">
        <w:rPr>
          <w:rFonts w:ascii="Georgia" w:hAnsi="Georgia"/>
        </w:rPr>
        <w:t xml:space="preserve">                        </w:t>
      </w:r>
    </w:p>
    <w:p w14:paraId="1C90C9EE" w14:textId="77777777" w:rsidR="00261CDC" w:rsidRPr="00213A82" w:rsidRDefault="00261CDC" w:rsidP="00261CDC">
      <w:pPr>
        <w:pStyle w:val="ListParagraph"/>
        <w:rPr>
          <w:rFonts w:ascii="Georgia" w:hAnsi="Georgia"/>
        </w:rPr>
      </w:pPr>
    </w:p>
    <w:p w14:paraId="799F60D6" w14:textId="77777777" w:rsidR="00FB5CED" w:rsidRPr="00213A82" w:rsidRDefault="00FB5CED" w:rsidP="00234120">
      <w:pPr>
        <w:pStyle w:val="ListParagraph"/>
        <w:numPr>
          <w:ilvl w:val="0"/>
          <w:numId w:val="22"/>
        </w:numPr>
        <w:ind w:left="720"/>
        <w:rPr>
          <w:rFonts w:ascii="Georgia" w:hAnsi="Georgia"/>
        </w:rPr>
      </w:pPr>
      <w:r w:rsidRPr="00213A82">
        <w:rPr>
          <w:rFonts w:ascii="Georgia" w:hAnsi="Georgia"/>
        </w:rPr>
        <w:t xml:space="preserve">Select </w:t>
      </w:r>
      <w:r w:rsidRPr="00DB1F22">
        <w:rPr>
          <w:rFonts w:ascii="Georgia" w:hAnsi="Georgia"/>
          <w:b/>
        </w:rPr>
        <w:t>sync</w:t>
      </w:r>
      <w:r w:rsidRPr="00213A82">
        <w:rPr>
          <w:rFonts w:ascii="Georgia" w:hAnsi="Georgia"/>
        </w:rPr>
        <w:t xml:space="preserve"> to push your changes to the cloud repository.</w:t>
      </w:r>
      <w:r w:rsidRPr="00213A82">
        <w:rPr>
          <w:rFonts w:ascii="Georgia" w:hAnsi="Georgia"/>
          <w:noProof/>
        </w:rPr>
        <w:t xml:space="preserve"> After you have clicked the “sync” button, the repository may take a couple of minutes to upload. </w:t>
      </w:r>
    </w:p>
    <w:p w14:paraId="7252E67A" w14:textId="64800210" w:rsidR="00FB5CED" w:rsidRPr="00213A82" w:rsidRDefault="00FB5CED" w:rsidP="00FB5CED">
      <w:pPr>
        <w:pStyle w:val="ListParagraph"/>
        <w:jc w:val="center"/>
        <w:rPr>
          <w:rFonts w:ascii="Georgia" w:hAnsi="Georgia"/>
        </w:rPr>
      </w:pPr>
    </w:p>
    <w:p w14:paraId="7160D65F" w14:textId="1DDC0B90" w:rsidR="00261CDC" w:rsidRDefault="00DB1F22" w:rsidP="00DB1F22">
      <w:pPr>
        <w:jc w:val="center"/>
        <w:rPr>
          <w:rFonts w:ascii="Georgia" w:hAnsi="Georgia"/>
        </w:rPr>
      </w:pPr>
      <w:r w:rsidRPr="00213A82">
        <w:rPr>
          <w:rFonts w:ascii="Georgia" w:hAnsi="Georgia"/>
          <w:noProof/>
        </w:rPr>
        <w:drawing>
          <wp:inline distT="0" distB="0" distL="0" distR="0" wp14:anchorId="1DB44E6F" wp14:editId="2931B7DD">
            <wp:extent cx="1755648" cy="265176"/>
            <wp:effectExtent l="0" t="0" r="0" b="190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5648" cy="265176"/>
                    </a:xfrm>
                    <a:prstGeom prst="rect">
                      <a:avLst/>
                    </a:prstGeom>
                    <a:noFill/>
                    <a:ln>
                      <a:noFill/>
                    </a:ln>
                  </pic:spPr>
                </pic:pic>
              </a:graphicData>
            </a:graphic>
          </wp:inline>
        </w:drawing>
      </w:r>
    </w:p>
    <w:p w14:paraId="030975DD" w14:textId="77777777" w:rsidR="00DB1F22" w:rsidRPr="00213A82" w:rsidRDefault="00DB1F22" w:rsidP="00DB1F22">
      <w:pPr>
        <w:jc w:val="center"/>
        <w:rPr>
          <w:rFonts w:ascii="Georgia" w:hAnsi="Georgia"/>
        </w:rPr>
      </w:pPr>
    </w:p>
    <w:p w14:paraId="2B0CE4B0" w14:textId="77777777" w:rsidR="00261CDC" w:rsidRPr="00213A82" w:rsidRDefault="00261CDC" w:rsidP="00234120">
      <w:pPr>
        <w:pStyle w:val="ListParagraph"/>
        <w:numPr>
          <w:ilvl w:val="0"/>
          <w:numId w:val="22"/>
        </w:numPr>
        <w:ind w:left="720"/>
        <w:rPr>
          <w:rFonts w:ascii="Georgia" w:hAnsi="Georgia"/>
        </w:rPr>
      </w:pPr>
      <w:proofErr w:type="spellStart"/>
      <w:r w:rsidRPr="00213A82">
        <w:rPr>
          <w:rFonts w:ascii="Georgia" w:hAnsi="Georgia"/>
        </w:rPr>
        <w:t>Git</w:t>
      </w:r>
      <w:proofErr w:type="spellEnd"/>
      <w:r w:rsidRPr="00213A82">
        <w:rPr>
          <w:rFonts w:ascii="Georgia" w:hAnsi="Georgia"/>
        </w:rPr>
        <w:t xml:space="preserve">, the software on which </w:t>
      </w:r>
      <w:proofErr w:type="spellStart"/>
      <w:r w:rsidRPr="00213A82">
        <w:rPr>
          <w:rFonts w:ascii="Georgia" w:hAnsi="Georgia"/>
        </w:rPr>
        <w:t>GitHub</w:t>
      </w:r>
      <w:proofErr w:type="spellEnd"/>
      <w:r w:rsidRPr="00213A82">
        <w:rPr>
          <w:rFonts w:ascii="Georgia" w:hAnsi="Georgia"/>
        </w:rPr>
        <w:t xml:space="preserve"> is built, create</w:t>
      </w:r>
      <w:r w:rsidR="006947BE" w:rsidRPr="00213A82">
        <w:rPr>
          <w:rFonts w:ascii="Georgia" w:hAnsi="Georgia"/>
        </w:rPr>
        <w:t>s</w:t>
      </w:r>
      <w:r w:rsidRPr="00213A82">
        <w:rPr>
          <w:rFonts w:ascii="Georgia" w:hAnsi="Georgia"/>
        </w:rPr>
        <w:t xml:space="preserve"> a tree of revisions building on earlier commits. The commits can be in a sequence, one after another, as shown on the left, or they can be along separate branches of development, as shown on the right. </w:t>
      </w:r>
    </w:p>
    <w:p w14:paraId="28ADF640" w14:textId="77777777" w:rsidR="00261CDC" w:rsidRPr="00213A82" w:rsidRDefault="00261CDC" w:rsidP="00261CDC">
      <w:pPr>
        <w:jc w:val="center"/>
        <w:rPr>
          <w:rFonts w:ascii="Georgia" w:hAnsi="Georgia"/>
        </w:rPr>
      </w:pPr>
      <w:r w:rsidRPr="00213A82">
        <w:rPr>
          <w:rFonts w:ascii="Georgia" w:hAnsi="Georgia"/>
          <w:noProof/>
        </w:rPr>
        <w:drawing>
          <wp:inline distT="0" distB="0" distL="0" distR="0" wp14:anchorId="5F3C5F9F" wp14:editId="2A2D4A01">
            <wp:extent cx="1844053" cy="411571"/>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41855" cy="411080"/>
                    </a:xfrm>
                    <a:prstGeom prst="rect">
                      <a:avLst/>
                    </a:prstGeom>
                  </pic:spPr>
                </pic:pic>
              </a:graphicData>
            </a:graphic>
          </wp:inline>
        </w:drawing>
      </w:r>
      <w:r w:rsidRPr="00213A82">
        <w:rPr>
          <w:rFonts w:ascii="Georgia" w:hAnsi="Georgia"/>
        </w:rPr>
        <w:t xml:space="preserve">                           </w:t>
      </w:r>
      <w:r w:rsidRPr="00213A82">
        <w:rPr>
          <w:rFonts w:ascii="Georgia" w:hAnsi="Georgia"/>
          <w:noProof/>
        </w:rPr>
        <w:drawing>
          <wp:inline distT="0" distB="0" distL="0" distR="0" wp14:anchorId="267CC9C7" wp14:editId="1C55A0BA">
            <wp:extent cx="1761853" cy="66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62691" cy="669918"/>
                    </a:xfrm>
                    <a:prstGeom prst="rect">
                      <a:avLst/>
                    </a:prstGeom>
                  </pic:spPr>
                </pic:pic>
              </a:graphicData>
            </a:graphic>
          </wp:inline>
        </w:drawing>
      </w:r>
    </w:p>
    <w:p w14:paraId="34CCC593" w14:textId="77777777" w:rsidR="00261CDC" w:rsidRPr="00213A82" w:rsidRDefault="00261CDC" w:rsidP="00261CDC">
      <w:pPr>
        <w:jc w:val="center"/>
        <w:rPr>
          <w:rFonts w:ascii="Georgia" w:hAnsi="Georgia"/>
        </w:rPr>
      </w:pPr>
    </w:p>
    <w:p w14:paraId="2EC46774" w14:textId="77777777" w:rsidR="00261CDC" w:rsidRPr="00213A82" w:rsidRDefault="00261CDC" w:rsidP="00261CDC">
      <w:pPr>
        <w:ind w:left="720"/>
        <w:rPr>
          <w:rFonts w:ascii="Georgia" w:hAnsi="Georgia"/>
        </w:rPr>
      </w:pPr>
      <w:r w:rsidRPr="00213A82">
        <w:rPr>
          <w:rFonts w:ascii="Georgia" w:hAnsi="Georgia"/>
        </w:rPr>
        <w:t>In the graph of commits on the right, commits D and E are independent revisions of commit C. The arrows go backward in time, showing which commits are being built upon. How many “current” versions do you think there are in the repository graphed on the right?</w:t>
      </w:r>
    </w:p>
    <w:p w14:paraId="3FC198D2" w14:textId="77777777" w:rsidR="00BD30DE" w:rsidRPr="00213A82" w:rsidRDefault="00BD30DE" w:rsidP="00FB5CED">
      <w:pPr>
        <w:rPr>
          <w:rFonts w:ascii="Georgia" w:hAnsi="Georgia"/>
        </w:rPr>
      </w:pPr>
    </w:p>
    <w:p w14:paraId="0110754D" w14:textId="11A3C9D4" w:rsidR="001A0B9F" w:rsidRPr="00213A82" w:rsidRDefault="00FB5CED" w:rsidP="001A0B9F">
      <w:pPr>
        <w:pStyle w:val="ListParagraph"/>
        <w:numPr>
          <w:ilvl w:val="0"/>
          <w:numId w:val="22"/>
        </w:numPr>
        <w:ind w:left="720"/>
        <w:rPr>
          <w:rFonts w:ascii="Georgia" w:hAnsi="Georgia"/>
        </w:rPr>
      </w:pPr>
      <w:r w:rsidRPr="00213A82">
        <w:rPr>
          <w:rFonts w:ascii="Georgia" w:hAnsi="Georgia"/>
        </w:rPr>
        <w:t xml:space="preserve">Once everyone has contributed their strategy, synchronize again with the cloud repository. Execute the function and examine the </w:t>
      </w:r>
      <w:r w:rsidRPr="00DB1F22">
        <w:rPr>
          <w:rFonts w:ascii="Courier New" w:hAnsi="Courier New" w:cs="Courier New"/>
          <w:sz w:val="22"/>
          <w:szCs w:val="22"/>
          <w:shd w:val="clear" w:color="auto" w:fill="92CDDC" w:themeFill="accent5" w:themeFillTint="99"/>
        </w:rPr>
        <w:t>tournament.txt</w:t>
      </w:r>
      <w:r w:rsidR="00DB1F22">
        <w:rPr>
          <w:rFonts w:ascii="Georgia" w:hAnsi="Georgia"/>
        </w:rPr>
        <w:t xml:space="preserve"> </w:t>
      </w:r>
      <w:r w:rsidRPr="00213A82">
        <w:rPr>
          <w:rFonts w:ascii="Georgia" w:hAnsi="Georgia"/>
        </w:rPr>
        <w:t xml:space="preserve">file. Who won? How did your strategy do overall? </w:t>
      </w:r>
    </w:p>
    <w:p w14:paraId="6F70C99C" w14:textId="77777777" w:rsidR="001A0B9F" w:rsidRPr="00213A82" w:rsidRDefault="001A0B9F" w:rsidP="001A0B9F">
      <w:pPr>
        <w:pStyle w:val="ListParagraph"/>
        <w:rPr>
          <w:rFonts w:ascii="Georgia" w:hAnsi="Georgia"/>
        </w:rPr>
      </w:pPr>
    </w:p>
    <w:p w14:paraId="54F3602E" w14:textId="77777777" w:rsidR="001A0B9F" w:rsidRPr="00213A82" w:rsidRDefault="001A0B9F" w:rsidP="001A0B9F">
      <w:pPr>
        <w:pStyle w:val="ListParagraph"/>
        <w:rPr>
          <w:rFonts w:ascii="Georgia" w:hAnsi="Georgia"/>
        </w:rPr>
      </w:pPr>
    </w:p>
    <w:p w14:paraId="17BDA958" w14:textId="7F31C408" w:rsidR="00FB5CED" w:rsidRPr="00213A82" w:rsidRDefault="00106FF9" w:rsidP="001A0B9F">
      <w:pPr>
        <w:pStyle w:val="ListParagraph"/>
        <w:numPr>
          <w:ilvl w:val="0"/>
          <w:numId w:val="22"/>
        </w:numPr>
        <w:ind w:left="720"/>
        <w:rPr>
          <w:rFonts w:ascii="Georgia" w:hAnsi="Georgia"/>
        </w:rPr>
      </w:pPr>
      <w:r w:rsidRPr="00213A82">
        <w:rPr>
          <w:rFonts w:ascii="Georgia" w:hAnsi="Georgia"/>
        </w:rPr>
        <w:t>Against w</w:t>
      </w:r>
      <w:r w:rsidR="00FB5CED" w:rsidRPr="00213A82">
        <w:rPr>
          <w:rFonts w:ascii="Georgia" w:hAnsi="Georgia"/>
        </w:rPr>
        <w:t xml:space="preserve">hich strategies did your strategy </w:t>
      </w:r>
      <w:r w:rsidR="001A0B9F" w:rsidRPr="00213A82">
        <w:rPr>
          <w:rFonts w:ascii="Georgia" w:hAnsi="Georgia"/>
        </w:rPr>
        <w:t>perform well? W</w:t>
      </w:r>
      <w:r w:rsidR="00FB5CED" w:rsidRPr="00213A82">
        <w:rPr>
          <w:rFonts w:ascii="Georgia" w:hAnsi="Georgia"/>
        </w:rPr>
        <w:t xml:space="preserve">hich strategies defeated you? Explain why </w:t>
      </w:r>
      <w:r w:rsidR="001A0B9F" w:rsidRPr="00213A82">
        <w:rPr>
          <w:rFonts w:ascii="Georgia" w:hAnsi="Georgia"/>
        </w:rPr>
        <w:t>the winning strategy or strategies performed well</w:t>
      </w:r>
      <w:r w:rsidR="006947BE" w:rsidRPr="00213A82">
        <w:rPr>
          <w:rFonts w:ascii="Georgia" w:hAnsi="Georgia"/>
        </w:rPr>
        <w:t>.</w:t>
      </w:r>
    </w:p>
    <w:p w14:paraId="62164645" w14:textId="77777777" w:rsidR="001A0B9F" w:rsidRPr="00213A82" w:rsidRDefault="001A0B9F" w:rsidP="001A0B9F">
      <w:pPr>
        <w:rPr>
          <w:rFonts w:ascii="Georgia" w:hAnsi="Georgia"/>
        </w:rPr>
      </w:pPr>
    </w:p>
    <w:p w14:paraId="0B92B2D7" w14:textId="77777777" w:rsidR="001A0B9F" w:rsidRPr="00213A82" w:rsidRDefault="001A0B9F" w:rsidP="001A0B9F">
      <w:pPr>
        <w:rPr>
          <w:rFonts w:ascii="Georgia" w:hAnsi="Georgia"/>
        </w:rPr>
      </w:pPr>
    </w:p>
    <w:p w14:paraId="15E3998E" w14:textId="77777777" w:rsidR="001A0B9F" w:rsidRPr="00213A82" w:rsidRDefault="001A0B9F" w:rsidP="001A0B9F">
      <w:pPr>
        <w:rPr>
          <w:rFonts w:ascii="Georgia" w:hAnsi="Georgia"/>
        </w:rPr>
      </w:pPr>
    </w:p>
    <w:p w14:paraId="57869FF2" w14:textId="77777777" w:rsidR="001A0B9F" w:rsidRPr="00213A82" w:rsidRDefault="001A0B9F" w:rsidP="001A0B9F">
      <w:pPr>
        <w:pStyle w:val="ActivityNumbers"/>
        <w:numPr>
          <w:ilvl w:val="0"/>
          <w:numId w:val="0"/>
        </w:numPr>
        <w:ind w:left="720" w:hanging="360"/>
        <w:rPr>
          <w:rFonts w:ascii="Georgia" w:hAnsi="Georgia"/>
        </w:rPr>
      </w:pPr>
      <w:r w:rsidRPr="00213A82">
        <w:rPr>
          <w:rFonts w:ascii="Georgia" w:hAnsi="Georgia"/>
        </w:rPr>
        <w:t xml:space="preserve">29. Write a </w:t>
      </w:r>
      <w:proofErr w:type="spellStart"/>
      <w:r w:rsidRPr="00213A82">
        <w:rPr>
          <w:rFonts w:ascii="Georgia" w:hAnsi="Georgia"/>
        </w:rPr>
        <w:t>pseudocode</w:t>
      </w:r>
      <w:proofErr w:type="spellEnd"/>
      <w:r w:rsidRPr="00213A82">
        <w:rPr>
          <w:rFonts w:ascii="Georgia" w:hAnsi="Georgia"/>
        </w:rPr>
        <w:t xml:space="preserve"> strategy to beat one team that you fared poorly against in the competition. Explain why you think this new strategy would or would not do well overall. </w:t>
      </w:r>
    </w:p>
    <w:p w14:paraId="62B2EC11" w14:textId="77777777" w:rsidR="001A0B9F" w:rsidRPr="00213A82" w:rsidRDefault="001A0B9F" w:rsidP="001A0B9F">
      <w:pPr>
        <w:pStyle w:val="ListParagraph"/>
        <w:ind w:left="1080"/>
        <w:rPr>
          <w:rFonts w:ascii="Georgia" w:hAnsi="Georgia"/>
        </w:rPr>
      </w:pPr>
    </w:p>
    <w:p w14:paraId="05172A43" w14:textId="77777777" w:rsidR="00E40B84" w:rsidRPr="00F24CEC" w:rsidRDefault="00A162AB" w:rsidP="00A162AB">
      <w:pPr>
        <w:pStyle w:val="ActivitySection"/>
        <w:rPr>
          <w:rFonts w:ascii="Georgia" w:hAnsi="Georgia"/>
          <w:sz w:val="28"/>
        </w:rPr>
      </w:pPr>
      <w:r w:rsidRPr="00F24CEC">
        <w:rPr>
          <w:rFonts w:ascii="Georgia" w:hAnsi="Georgia"/>
          <w:sz w:val="28"/>
        </w:rPr>
        <w:t>Conclusion</w:t>
      </w:r>
    </w:p>
    <w:p w14:paraId="64BCF6E6" w14:textId="77777777" w:rsidR="008568D2" w:rsidRPr="00213A82" w:rsidRDefault="008568D2" w:rsidP="00234120">
      <w:pPr>
        <w:pStyle w:val="ActivityNumbers"/>
        <w:numPr>
          <w:ilvl w:val="0"/>
          <w:numId w:val="21"/>
        </w:numPr>
        <w:ind w:left="720"/>
        <w:rPr>
          <w:rFonts w:ascii="Georgia" w:hAnsi="Georgia"/>
        </w:rPr>
      </w:pPr>
      <w:r w:rsidRPr="00213A82">
        <w:rPr>
          <w:rFonts w:ascii="Georgia" w:hAnsi="Georgia"/>
        </w:rPr>
        <w:t>What is version control?</w:t>
      </w:r>
    </w:p>
    <w:p w14:paraId="4058B5FD" w14:textId="77777777" w:rsidR="005F4E48" w:rsidRPr="00213A82" w:rsidRDefault="005F4E48" w:rsidP="00FB5CED">
      <w:pPr>
        <w:pStyle w:val="ActivityNumbers"/>
        <w:numPr>
          <w:ilvl w:val="0"/>
          <w:numId w:val="0"/>
        </w:numPr>
        <w:rPr>
          <w:rFonts w:ascii="Georgia" w:hAnsi="Georgia"/>
        </w:rPr>
      </w:pPr>
    </w:p>
    <w:p w14:paraId="264A7BFC" w14:textId="77777777" w:rsidR="008568D2" w:rsidRPr="00213A82" w:rsidRDefault="008568D2" w:rsidP="00234120">
      <w:pPr>
        <w:pStyle w:val="ActivityNumbers"/>
        <w:numPr>
          <w:ilvl w:val="0"/>
          <w:numId w:val="21"/>
        </w:numPr>
        <w:ind w:left="720"/>
        <w:rPr>
          <w:rFonts w:ascii="Georgia" w:hAnsi="Georgia"/>
        </w:rPr>
      </w:pPr>
      <w:r w:rsidRPr="00213A82">
        <w:rPr>
          <w:rFonts w:ascii="Georgia" w:hAnsi="Georgia"/>
        </w:rPr>
        <w:t>Why is version control so helpful when collaborating with people?</w:t>
      </w:r>
      <w:r w:rsidR="005F4E48" w:rsidRPr="00213A82">
        <w:rPr>
          <w:rFonts w:ascii="Georgia" w:hAnsi="Georgia"/>
        </w:rPr>
        <w:t xml:space="preserve"> </w:t>
      </w:r>
    </w:p>
    <w:p w14:paraId="12833A8E" w14:textId="77777777" w:rsidR="005F4E48" w:rsidRPr="00213A82" w:rsidRDefault="005F4E48" w:rsidP="00FB5CED">
      <w:pPr>
        <w:pStyle w:val="ActivityNumbers"/>
        <w:numPr>
          <w:ilvl w:val="0"/>
          <w:numId w:val="0"/>
        </w:numPr>
        <w:rPr>
          <w:rFonts w:ascii="Georgia" w:hAnsi="Georgia"/>
        </w:rPr>
      </w:pPr>
    </w:p>
    <w:p w14:paraId="4F6A226A" w14:textId="5ED171FE" w:rsidR="00DD5B47" w:rsidRPr="00213A82" w:rsidRDefault="005F4E48" w:rsidP="00234120">
      <w:pPr>
        <w:pStyle w:val="ActivityNumbers"/>
        <w:numPr>
          <w:ilvl w:val="0"/>
          <w:numId w:val="21"/>
        </w:numPr>
        <w:ind w:left="720"/>
        <w:rPr>
          <w:rFonts w:ascii="Georgia" w:hAnsi="Georgia"/>
        </w:rPr>
      </w:pPr>
      <w:r w:rsidRPr="00213A82">
        <w:rPr>
          <w:rFonts w:ascii="Georgia" w:hAnsi="Georgia"/>
        </w:rPr>
        <w:t>How has the Internet changed the way</w:t>
      </w:r>
      <w:r w:rsidR="00F9662D">
        <w:rPr>
          <w:rFonts w:ascii="Georgia" w:hAnsi="Georgia"/>
        </w:rPr>
        <w:t xml:space="preserve"> in which people write software – </w:t>
      </w:r>
      <w:r w:rsidRPr="00213A82">
        <w:rPr>
          <w:rFonts w:ascii="Georgia" w:hAnsi="Georgia"/>
        </w:rPr>
        <w:t xml:space="preserve">even software not meant for use related to the Internet? Advocates of the Scrum process still recommend that a team of developers be located in the same </w:t>
      </w:r>
      <w:r w:rsidR="00F9662D">
        <w:rPr>
          <w:rFonts w:ascii="Georgia" w:hAnsi="Georgia"/>
        </w:rPr>
        <w:t>place</w:t>
      </w:r>
      <w:r w:rsidRPr="00213A82">
        <w:rPr>
          <w:rFonts w:ascii="Georgia" w:hAnsi="Georgia"/>
        </w:rPr>
        <w:t xml:space="preserve"> to collaborate. Why do you think face-to-face collaboration is still considered superior?</w:t>
      </w:r>
    </w:p>
    <w:p w14:paraId="35B72BA1" w14:textId="77777777" w:rsidR="006947BE" w:rsidRPr="00213A82" w:rsidRDefault="006947BE" w:rsidP="001A0B9F">
      <w:pPr>
        <w:pStyle w:val="ListParagraph"/>
        <w:rPr>
          <w:rFonts w:ascii="Georgia" w:hAnsi="Georgia"/>
        </w:rPr>
      </w:pPr>
    </w:p>
    <w:p w14:paraId="4F118146" w14:textId="77777777" w:rsidR="006947BE" w:rsidRPr="00213A82" w:rsidRDefault="006947BE" w:rsidP="001A0B9F">
      <w:pPr>
        <w:pStyle w:val="ActivityNumbers"/>
        <w:numPr>
          <w:ilvl w:val="0"/>
          <w:numId w:val="0"/>
        </w:numPr>
        <w:ind w:left="720" w:hanging="360"/>
        <w:rPr>
          <w:rFonts w:ascii="Georgia" w:hAnsi="Georgia"/>
        </w:rPr>
      </w:pPr>
    </w:p>
    <w:p w14:paraId="6D9946B3" w14:textId="77777777" w:rsidR="001A0B9F" w:rsidRPr="00213A82" w:rsidRDefault="001A0B9F">
      <w:pPr>
        <w:pStyle w:val="ActivityNumbers"/>
        <w:numPr>
          <w:ilvl w:val="0"/>
          <w:numId w:val="0"/>
        </w:numPr>
        <w:ind w:left="720" w:hanging="360"/>
        <w:rPr>
          <w:rFonts w:ascii="Georgia" w:hAnsi="Georgia"/>
        </w:rPr>
      </w:pPr>
    </w:p>
    <w:sectPr w:rsidR="001A0B9F" w:rsidRPr="00213A82" w:rsidSect="00D36886">
      <w:headerReference w:type="even" r:id="rId26"/>
      <w:footerReference w:type="default" r:id="rId27"/>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90676" w14:textId="77777777" w:rsidR="00FF2E3E" w:rsidRDefault="00FF2E3E">
      <w:r>
        <w:separator/>
      </w:r>
    </w:p>
    <w:p w14:paraId="4AD9AE50" w14:textId="77777777" w:rsidR="00FF2E3E" w:rsidRDefault="00FF2E3E"/>
    <w:p w14:paraId="1C011DEA" w14:textId="77777777" w:rsidR="00FF2E3E" w:rsidRDefault="00FF2E3E"/>
  </w:endnote>
  <w:endnote w:type="continuationSeparator" w:id="0">
    <w:p w14:paraId="04F71E6E" w14:textId="77777777" w:rsidR="00FF2E3E" w:rsidRDefault="00FF2E3E">
      <w:r>
        <w:continuationSeparator/>
      </w:r>
    </w:p>
    <w:p w14:paraId="17571225" w14:textId="77777777" w:rsidR="00FF2E3E" w:rsidRDefault="00FF2E3E"/>
    <w:p w14:paraId="025FC10E" w14:textId="77777777" w:rsidR="00FF2E3E" w:rsidRDefault="00FF2E3E"/>
  </w:endnote>
  <w:endnote w:type="continuationNotice" w:id="1">
    <w:p w14:paraId="2DD25DDF" w14:textId="77777777" w:rsidR="00FF2E3E" w:rsidRDefault="00FF2E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4FDD" w14:textId="2C8EC06C" w:rsidR="00CE28B0" w:rsidRPr="00213A82" w:rsidRDefault="00CE28B0" w:rsidP="00D15A24">
    <w:pPr>
      <w:pStyle w:val="Footer"/>
      <w:tabs>
        <w:tab w:val="right" w:pos="9360"/>
      </w:tabs>
      <w:jc w:val="left"/>
      <w:rPr>
        <w:rFonts w:ascii="Georgia" w:hAnsi="Georgia" w:cs="Arial"/>
        <w:szCs w:val="20"/>
      </w:rPr>
    </w:pPr>
    <w:r>
      <w:rPr>
        <w:rFonts w:cs="Arial"/>
        <w:szCs w:val="20"/>
      </w:rPr>
      <w:tab/>
    </w:r>
    <w:r w:rsidR="00213A82" w:rsidRPr="00213A82">
      <w:rPr>
        <w:rFonts w:ascii="Georgia" w:hAnsi="Georgia" w:cs="Arial"/>
        <w:szCs w:val="20"/>
      </w:rPr>
      <w:t>© 2014</w:t>
    </w:r>
    <w:r w:rsidRPr="00213A82">
      <w:rPr>
        <w:rFonts w:ascii="Georgia" w:hAnsi="Georgia" w:cs="Arial"/>
        <w:szCs w:val="20"/>
      </w:rPr>
      <w:t xml:space="preserve"> Project Lead The Way, Inc.</w:t>
    </w:r>
  </w:p>
  <w:p w14:paraId="440AD8FB" w14:textId="3AD78885" w:rsidR="00CE28B0" w:rsidRPr="00213A82" w:rsidRDefault="00CE28B0" w:rsidP="00671AA1">
    <w:pPr>
      <w:pStyle w:val="Footer"/>
      <w:tabs>
        <w:tab w:val="right" w:pos="9360"/>
      </w:tabs>
      <w:jc w:val="left"/>
      <w:rPr>
        <w:rFonts w:ascii="Georgia" w:hAnsi="Georgia"/>
      </w:rPr>
    </w:pPr>
    <w:r w:rsidRPr="00213A82">
      <w:rPr>
        <w:rFonts w:ascii="Georgia" w:hAnsi="Georgia" w:cs="Arial"/>
        <w:i/>
        <w:szCs w:val="20"/>
      </w:rPr>
      <w:tab/>
    </w:r>
    <w:r w:rsidR="00F24CEC" w:rsidRPr="00DB3CB3">
      <w:rPr>
        <w:rFonts w:ascii="Georgia" w:hAnsi="Georgia" w:cs="Arial"/>
        <w:szCs w:val="20"/>
      </w:rPr>
      <w:t>Computer Science and Software Engineering</w:t>
    </w:r>
    <w:r w:rsidRPr="00213A82">
      <w:rPr>
        <w:rFonts w:ascii="Georgia" w:hAnsi="Georgia"/>
      </w:rPr>
      <w:t xml:space="preserve"> </w:t>
    </w:r>
    <w:r w:rsidR="00945458">
      <w:rPr>
        <w:rFonts w:ascii="Georgia" w:hAnsi="Georgia" w:cs="Arial"/>
        <w:szCs w:val="20"/>
      </w:rPr>
      <w:t>Project</w:t>
    </w:r>
    <w:r w:rsidRPr="00213A82">
      <w:rPr>
        <w:rFonts w:ascii="Georgia" w:hAnsi="Georgia" w:cs="Arial"/>
        <w:szCs w:val="20"/>
      </w:rPr>
      <w:t xml:space="preserve"> 1.3.</w:t>
    </w:r>
    <w:r w:rsidR="00213A82" w:rsidRPr="00213A82">
      <w:rPr>
        <w:rFonts w:ascii="Georgia" w:hAnsi="Georgia" w:cs="Arial"/>
        <w:szCs w:val="20"/>
      </w:rPr>
      <w:t>9</w:t>
    </w:r>
    <w:r w:rsidRPr="00213A82">
      <w:rPr>
        <w:rFonts w:ascii="Georgia" w:hAnsi="Georgia" w:cs="Arial"/>
        <w:szCs w:val="20"/>
      </w:rPr>
      <w:t xml:space="preserve"> </w:t>
    </w:r>
    <w:r w:rsidR="00213A82" w:rsidRPr="00213A82">
      <w:rPr>
        <w:rFonts w:ascii="Georgia" w:hAnsi="Georgia" w:cs="Arial"/>
        <w:szCs w:val="20"/>
      </w:rPr>
      <w:t xml:space="preserve">Tools for </w:t>
    </w:r>
    <w:r w:rsidR="0012008D">
      <w:rPr>
        <w:rFonts w:ascii="Georgia" w:hAnsi="Georgia" w:cs="Arial"/>
        <w:szCs w:val="20"/>
      </w:rPr>
      <w:t xml:space="preserve">Collaboration </w:t>
    </w:r>
    <w:r w:rsidRPr="00213A82">
      <w:rPr>
        <w:rFonts w:ascii="Georgia" w:hAnsi="Georgia" w:cs="Arial"/>
        <w:szCs w:val="20"/>
      </w:rPr>
      <w:t>–</w:t>
    </w:r>
    <w:r w:rsidRPr="00213A82">
      <w:rPr>
        <w:rFonts w:ascii="Georgia" w:hAnsi="Georgia"/>
      </w:rPr>
      <w:t xml:space="preserve"> Page </w:t>
    </w:r>
    <w:r w:rsidRPr="00213A82">
      <w:rPr>
        <w:rFonts w:ascii="Georgia" w:hAnsi="Georgia"/>
      </w:rPr>
      <w:fldChar w:fldCharType="begin"/>
    </w:r>
    <w:r w:rsidRPr="00213A82">
      <w:rPr>
        <w:rFonts w:ascii="Georgia" w:hAnsi="Georgia"/>
      </w:rPr>
      <w:instrText xml:space="preserve"> PAGE </w:instrText>
    </w:r>
    <w:r w:rsidRPr="00213A82">
      <w:rPr>
        <w:rFonts w:ascii="Georgia" w:hAnsi="Georgia"/>
      </w:rPr>
      <w:fldChar w:fldCharType="separate"/>
    </w:r>
    <w:r w:rsidR="0012008D">
      <w:rPr>
        <w:rFonts w:ascii="Georgia" w:hAnsi="Georgia"/>
        <w:noProof/>
      </w:rPr>
      <w:t>10</w:t>
    </w:r>
    <w:r w:rsidRPr="00213A82">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5333E" w14:textId="77777777" w:rsidR="00FF2E3E" w:rsidRDefault="00FF2E3E">
      <w:r>
        <w:separator/>
      </w:r>
    </w:p>
    <w:p w14:paraId="524B8EAA" w14:textId="77777777" w:rsidR="00FF2E3E" w:rsidRDefault="00FF2E3E"/>
    <w:p w14:paraId="37ACF1FD" w14:textId="77777777" w:rsidR="00FF2E3E" w:rsidRDefault="00FF2E3E"/>
  </w:footnote>
  <w:footnote w:type="continuationSeparator" w:id="0">
    <w:p w14:paraId="3A033EC2" w14:textId="77777777" w:rsidR="00FF2E3E" w:rsidRDefault="00FF2E3E">
      <w:r>
        <w:continuationSeparator/>
      </w:r>
    </w:p>
    <w:p w14:paraId="298B6A4D" w14:textId="77777777" w:rsidR="00FF2E3E" w:rsidRDefault="00FF2E3E"/>
    <w:p w14:paraId="6479D866" w14:textId="77777777" w:rsidR="00FF2E3E" w:rsidRDefault="00FF2E3E"/>
  </w:footnote>
  <w:footnote w:type="continuationNotice" w:id="1">
    <w:p w14:paraId="232882C2" w14:textId="77777777" w:rsidR="00FF2E3E" w:rsidRDefault="00FF2E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A2CED" w14:textId="77777777" w:rsidR="00CE28B0" w:rsidRDefault="00CE28B0"/>
  <w:p w14:paraId="4EDA4927" w14:textId="77777777" w:rsidR="00CE28B0" w:rsidRDefault="00CE28B0"/>
  <w:p w14:paraId="27353AD5" w14:textId="77777777" w:rsidR="00CE28B0" w:rsidRDefault="00CE28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147D22"/>
    <w:multiLevelType w:val="hybridMultilevel"/>
    <w:tmpl w:val="AD68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33A3C67"/>
    <w:multiLevelType w:val="hybridMultilevel"/>
    <w:tmpl w:val="7C7C41C6"/>
    <w:lvl w:ilvl="0" w:tplc="223C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1A69F2"/>
    <w:multiLevelType w:val="hybridMultilevel"/>
    <w:tmpl w:val="585E6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535E9B"/>
    <w:multiLevelType w:val="hybridMultilevel"/>
    <w:tmpl w:val="4EF0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C85942"/>
    <w:multiLevelType w:val="hybridMultilevel"/>
    <w:tmpl w:val="C12E96E2"/>
    <w:lvl w:ilvl="0" w:tplc="3896570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1">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68D51E4"/>
    <w:multiLevelType w:val="hybridMultilevel"/>
    <w:tmpl w:val="3AC60A78"/>
    <w:lvl w:ilvl="0" w:tplc="0FC6815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1"/>
  </w:num>
  <w:num w:numId="4">
    <w:abstractNumId w:val="25"/>
  </w:num>
  <w:num w:numId="5">
    <w:abstractNumId w:val="14"/>
  </w:num>
  <w:num w:numId="6">
    <w:abstractNumId w:val="19"/>
  </w:num>
  <w:num w:numId="7">
    <w:abstractNumId w:val="20"/>
  </w:num>
  <w:num w:numId="8">
    <w:abstractNumId w:val="6"/>
  </w:num>
  <w:num w:numId="9">
    <w:abstractNumId w:val="22"/>
  </w:num>
  <w:num w:numId="10">
    <w:abstractNumId w:val="23"/>
  </w:num>
  <w:num w:numId="11">
    <w:abstractNumId w:val="21"/>
    <w:lvlOverride w:ilvl="0">
      <w:startOverride w:val="1"/>
    </w:lvlOverride>
  </w:num>
  <w:num w:numId="12">
    <w:abstractNumId w:val="15"/>
  </w:num>
  <w:num w:numId="13">
    <w:abstractNumId w:val="13"/>
  </w:num>
  <w:num w:numId="14">
    <w:abstractNumId w:val="10"/>
  </w:num>
  <w:num w:numId="15">
    <w:abstractNumId w:val="3"/>
  </w:num>
  <w:num w:numId="16">
    <w:abstractNumId w:val="12"/>
  </w:num>
  <w:num w:numId="17">
    <w:abstractNumId w:val="0"/>
  </w:num>
  <w:num w:numId="18">
    <w:abstractNumId w:val="7"/>
  </w:num>
  <w:num w:numId="19">
    <w:abstractNumId w:val="1"/>
  </w:num>
  <w:num w:numId="20">
    <w:abstractNumId w:val="16"/>
  </w:num>
  <w:num w:numId="21">
    <w:abstractNumId w:val="5"/>
  </w:num>
  <w:num w:numId="22">
    <w:abstractNumId w:val="24"/>
  </w:num>
  <w:num w:numId="23">
    <w:abstractNumId w:val="2"/>
  </w:num>
  <w:num w:numId="24">
    <w:abstractNumId w:val="18"/>
  </w:num>
  <w:num w:numId="25">
    <w:abstractNumId w:val="9"/>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4"/>
    <w:rsid w:val="00011535"/>
    <w:rsid w:val="00012BB7"/>
    <w:rsid w:val="00013B6D"/>
    <w:rsid w:val="00016219"/>
    <w:rsid w:val="000165D7"/>
    <w:rsid w:val="00017067"/>
    <w:rsid w:val="00020E8C"/>
    <w:rsid w:val="00022220"/>
    <w:rsid w:val="00027CFF"/>
    <w:rsid w:val="00032537"/>
    <w:rsid w:val="00041361"/>
    <w:rsid w:val="00042DDC"/>
    <w:rsid w:val="00045A40"/>
    <w:rsid w:val="000473C7"/>
    <w:rsid w:val="00050051"/>
    <w:rsid w:val="00054914"/>
    <w:rsid w:val="0005519E"/>
    <w:rsid w:val="00060A02"/>
    <w:rsid w:val="00062AC7"/>
    <w:rsid w:val="00062CD8"/>
    <w:rsid w:val="00064075"/>
    <w:rsid w:val="00076AF7"/>
    <w:rsid w:val="00081381"/>
    <w:rsid w:val="0008509F"/>
    <w:rsid w:val="00095E76"/>
    <w:rsid w:val="000A1448"/>
    <w:rsid w:val="000A1F65"/>
    <w:rsid w:val="000A7A3B"/>
    <w:rsid w:val="000B1187"/>
    <w:rsid w:val="000B1A21"/>
    <w:rsid w:val="000B42E2"/>
    <w:rsid w:val="000C12A9"/>
    <w:rsid w:val="000C1812"/>
    <w:rsid w:val="000C220E"/>
    <w:rsid w:val="000C235D"/>
    <w:rsid w:val="000C2CBF"/>
    <w:rsid w:val="000C52AD"/>
    <w:rsid w:val="000C66C6"/>
    <w:rsid w:val="000D2024"/>
    <w:rsid w:val="000D38A4"/>
    <w:rsid w:val="000D4361"/>
    <w:rsid w:val="000D6777"/>
    <w:rsid w:val="000E07D7"/>
    <w:rsid w:val="000E27BC"/>
    <w:rsid w:val="000F103B"/>
    <w:rsid w:val="000F34D4"/>
    <w:rsid w:val="000F5759"/>
    <w:rsid w:val="00103283"/>
    <w:rsid w:val="0010373C"/>
    <w:rsid w:val="001046B4"/>
    <w:rsid w:val="00106FF9"/>
    <w:rsid w:val="00110081"/>
    <w:rsid w:val="00111183"/>
    <w:rsid w:val="00114AB3"/>
    <w:rsid w:val="00115455"/>
    <w:rsid w:val="00115DAC"/>
    <w:rsid w:val="0012008D"/>
    <w:rsid w:val="00123A92"/>
    <w:rsid w:val="0012407A"/>
    <w:rsid w:val="00151436"/>
    <w:rsid w:val="00154851"/>
    <w:rsid w:val="00156B8D"/>
    <w:rsid w:val="00157714"/>
    <w:rsid w:val="00171FBD"/>
    <w:rsid w:val="001732C4"/>
    <w:rsid w:val="001747DD"/>
    <w:rsid w:val="00174F53"/>
    <w:rsid w:val="00177309"/>
    <w:rsid w:val="00183A96"/>
    <w:rsid w:val="001873A8"/>
    <w:rsid w:val="00187FDE"/>
    <w:rsid w:val="001920F1"/>
    <w:rsid w:val="00195894"/>
    <w:rsid w:val="00196EA0"/>
    <w:rsid w:val="001A0B9F"/>
    <w:rsid w:val="001A2CD0"/>
    <w:rsid w:val="001A4CC8"/>
    <w:rsid w:val="001B444E"/>
    <w:rsid w:val="001C45D1"/>
    <w:rsid w:val="001C4BEF"/>
    <w:rsid w:val="001D1C26"/>
    <w:rsid w:val="001D4CCF"/>
    <w:rsid w:val="001D7522"/>
    <w:rsid w:val="001E1081"/>
    <w:rsid w:val="001E1E5E"/>
    <w:rsid w:val="001E6139"/>
    <w:rsid w:val="001F65E1"/>
    <w:rsid w:val="00202F9A"/>
    <w:rsid w:val="00203D31"/>
    <w:rsid w:val="00207076"/>
    <w:rsid w:val="00211193"/>
    <w:rsid w:val="00211D36"/>
    <w:rsid w:val="002124D2"/>
    <w:rsid w:val="00212E95"/>
    <w:rsid w:val="002135DF"/>
    <w:rsid w:val="00213A82"/>
    <w:rsid w:val="00215065"/>
    <w:rsid w:val="00223F0E"/>
    <w:rsid w:val="00226F62"/>
    <w:rsid w:val="002275A4"/>
    <w:rsid w:val="00230900"/>
    <w:rsid w:val="00232C3F"/>
    <w:rsid w:val="00233481"/>
    <w:rsid w:val="00234120"/>
    <w:rsid w:val="002366F5"/>
    <w:rsid w:val="002418B3"/>
    <w:rsid w:val="0024229E"/>
    <w:rsid w:val="002441C5"/>
    <w:rsid w:val="002458B2"/>
    <w:rsid w:val="00245AF1"/>
    <w:rsid w:val="00246010"/>
    <w:rsid w:val="002469AF"/>
    <w:rsid w:val="0025390C"/>
    <w:rsid w:val="00261CDC"/>
    <w:rsid w:val="00262209"/>
    <w:rsid w:val="00262C5C"/>
    <w:rsid w:val="002647D2"/>
    <w:rsid w:val="00274CB6"/>
    <w:rsid w:val="00277029"/>
    <w:rsid w:val="002810CD"/>
    <w:rsid w:val="002854DE"/>
    <w:rsid w:val="0028590B"/>
    <w:rsid w:val="0029089C"/>
    <w:rsid w:val="00292C6A"/>
    <w:rsid w:val="00294A33"/>
    <w:rsid w:val="00296331"/>
    <w:rsid w:val="00296CC6"/>
    <w:rsid w:val="002A42BB"/>
    <w:rsid w:val="002A641B"/>
    <w:rsid w:val="002B1088"/>
    <w:rsid w:val="002B35BD"/>
    <w:rsid w:val="002B3886"/>
    <w:rsid w:val="002B3F64"/>
    <w:rsid w:val="002C2199"/>
    <w:rsid w:val="002C496A"/>
    <w:rsid w:val="002D09C7"/>
    <w:rsid w:val="002D7D65"/>
    <w:rsid w:val="002E3BFE"/>
    <w:rsid w:val="002E6CF9"/>
    <w:rsid w:val="002E7969"/>
    <w:rsid w:val="002F135F"/>
    <w:rsid w:val="002F1D32"/>
    <w:rsid w:val="002F1D83"/>
    <w:rsid w:val="002F7BCE"/>
    <w:rsid w:val="00301DD5"/>
    <w:rsid w:val="00310F05"/>
    <w:rsid w:val="0031254C"/>
    <w:rsid w:val="0031550E"/>
    <w:rsid w:val="00320807"/>
    <w:rsid w:val="00323A03"/>
    <w:rsid w:val="00324190"/>
    <w:rsid w:val="00324785"/>
    <w:rsid w:val="00324E95"/>
    <w:rsid w:val="003276BC"/>
    <w:rsid w:val="00330D81"/>
    <w:rsid w:val="0033269F"/>
    <w:rsid w:val="0033324D"/>
    <w:rsid w:val="00334082"/>
    <w:rsid w:val="0035095C"/>
    <w:rsid w:val="003509F9"/>
    <w:rsid w:val="00360CC6"/>
    <w:rsid w:val="003628C2"/>
    <w:rsid w:val="003648EC"/>
    <w:rsid w:val="00375664"/>
    <w:rsid w:val="0037600D"/>
    <w:rsid w:val="00381FB4"/>
    <w:rsid w:val="0039241D"/>
    <w:rsid w:val="0039540F"/>
    <w:rsid w:val="003969AD"/>
    <w:rsid w:val="003A282F"/>
    <w:rsid w:val="003A3353"/>
    <w:rsid w:val="003A5F35"/>
    <w:rsid w:val="003B639A"/>
    <w:rsid w:val="003C0CD7"/>
    <w:rsid w:val="003C29A7"/>
    <w:rsid w:val="003C68BF"/>
    <w:rsid w:val="003D02DC"/>
    <w:rsid w:val="003D65F0"/>
    <w:rsid w:val="003E0550"/>
    <w:rsid w:val="003E12CE"/>
    <w:rsid w:val="003E2D0E"/>
    <w:rsid w:val="003E4A00"/>
    <w:rsid w:val="003E5747"/>
    <w:rsid w:val="003F00C4"/>
    <w:rsid w:val="00402E91"/>
    <w:rsid w:val="004140CC"/>
    <w:rsid w:val="004141A4"/>
    <w:rsid w:val="004201BE"/>
    <w:rsid w:val="004230CD"/>
    <w:rsid w:val="004242BB"/>
    <w:rsid w:val="00424AE7"/>
    <w:rsid w:val="004262B6"/>
    <w:rsid w:val="004300A9"/>
    <w:rsid w:val="00432956"/>
    <w:rsid w:val="00441BEF"/>
    <w:rsid w:val="0044447C"/>
    <w:rsid w:val="00444A76"/>
    <w:rsid w:val="00455E58"/>
    <w:rsid w:val="0045725E"/>
    <w:rsid w:val="00465DA7"/>
    <w:rsid w:val="00467899"/>
    <w:rsid w:val="00473FB5"/>
    <w:rsid w:val="0047451B"/>
    <w:rsid w:val="00476815"/>
    <w:rsid w:val="00484DC7"/>
    <w:rsid w:val="00485B5D"/>
    <w:rsid w:val="004922C8"/>
    <w:rsid w:val="004927CA"/>
    <w:rsid w:val="004927DE"/>
    <w:rsid w:val="0049362E"/>
    <w:rsid w:val="004967A6"/>
    <w:rsid w:val="004A0764"/>
    <w:rsid w:val="004B5746"/>
    <w:rsid w:val="004B5A8D"/>
    <w:rsid w:val="004B61BE"/>
    <w:rsid w:val="004D1626"/>
    <w:rsid w:val="004D32CF"/>
    <w:rsid w:val="004D6A5B"/>
    <w:rsid w:val="004D7EB2"/>
    <w:rsid w:val="004E3879"/>
    <w:rsid w:val="004E436D"/>
    <w:rsid w:val="004E618C"/>
    <w:rsid w:val="004F138D"/>
    <w:rsid w:val="004F174F"/>
    <w:rsid w:val="004F36F9"/>
    <w:rsid w:val="004F4C80"/>
    <w:rsid w:val="004F6493"/>
    <w:rsid w:val="005001DE"/>
    <w:rsid w:val="00502CE2"/>
    <w:rsid w:val="00504955"/>
    <w:rsid w:val="005050C9"/>
    <w:rsid w:val="005056A4"/>
    <w:rsid w:val="0051276C"/>
    <w:rsid w:val="005132AE"/>
    <w:rsid w:val="00515DF3"/>
    <w:rsid w:val="00517687"/>
    <w:rsid w:val="00522F78"/>
    <w:rsid w:val="00523146"/>
    <w:rsid w:val="005256C9"/>
    <w:rsid w:val="005301A9"/>
    <w:rsid w:val="00530CCA"/>
    <w:rsid w:val="00531CFC"/>
    <w:rsid w:val="00533BDC"/>
    <w:rsid w:val="00540B4F"/>
    <w:rsid w:val="00541AD4"/>
    <w:rsid w:val="00544498"/>
    <w:rsid w:val="00545542"/>
    <w:rsid w:val="00547E76"/>
    <w:rsid w:val="0055345F"/>
    <w:rsid w:val="00557707"/>
    <w:rsid w:val="005617FC"/>
    <w:rsid w:val="00564A43"/>
    <w:rsid w:val="00565DC0"/>
    <w:rsid w:val="00565DE1"/>
    <w:rsid w:val="00573290"/>
    <w:rsid w:val="0057747E"/>
    <w:rsid w:val="005804A5"/>
    <w:rsid w:val="005819E8"/>
    <w:rsid w:val="0058262F"/>
    <w:rsid w:val="0058310F"/>
    <w:rsid w:val="005912DE"/>
    <w:rsid w:val="005964A6"/>
    <w:rsid w:val="005A0225"/>
    <w:rsid w:val="005A16CC"/>
    <w:rsid w:val="005A29CC"/>
    <w:rsid w:val="005B16F8"/>
    <w:rsid w:val="005B3796"/>
    <w:rsid w:val="005B7B1A"/>
    <w:rsid w:val="005C50DD"/>
    <w:rsid w:val="005D3457"/>
    <w:rsid w:val="005D4BAD"/>
    <w:rsid w:val="005D5165"/>
    <w:rsid w:val="005D5FB9"/>
    <w:rsid w:val="005D7BF8"/>
    <w:rsid w:val="005E453C"/>
    <w:rsid w:val="005E48C6"/>
    <w:rsid w:val="005E5AC4"/>
    <w:rsid w:val="005E5F01"/>
    <w:rsid w:val="005F0CED"/>
    <w:rsid w:val="005F457D"/>
    <w:rsid w:val="005F4E48"/>
    <w:rsid w:val="005F4FEA"/>
    <w:rsid w:val="00601AAA"/>
    <w:rsid w:val="00602DB7"/>
    <w:rsid w:val="00604176"/>
    <w:rsid w:val="00610161"/>
    <w:rsid w:val="00613B3E"/>
    <w:rsid w:val="00615DEF"/>
    <w:rsid w:val="00620E7D"/>
    <w:rsid w:val="00620E98"/>
    <w:rsid w:val="00623FFB"/>
    <w:rsid w:val="00624490"/>
    <w:rsid w:val="006353D8"/>
    <w:rsid w:val="00637329"/>
    <w:rsid w:val="00637A11"/>
    <w:rsid w:val="00637BDB"/>
    <w:rsid w:val="0064201F"/>
    <w:rsid w:val="006425BA"/>
    <w:rsid w:val="0064397C"/>
    <w:rsid w:val="00643AA9"/>
    <w:rsid w:val="00645C66"/>
    <w:rsid w:val="00647C90"/>
    <w:rsid w:val="006543E9"/>
    <w:rsid w:val="00655B2D"/>
    <w:rsid w:val="00661F29"/>
    <w:rsid w:val="006641C7"/>
    <w:rsid w:val="006670BC"/>
    <w:rsid w:val="00671242"/>
    <w:rsid w:val="00671AA1"/>
    <w:rsid w:val="00671AEF"/>
    <w:rsid w:val="006774AF"/>
    <w:rsid w:val="00683DB6"/>
    <w:rsid w:val="006850EC"/>
    <w:rsid w:val="00687E64"/>
    <w:rsid w:val="00690A5C"/>
    <w:rsid w:val="00690FE4"/>
    <w:rsid w:val="006947BE"/>
    <w:rsid w:val="006966BD"/>
    <w:rsid w:val="00697ACB"/>
    <w:rsid w:val="00697ADB"/>
    <w:rsid w:val="00697D00"/>
    <w:rsid w:val="006A3080"/>
    <w:rsid w:val="006B134D"/>
    <w:rsid w:val="006B4295"/>
    <w:rsid w:val="006B668F"/>
    <w:rsid w:val="006C000D"/>
    <w:rsid w:val="006C58CC"/>
    <w:rsid w:val="006D1268"/>
    <w:rsid w:val="006D1C54"/>
    <w:rsid w:val="006D7C09"/>
    <w:rsid w:val="006E176D"/>
    <w:rsid w:val="006E18B4"/>
    <w:rsid w:val="006E2297"/>
    <w:rsid w:val="006E6B8B"/>
    <w:rsid w:val="006E7DB9"/>
    <w:rsid w:val="006F0614"/>
    <w:rsid w:val="006F1F0C"/>
    <w:rsid w:val="006F2336"/>
    <w:rsid w:val="006F2672"/>
    <w:rsid w:val="006F3EFA"/>
    <w:rsid w:val="006F694E"/>
    <w:rsid w:val="00704D58"/>
    <w:rsid w:val="00704FF9"/>
    <w:rsid w:val="00705B3F"/>
    <w:rsid w:val="00705EC2"/>
    <w:rsid w:val="007065D0"/>
    <w:rsid w:val="00710BD8"/>
    <w:rsid w:val="00711E81"/>
    <w:rsid w:val="007148A2"/>
    <w:rsid w:val="00715E42"/>
    <w:rsid w:val="00716165"/>
    <w:rsid w:val="00722DF7"/>
    <w:rsid w:val="00725937"/>
    <w:rsid w:val="007274D1"/>
    <w:rsid w:val="00731444"/>
    <w:rsid w:val="00731B72"/>
    <w:rsid w:val="00732401"/>
    <w:rsid w:val="00736299"/>
    <w:rsid w:val="007419B7"/>
    <w:rsid w:val="007456D1"/>
    <w:rsid w:val="00745C4B"/>
    <w:rsid w:val="007477B9"/>
    <w:rsid w:val="00751C7F"/>
    <w:rsid w:val="007629F9"/>
    <w:rsid w:val="00773559"/>
    <w:rsid w:val="00773CB5"/>
    <w:rsid w:val="00777B0D"/>
    <w:rsid w:val="007851B4"/>
    <w:rsid w:val="007909C5"/>
    <w:rsid w:val="007918A2"/>
    <w:rsid w:val="007931F8"/>
    <w:rsid w:val="007A099D"/>
    <w:rsid w:val="007A0DD7"/>
    <w:rsid w:val="007A3C7A"/>
    <w:rsid w:val="007A659C"/>
    <w:rsid w:val="007A7F04"/>
    <w:rsid w:val="007B50C9"/>
    <w:rsid w:val="007B572F"/>
    <w:rsid w:val="007B7A55"/>
    <w:rsid w:val="007C11A5"/>
    <w:rsid w:val="007C1839"/>
    <w:rsid w:val="007C2081"/>
    <w:rsid w:val="007C7733"/>
    <w:rsid w:val="007D493D"/>
    <w:rsid w:val="007E22BD"/>
    <w:rsid w:val="007E6438"/>
    <w:rsid w:val="007F2311"/>
    <w:rsid w:val="007F49FB"/>
    <w:rsid w:val="008009C8"/>
    <w:rsid w:val="00802F62"/>
    <w:rsid w:val="00811052"/>
    <w:rsid w:val="0081208C"/>
    <w:rsid w:val="00812354"/>
    <w:rsid w:val="008152E1"/>
    <w:rsid w:val="008157E6"/>
    <w:rsid w:val="008247E2"/>
    <w:rsid w:val="0082637A"/>
    <w:rsid w:val="00827D9E"/>
    <w:rsid w:val="0083138D"/>
    <w:rsid w:val="00842B73"/>
    <w:rsid w:val="00856767"/>
    <w:rsid w:val="008568D2"/>
    <w:rsid w:val="00860EAB"/>
    <w:rsid w:val="00863D16"/>
    <w:rsid w:val="00865412"/>
    <w:rsid w:val="00866FEE"/>
    <w:rsid w:val="008744E0"/>
    <w:rsid w:val="008749BE"/>
    <w:rsid w:val="00884B5F"/>
    <w:rsid w:val="0088562C"/>
    <w:rsid w:val="00890511"/>
    <w:rsid w:val="008929A9"/>
    <w:rsid w:val="00896831"/>
    <w:rsid w:val="008A088A"/>
    <w:rsid w:val="008A0C75"/>
    <w:rsid w:val="008A0D1F"/>
    <w:rsid w:val="008A6AA7"/>
    <w:rsid w:val="008B221A"/>
    <w:rsid w:val="008B2C7F"/>
    <w:rsid w:val="008B629D"/>
    <w:rsid w:val="008B7007"/>
    <w:rsid w:val="008C1702"/>
    <w:rsid w:val="008C1940"/>
    <w:rsid w:val="008C1BDE"/>
    <w:rsid w:val="008C2A87"/>
    <w:rsid w:val="008C363C"/>
    <w:rsid w:val="008C760D"/>
    <w:rsid w:val="008D5144"/>
    <w:rsid w:val="008D5167"/>
    <w:rsid w:val="008E0743"/>
    <w:rsid w:val="008E1E48"/>
    <w:rsid w:val="008E1EB2"/>
    <w:rsid w:val="008E4EF6"/>
    <w:rsid w:val="00904FF4"/>
    <w:rsid w:val="00921E1B"/>
    <w:rsid w:val="00925081"/>
    <w:rsid w:val="009321F6"/>
    <w:rsid w:val="0093405E"/>
    <w:rsid w:val="009407E4"/>
    <w:rsid w:val="00945458"/>
    <w:rsid w:val="00946D8E"/>
    <w:rsid w:val="00947696"/>
    <w:rsid w:val="00965EA9"/>
    <w:rsid w:val="009757A0"/>
    <w:rsid w:val="00980285"/>
    <w:rsid w:val="00984E94"/>
    <w:rsid w:val="009876FA"/>
    <w:rsid w:val="00995AC4"/>
    <w:rsid w:val="00997C64"/>
    <w:rsid w:val="009A3C45"/>
    <w:rsid w:val="009A3DF0"/>
    <w:rsid w:val="009A6161"/>
    <w:rsid w:val="009B6E9B"/>
    <w:rsid w:val="009C13B5"/>
    <w:rsid w:val="009D0760"/>
    <w:rsid w:val="009D510F"/>
    <w:rsid w:val="009D65EB"/>
    <w:rsid w:val="009E06FF"/>
    <w:rsid w:val="009E3C99"/>
    <w:rsid w:val="009E41F5"/>
    <w:rsid w:val="009E43D7"/>
    <w:rsid w:val="009E6A8D"/>
    <w:rsid w:val="009F4F18"/>
    <w:rsid w:val="00A14D80"/>
    <w:rsid w:val="00A162AB"/>
    <w:rsid w:val="00A231E1"/>
    <w:rsid w:val="00A235A6"/>
    <w:rsid w:val="00A24038"/>
    <w:rsid w:val="00A253D1"/>
    <w:rsid w:val="00A25A9C"/>
    <w:rsid w:val="00A2661F"/>
    <w:rsid w:val="00A27677"/>
    <w:rsid w:val="00A34AAB"/>
    <w:rsid w:val="00A37330"/>
    <w:rsid w:val="00A447E1"/>
    <w:rsid w:val="00A47E97"/>
    <w:rsid w:val="00A61CA8"/>
    <w:rsid w:val="00A61E2C"/>
    <w:rsid w:val="00A62D23"/>
    <w:rsid w:val="00A6372B"/>
    <w:rsid w:val="00A66F89"/>
    <w:rsid w:val="00A7260A"/>
    <w:rsid w:val="00A73000"/>
    <w:rsid w:val="00A811D7"/>
    <w:rsid w:val="00A82727"/>
    <w:rsid w:val="00A932E7"/>
    <w:rsid w:val="00AA102B"/>
    <w:rsid w:val="00AA46D1"/>
    <w:rsid w:val="00AA5307"/>
    <w:rsid w:val="00AA65AD"/>
    <w:rsid w:val="00AA74A3"/>
    <w:rsid w:val="00AB1932"/>
    <w:rsid w:val="00AC16DE"/>
    <w:rsid w:val="00AC70A3"/>
    <w:rsid w:val="00AC7F17"/>
    <w:rsid w:val="00AD0140"/>
    <w:rsid w:val="00AD2CD4"/>
    <w:rsid w:val="00AD63A4"/>
    <w:rsid w:val="00AD6B2D"/>
    <w:rsid w:val="00AE3F54"/>
    <w:rsid w:val="00AE609F"/>
    <w:rsid w:val="00AE65A2"/>
    <w:rsid w:val="00AF40E5"/>
    <w:rsid w:val="00B11FE4"/>
    <w:rsid w:val="00B14F10"/>
    <w:rsid w:val="00B16486"/>
    <w:rsid w:val="00B17B11"/>
    <w:rsid w:val="00B20A65"/>
    <w:rsid w:val="00B22396"/>
    <w:rsid w:val="00B26D6F"/>
    <w:rsid w:val="00B3621F"/>
    <w:rsid w:val="00B3724D"/>
    <w:rsid w:val="00B50C02"/>
    <w:rsid w:val="00B560DF"/>
    <w:rsid w:val="00B5614F"/>
    <w:rsid w:val="00B56E3C"/>
    <w:rsid w:val="00B56E74"/>
    <w:rsid w:val="00B575FE"/>
    <w:rsid w:val="00B57E32"/>
    <w:rsid w:val="00B631CA"/>
    <w:rsid w:val="00B65425"/>
    <w:rsid w:val="00B6583B"/>
    <w:rsid w:val="00B71A66"/>
    <w:rsid w:val="00B71B27"/>
    <w:rsid w:val="00B7360C"/>
    <w:rsid w:val="00B7600D"/>
    <w:rsid w:val="00B76AE5"/>
    <w:rsid w:val="00B84F1C"/>
    <w:rsid w:val="00B953A3"/>
    <w:rsid w:val="00B96698"/>
    <w:rsid w:val="00BA1765"/>
    <w:rsid w:val="00BA3D21"/>
    <w:rsid w:val="00BA561F"/>
    <w:rsid w:val="00BA5A20"/>
    <w:rsid w:val="00BA60A3"/>
    <w:rsid w:val="00BB1188"/>
    <w:rsid w:val="00BB288E"/>
    <w:rsid w:val="00BB36C4"/>
    <w:rsid w:val="00BB44E0"/>
    <w:rsid w:val="00BB5188"/>
    <w:rsid w:val="00BC1237"/>
    <w:rsid w:val="00BC1C9C"/>
    <w:rsid w:val="00BC2643"/>
    <w:rsid w:val="00BC2D6B"/>
    <w:rsid w:val="00BC407E"/>
    <w:rsid w:val="00BC62A0"/>
    <w:rsid w:val="00BD30DE"/>
    <w:rsid w:val="00BD4643"/>
    <w:rsid w:val="00BD474A"/>
    <w:rsid w:val="00BD6683"/>
    <w:rsid w:val="00BE6ABF"/>
    <w:rsid w:val="00BF0029"/>
    <w:rsid w:val="00BF013D"/>
    <w:rsid w:val="00BF029A"/>
    <w:rsid w:val="00BF2932"/>
    <w:rsid w:val="00BF424B"/>
    <w:rsid w:val="00BF448E"/>
    <w:rsid w:val="00C0272A"/>
    <w:rsid w:val="00C02AFB"/>
    <w:rsid w:val="00C04563"/>
    <w:rsid w:val="00C045A3"/>
    <w:rsid w:val="00C06B02"/>
    <w:rsid w:val="00C204D0"/>
    <w:rsid w:val="00C206B7"/>
    <w:rsid w:val="00C252DD"/>
    <w:rsid w:val="00C37618"/>
    <w:rsid w:val="00C45406"/>
    <w:rsid w:val="00C45C62"/>
    <w:rsid w:val="00C50A3A"/>
    <w:rsid w:val="00C51471"/>
    <w:rsid w:val="00C51C6F"/>
    <w:rsid w:val="00C60CB9"/>
    <w:rsid w:val="00C706F8"/>
    <w:rsid w:val="00C80B23"/>
    <w:rsid w:val="00C83578"/>
    <w:rsid w:val="00C85679"/>
    <w:rsid w:val="00C860ED"/>
    <w:rsid w:val="00C92AD2"/>
    <w:rsid w:val="00C94007"/>
    <w:rsid w:val="00CA4D84"/>
    <w:rsid w:val="00CA6DE9"/>
    <w:rsid w:val="00CA761D"/>
    <w:rsid w:val="00CB01F0"/>
    <w:rsid w:val="00CB71BA"/>
    <w:rsid w:val="00CC4D5E"/>
    <w:rsid w:val="00CE28B0"/>
    <w:rsid w:val="00CE2FB8"/>
    <w:rsid w:val="00CF3D3D"/>
    <w:rsid w:val="00CF4B59"/>
    <w:rsid w:val="00D0425E"/>
    <w:rsid w:val="00D0600E"/>
    <w:rsid w:val="00D07799"/>
    <w:rsid w:val="00D15A24"/>
    <w:rsid w:val="00D2491D"/>
    <w:rsid w:val="00D26F5D"/>
    <w:rsid w:val="00D320E5"/>
    <w:rsid w:val="00D3219E"/>
    <w:rsid w:val="00D33AF7"/>
    <w:rsid w:val="00D365D1"/>
    <w:rsid w:val="00D36886"/>
    <w:rsid w:val="00D36FCA"/>
    <w:rsid w:val="00D568EF"/>
    <w:rsid w:val="00D6273A"/>
    <w:rsid w:val="00D655B6"/>
    <w:rsid w:val="00D72D16"/>
    <w:rsid w:val="00D74530"/>
    <w:rsid w:val="00D74EF4"/>
    <w:rsid w:val="00D76847"/>
    <w:rsid w:val="00D868AB"/>
    <w:rsid w:val="00D874C2"/>
    <w:rsid w:val="00D877CE"/>
    <w:rsid w:val="00DA69B6"/>
    <w:rsid w:val="00DB17EE"/>
    <w:rsid w:val="00DB1F22"/>
    <w:rsid w:val="00DB348C"/>
    <w:rsid w:val="00DC0F71"/>
    <w:rsid w:val="00DC31C9"/>
    <w:rsid w:val="00DC5B8F"/>
    <w:rsid w:val="00DD5B47"/>
    <w:rsid w:val="00DD5FE5"/>
    <w:rsid w:val="00DD6D7E"/>
    <w:rsid w:val="00DE3975"/>
    <w:rsid w:val="00DE3DAE"/>
    <w:rsid w:val="00DE5F65"/>
    <w:rsid w:val="00DE68BD"/>
    <w:rsid w:val="00DF1C1B"/>
    <w:rsid w:val="00DF3621"/>
    <w:rsid w:val="00DF7926"/>
    <w:rsid w:val="00DF7E4B"/>
    <w:rsid w:val="00E0302A"/>
    <w:rsid w:val="00E03180"/>
    <w:rsid w:val="00E03922"/>
    <w:rsid w:val="00E11546"/>
    <w:rsid w:val="00E14DB1"/>
    <w:rsid w:val="00E23C92"/>
    <w:rsid w:val="00E23D6A"/>
    <w:rsid w:val="00E264D2"/>
    <w:rsid w:val="00E274EE"/>
    <w:rsid w:val="00E27F4D"/>
    <w:rsid w:val="00E312A5"/>
    <w:rsid w:val="00E31B5D"/>
    <w:rsid w:val="00E33B8E"/>
    <w:rsid w:val="00E3588E"/>
    <w:rsid w:val="00E40B84"/>
    <w:rsid w:val="00E4128C"/>
    <w:rsid w:val="00E45A5B"/>
    <w:rsid w:val="00E54265"/>
    <w:rsid w:val="00E55341"/>
    <w:rsid w:val="00E56267"/>
    <w:rsid w:val="00E607FB"/>
    <w:rsid w:val="00E63E9C"/>
    <w:rsid w:val="00E649C0"/>
    <w:rsid w:val="00E65D39"/>
    <w:rsid w:val="00E70B4C"/>
    <w:rsid w:val="00E82781"/>
    <w:rsid w:val="00E84A91"/>
    <w:rsid w:val="00E9295B"/>
    <w:rsid w:val="00E92A14"/>
    <w:rsid w:val="00EA11A0"/>
    <w:rsid w:val="00EA30D7"/>
    <w:rsid w:val="00EB2420"/>
    <w:rsid w:val="00EB355B"/>
    <w:rsid w:val="00EC13D5"/>
    <w:rsid w:val="00EC1B95"/>
    <w:rsid w:val="00EC2AC2"/>
    <w:rsid w:val="00EC3A64"/>
    <w:rsid w:val="00EC3B39"/>
    <w:rsid w:val="00EC7D48"/>
    <w:rsid w:val="00ED0405"/>
    <w:rsid w:val="00EE20EB"/>
    <w:rsid w:val="00EE523E"/>
    <w:rsid w:val="00EE5268"/>
    <w:rsid w:val="00EE55BE"/>
    <w:rsid w:val="00EE5CB6"/>
    <w:rsid w:val="00EE6A4C"/>
    <w:rsid w:val="00EF1257"/>
    <w:rsid w:val="00EF12E3"/>
    <w:rsid w:val="00EF2666"/>
    <w:rsid w:val="00F00450"/>
    <w:rsid w:val="00F053D8"/>
    <w:rsid w:val="00F05D6C"/>
    <w:rsid w:val="00F062A6"/>
    <w:rsid w:val="00F109CF"/>
    <w:rsid w:val="00F127C9"/>
    <w:rsid w:val="00F145AB"/>
    <w:rsid w:val="00F1654B"/>
    <w:rsid w:val="00F209AC"/>
    <w:rsid w:val="00F21C38"/>
    <w:rsid w:val="00F24CEC"/>
    <w:rsid w:val="00F33F6E"/>
    <w:rsid w:val="00F341A3"/>
    <w:rsid w:val="00F4069D"/>
    <w:rsid w:val="00F40BED"/>
    <w:rsid w:val="00F43F67"/>
    <w:rsid w:val="00F447FE"/>
    <w:rsid w:val="00F47D81"/>
    <w:rsid w:val="00F53AF2"/>
    <w:rsid w:val="00F60010"/>
    <w:rsid w:val="00F64063"/>
    <w:rsid w:val="00F7166E"/>
    <w:rsid w:val="00F71BEA"/>
    <w:rsid w:val="00F72286"/>
    <w:rsid w:val="00F762BB"/>
    <w:rsid w:val="00F7672E"/>
    <w:rsid w:val="00F82E05"/>
    <w:rsid w:val="00F85FF9"/>
    <w:rsid w:val="00F86870"/>
    <w:rsid w:val="00F91652"/>
    <w:rsid w:val="00F92B26"/>
    <w:rsid w:val="00F9662D"/>
    <w:rsid w:val="00FA7B9F"/>
    <w:rsid w:val="00FA7F50"/>
    <w:rsid w:val="00FB100D"/>
    <w:rsid w:val="00FB1583"/>
    <w:rsid w:val="00FB5CED"/>
    <w:rsid w:val="00FC3ACA"/>
    <w:rsid w:val="00FC7B14"/>
    <w:rsid w:val="00FD0F9D"/>
    <w:rsid w:val="00FD64B9"/>
    <w:rsid w:val="00FD6570"/>
    <w:rsid w:val="00FD790A"/>
    <w:rsid w:val="00FE62AE"/>
    <w:rsid w:val="00FF2758"/>
    <w:rsid w:val="00FF2E3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3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2511572">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1003274">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15397335">
      <w:bodyDiv w:val="1"/>
      <w:marLeft w:val="0"/>
      <w:marRight w:val="0"/>
      <w:marTop w:val="0"/>
      <w:marBottom w:val="0"/>
      <w:divBdr>
        <w:top w:val="none" w:sz="0" w:space="0" w:color="auto"/>
        <w:left w:val="none" w:sz="0" w:space="0" w:color="auto"/>
        <w:bottom w:val="none" w:sz="0" w:space="0" w:color="auto"/>
        <w:right w:val="none" w:sz="0" w:space="0" w:color="auto"/>
      </w:divBdr>
    </w:div>
    <w:div w:id="741952464">
      <w:bodyDiv w:val="1"/>
      <w:marLeft w:val="0"/>
      <w:marRight w:val="0"/>
      <w:marTop w:val="0"/>
      <w:marBottom w:val="0"/>
      <w:divBdr>
        <w:top w:val="none" w:sz="0" w:space="0" w:color="auto"/>
        <w:left w:val="none" w:sz="0" w:space="0" w:color="auto"/>
        <w:bottom w:val="none" w:sz="0" w:space="0" w:color="auto"/>
        <w:right w:val="none" w:sz="0" w:space="0" w:color="auto"/>
      </w:divBdr>
    </w:div>
    <w:div w:id="861748780">
      <w:bodyDiv w:val="1"/>
      <w:marLeft w:val="0"/>
      <w:marRight w:val="0"/>
      <w:marTop w:val="0"/>
      <w:marBottom w:val="0"/>
      <w:divBdr>
        <w:top w:val="none" w:sz="0" w:space="0" w:color="auto"/>
        <w:left w:val="none" w:sz="0" w:space="0" w:color="auto"/>
        <w:bottom w:val="none" w:sz="0" w:space="0" w:color="auto"/>
        <w:right w:val="none" w:sz="0" w:space="0" w:color="auto"/>
      </w:divBdr>
    </w:div>
    <w:div w:id="889343798">
      <w:bodyDiv w:val="1"/>
      <w:marLeft w:val="0"/>
      <w:marRight w:val="0"/>
      <w:marTop w:val="0"/>
      <w:marBottom w:val="0"/>
      <w:divBdr>
        <w:top w:val="none" w:sz="0" w:space="0" w:color="auto"/>
        <w:left w:val="none" w:sz="0" w:space="0" w:color="auto"/>
        <w:bottom w:val="none" w:sz="0" w:space="0" w:color="auto"/>
        <w:right w:val="none" w:sz="0" w:space="0" w:color="auto"/>
      </w:divBdr>
    </w:div>
    <w:div w:id="92642676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86807998">
      <w:bodyDiv w:val="1"/>
      <w:marLeft w:val="0"/>
      <w:marRight w:val="0"/>
      <w:marTop w:val="0"/>
      <w:marBottom w:val="0"/>
      <w:divBdr>
        <w:top w:val="none" w:sz="0" w:space="0" w:color="auto"/>
        <w:left w:val="none" w:sz="0" w:space="0" w:color="auto"/>
        <w:bottom w:val="none" w:sz="0" w:space="0" w:color="auto"/>
        <w:right w:val="none" w:sz="0" w:space="0" w:color="auto"/>
      </w:divBdr>
    </w:div>
    <w:div w:id="1304388330">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3089492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AA898-F291-4A8D-9FEB-17993608FCFA}">
  <ds:schemaRefs>
    <ds:schemaRef ds:uri="http://schemas.openxmlformats.org/officeDocument/2006/bibliography"/>
  </ds:schemaRefs>
</ds:datastoreItem>
</file>

<file path=customXml/itemProps2.xml><?xml version="1.0" encoding="utf-8"?>
<ds:datastoreItem xmlns:ds="http://schemas.openxmlformats.org/officeDocument/2006/customXml" ds:itemID="{23D9A74B-D62B-4227-A78A-01DBC1F9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196</TotalTime>
  <Pages>10</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Lyndsey Smith</cp:lastModifiedBy>
  <cp:revision>11</cp:revision>
  <cp:lastPrinted>2009-02-20T18:00:00Z</cp:lastPrinted>
  <dcterms:created xsi:type="dcterms:W3CDTF">2013-08-26T12:26:00Z</dcterms:created>
  <dcterms:modified xsi:type="dcterms:W3CDTF">2014-05-27T16:37:00Z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